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4709F" w14:textId="77777777" w:rsidR="004741EF" w:rsidRDefault="004741EF" w:rsidP="004741EF">
      <w:pPr>
        <w:jc w:val="center"/>
        <w:rPr>
          <w:b/>
          <w:bCs/>
          <w:iCs/>
          <w:sz w:val="28"/>
          <w:szCs w:val="28"/>
        </w:rPr>
      </w:pPr>
      <w:r w:rsidRPr="004741EF">
        <w:rPr>
          <w:rFonts w:ascii="Lucida Grande" w:hAnsi="Lucida Grande" w:cs="Lucida Grande"/>
          <w:color w:val="000000"/>
        </w:rPr>
        <w:br/>
      </w:r>
      <w:r w:rsidRPr="004741EF">
        <w:rPr>
          <w:b/>
          <w:bCs/>
          <w:iCs/>
          <w:sz w:val="28"/>
          <w:szCs w:val="28"/>
        </w:rPr>
        <w:t xml:space="preserve">Stochastic Optimization in Machine Learning Pipelines: </w:t>
      </w:r>
    </w:p>
    <w:p w14:paraId="009FDF0F" w14:textId="187B46B6" w:rsidR="004741EF" w:rsidRPr="004741EF" w:rsidRDefault="004741EF" w:rsidP="004741EF">
      <w:pPr>
        <w:jc w:val="center"/>
        <w:rPr>
          <w:b/>
          <w:bCs/>
          <w:iCs/>
          <w:sz w:val="28"/>
          <w:szCs w:val="28"/>
        </w:rPr>
      </w:pPr>
      <w:r w:rsidRPr="004741EF">
        <w:rPr>
          <w:b/>
          <w:bCs/>
          <w:iCs/>
          <w:sz w:val="28"/>
          <w:szCs w:val="28"/>
        </w:rPr>
        <w:t>Selecting Features and Hyperparameters</w:t>
      </w:r>
    </w:p>
    <w:p w14:paraId="5A2416CD" w14:textId="77777777" w:rsidR="003D2540" w:rsidRDefault="003D2540">
      <w:pPr>
        <w:jc w:val="center"/>
        <w:rPr>
          <w:bCs/>
          <w:sz w:val="28"/>
        </w:rPr>
      </w:pPr>
    </w:p>
    <w:tbl>
      <w:tblPr>
        <w:tblW w:w="9829" w:type="dxa"/>
        <w:tblLook w:val="0000" w:firstRow="0" w:lastRow="0" w:firstColumn="0" w:lastColumn="0" w:noHBand="0" w:noVBand="0"/>
      </w:tblPr>
      <w:tblGrid>
        <w:gridCol w:w="4788"/>
        <w:gridCol w:w="5041"/>
      </w:tblGrid>
      <w:tr w:rsidR="003D2540" w14:paraId="344BF67E" w14:textId="77777777" w:rsidTr="00000E15">
        <w:trPr>
          <w:trHeight w:hRule="exact" w:val="273"/>
        </w:trPr>
        <w:tc>
          <w:tcPr>
            <w:tcW w:w="4788" w:type="dxa"/>
          </w:tcPr>
          <w:p w14:paraId="358B93C2" w14:textId="6E118C63" w:rsidR="003D2540" w:rsidRDefault="00887683" w:rsidP="00000E15">
            <w:pPr>
              <w:jc w:val="center"/>
              <w:rPr>
                <w:b/>
                <w:bCs/>
                <w:iCs/>
              </w:rPr>
            </w:pPr>
            <w:r>
              <w:rPr>
                <w:b/>
                <w:bCs/>
                <w:iCs/>
              </w:rPr>
              <w:t xml:space="preserve">Robert </w:t>
            </w:r>
            <w:proofErr w:type="spellStart"/>
            <w:r>
              <w:rPr>
                <w:b/>
                <w:bCs/>
                <w:iCs/>
              </w:rPr>
              <w:t>Milletich</w:t>
            </w:r>
            <w:proofErr w:type="spellEnd"/>
            <w:r w:rsidR="00824B2B">
              <w:rPr>
                <w:b/>
                <w:bCs/>
                <w:iCs/>
              </w:rPr>
              <w:t>*</w:t>
            </w:r>
          </w:p>
        </w:tc>
        <w:tc>
          <w:tcPr>
            <w:tcW w:w="5041" w:type="dxa"/>
          </w:tcPr>
          <w:p w14:paraId="46B058C9" w14:textId="21B72812" w:rsidR="003D2540" w:rsidRDefault="00887683" w:rsidP="00000E15">
            <w:pPr>
              <w:jc w:val="center"/>
              <w:rPr>
                <w:b/>
                <w:bCs/>
                <w:iCs/>
              </w:rPr>
            </w:pPr>
            <w:r>
              <w:rPr>
                <w:b/>
                <w:bCs/>
                <w:iCs/>
              </w:rPr>
              <w:t xml:space="preserve">Anthony </w:t>
            </w:r>
            <w:proofErr w:type="spellStart"/>
            <w:r>
              <w:rPr>
                <w:b/>
                <w:bCs/>
                <w:iCs/>
              </w:rPr>
              <w:t>Asmar</w:t>
            </w:r>
            <w:proofErr w:type="spellEnd"/>
          </w:p>
          <w:p w14:paraId="764AF2A7" w14:textId="77777777" w:rsidR="003D2540" w:rsidRDefault="003D2540" w:rsidP="00000E15">
            <w:pPr>
              <w:jc w:val="center"/>
              <w:rPr>
                <w:b/>
                <w:bCs/>
                <w:iCs/>
              </w:rPr>
            </w:pPr>
          </w:p>
        </w:tc>
      </w:tr>
      <w:tr w:rsidR="003D2540" w14:paraId="4B5566D6" w14:textId="77777777" w:rsidTr="00000E15">
        <w:trPr>
          <w:trHeight w:hRule="exact" w:val="273"/>
        </w:trPr>
        <w:tc>
          <w:tcPr>
            <w:tcW w:w="4788" w:type="dxa"/>
          </w:tcPr>
          <w:p w14:paraId="613C0322" w14:textId="5ABD0D1A" w:rsidR="003D2540" w:rsidRDefault="00887683" w:rsidP="00000E15">
            <w:pPr>
              <w:jc w:val="center"/>
              <w:rPr>
                <w:b/>
                <w:bCs/>
                <w:iCs/>
              </w:rPr>
            </w:pPr>
            <w:r>
              <w:rPr>
                <w:b/>
                <w:bCs/>
                <w:iCs/>
              </w:rPr>
              <w:t>Deloitte Consulting LLP</w:t>
            </w:r>
          </w:p>
        </w:tc>
        <w:tc>
          <w:tcPr>
            <w:tcW w:w="5041" w:type="dxa"/>
          </w:tcPr>
          <w:p w14:paraId="56511481" w14:textId="0829196B" w:rsidR="003D2540" w:rsidRDefault="00887683" w:rsidP="00000E15">
            <w:pPr>
              <w:jc w:val="center"/>
              <w:rPr>
                <w:b/>
                <w:bCs/>
                <w:iCs/>
              </w:rPr>
            </w:pPr>
            <w:r>
              <w:rPr>
                <w:b/>
                <w:bCs/>
                <w:iCs/>
              </w:rPr>
              <w:t>National Institutes of Health</w:t>
            </w:r>
          </w:p>
          <w:p w14:paraId="7F8C7AF1" w14:textId="77777777" w:rsidR="003D2540" w:rsidRDefault="003D2540" w:rsidP="00000E15">
            <w:pPr>
              <w:jc w:val="center"/>
              <w:rPr>
                <w:b/>
                <w:bCs/>
                <w:iCs/>
              </w:rPr>
            </w:pPr>
          </w:p>
        </w:tc>
      </w:tr>
      <w:tr w:rsidR="003D2540" w14:paraId="5CE7156D" w14:textId="77777777" w:rsidTr="00000E15">
        <w:trPr>
          <w:trHeight w:hRule="exact" w:val="273"/>
        </w:trPr>
        <w:tc>
          <w:tcPr>
            <w:tcW w:w="4788" w:type="dxa"/>
          </w:tcPr>
          <w:p w14:paraId="2657002D" w14:textId="0F2E036D" w:rsidR="003D2540" w:rsidRDefault="00887683" w:rsidP="00000E15">
            <w:pPr>
              <w:jc w:val="center"/>
              <w:rPr>
                <w:b/>
                <w:bCs/>
                <w:iCs/>
              </w:rPr>
            </w:pPr>
            <w:r>
              <w:rPr>
                <w:b/>
                <w:bCs/>
                <w:iCs/>
              </w:rPr>
              <w:t>Richmond, Virginia</w:t>
            </w:r>
          </w:p>
        </w:tc>
        <w:tc>
          <w:tcPr>
            <w:tcW w:w="5041" w:type="dxa"/>
          </w:tcPr>
          <w:p w14:paraId="72AE8F6B" w14:textId="037A9082" w:rsidR="003D2540" w:rsidRDefault="00887683" w:rsidP="00000E15">
            <w:pPr>
              <w:jc w:val="center"/>
              <w:rPr>
                <w:b/>
                <w:bCs/>
                <w:iCs/>
              </w:rPr>
            </w:pPr>
            <w:r>
              <w:rPr>
                <w:b/>
                <w:bCs/>
                <w:iCs/>
              </w:rPr>
              <w:t>Bethesda, Maryland</w:t>
            </w:r>
          </w:p>
          <w:p w14:paraId="2DC0EA3E" w14:textId="77777777" w:rsidR="003D2540" w:rsidRDefault="003D2540" w:rsidP="00000E15">
            <w:pPr>
              <w:jc w:val="center"/>
              <w:rPr>
                <w:b/>
                <w:bCs/>
                <w:iCs/>
              </w:rPr>
            </w:pPr>
          </w:p>
        </w:tc>
      </w:tr>
      <w:tr w:rsidR="003D2540" w14:paraId="4DF1D597" w14:textId="77777777" w:rsidTr="00000E15">
        <w:trPr>
          <w:trHeight w:hRule="exact" w:val="273"/>
        </w:trPr>
        <w:tc>
          <w:tcPr>
            <w:tcW w:w="4788" w:type="dxa"/>
          </w:tcPr>
          <w:p w14:paraId="282DECB0" w14:textId="03F81A97" w:rsidR="003D2540" w:rsidRDefault="00887683" w:rsidP="00000E15">
            <w:pPr>
              <w:jc w:val="center"/>
              <w:rPr>
                <w:b/>
                <w:bCs/>
                <w:iCs/>
              </w:rPr>
            </w:pPr>
            <w:r>
              <w:rPr>
                <w:b/>
                <w:bCs/>
                <w:iCs/>
              </w:rPr>
              <w:t>rmilletich@deloitte.com</w:t>
            </w:r>
          </w:p>
        </w:tc>
        <w:tc>
          <w:tcPr>
            <w:tcW w:w="5041" w:type="dxa"/>
          </w:tcPr>
          <w:p w14:paraId="04DDD99C" w14:textId="66AF7066" w:rsidR="003D2540" w:rsidRDefault="00887683" w:rsidP="00000E15">
            <w:pPr>
              <w:jc w:val="center"/>
              <w:rPr>
                <w:b/>
                <w:bCs/>
                <w:iCs/>
              </w:rPr>
            </w:pPr>
            <w:r w:rsidRPr="00887683">
              <w:rPr>
                <w:b/>
                <w:bCs/>
                <w:iCs/>
              </w:rPr>
              <w:t>anthony.asmar@nih.gov</w:t>
            </w:r>
          </w:p>
        </w:tc>
      </w:tr>
    </w:tbl>
    <w:p w14:paraId="519BEA3B" w14:textId="77777777" w:rsidR="003D2540" w:rsidRDefault="003D2540">
      <w:pPr>
        <w:rPr>
          <w:sz w:val="28"/>
        </w:rPr>
      </w:pPr>
    </w:p>
    <w:p w14:paraId="2337B0F6" w14:textId="35C76810" w:rsidR="00BE44DF" w:rsidRPr="00BE44DF" w:rsidRDefault="00BE44DF" w:rsidP="00BE44DF">
      <w:pPr>
        <w:jc w:val="center"/>
        <w:rPr>
          <w:b/>
          <w:bCs/>
          <w:iCs/>
        </w:rPr>
      </w:pPr>
      <w:r w:rsidRPr="00BE44DF">
        <w:rPr>
          <w:b/>
          <w:bCs/>
          <w:iCs/>
        </w:rPr>
        <w:t xml:space="preserve">*Corresponding Author: </w:t>
      </w:r>
      <w:r>
        <w:rPr>
          <w:b/>
          <w:bCs/>
          <w:iCs/>
        </w:rPr>
        <w:t>rmilletich@deloitte.com</w:t>
      </w:r>
    </w:p>
    <w:p w14:paraId="6575B43F" w14:textId="6D154473" w:rsidR="003D2540" w:rsidRDefault="003D2540">
      <w:pPr>
        <w:rPr>
          <w:sz w:val="28"/>
        </w:rPr>
      </w:pPr>
    </w:p>
    <w:p w14:paraId="63EFED35" w14:textId="77777777" w:rsidR="00BE44DF" w:rsidRDefault="00BE44DF">
      <w:pPr>
        <w:rPr>
          <w:sz w:val="28"/>
        </w:rPr>
      </w:pPr>
    </w:p>
    <w:p w14:paraId="6F90B46B" w14:textId="77777777" w:rsidR="003D2540" w:rsidRDefault="003D2540">
      <w:pPr>
        <w:pStyle w:val="Heading1"/>
      </w:pPr>
      <w:r>
        <w:t>ABSTRACT</w:t>
      </w:r>
    </w:p>
    <w:p w14:paraId="1D665D6A" w14:textId="77777777" w:rsidR="003D2540" w:rsidRDefault="003D2540"/>
    <w:p w14:paraId="532CA949" w14:textId="50EF6FC6" w:rsidR="003D2540" w:rsidRPr="00D02A9D" w:rsidRDefault="00D02A9D" w:rsidP="00D02A9D">
      <w:pPr>
        <w:jc w:val="both"/>
        <w:rPr>
          <w:iCs/>
        </w:rPr>
      </w:pPr>
      <w:r w:rsidRPr="00D02A9D">
        <w:rPr>
          <w:iCs/>
        </w:rPr>
        <w:t>Feature selection and hyperparameter tuning are important components of a machine learning pipeline. In practice, these components are often optimized independently of each other, for example, first optimizing feature selection and then optimizing hyperparameters. This results in the complex dependencies between the parameter spaces to be ignored. To account for such dependencies, Bayesian optimization routines have been developed that explicitly account for interactions and also uncertainty in the parameter spaces. Although Bayesian approaches are widely used, a major limitation is the difficulty in parallelizing the computation due to the serial nature of the parameter updates.</w:t>
      </w:r>
      <w:r>
        <w:rPr>
          <w:iCs/>
        </w:rPr>
        <w:t xml:space="preserve"> </w:t>
      </w:r>
      <w:r w:rsidRPr="00D02A9D">
        <w:rPr>
          <w:iCs/>
        </w:rPr>
        <w:t xml:space="preserve">To overcome limitations with dependencies in parameter spaces and parallel computing, we demonstrate the application of stochastic optimization algorithms in jointly optimizing feature selection and hyperparameter tuning on simulated and benchmark data sets. Specifically, we compare several stochastic algorithms (e.g., random search, genetic algorithms, particle swarm optimization, random search with dynamic </w:t>
      </w:r>
      <w:r w:rsidR="0006313C">
        <w:rPr>
          <w:iCs/>
        </w:rPr>
        <w:t>updating</w:t>
      </w:r>
      <w:r w:rsidRPr="00D02A9D">
        <w:rPr>
          <w:iCs/>
        </w:rPr>
        <w:t>) with non-stochastic and Bayesian algorithms to optimize feature selection and hyperparameter tuning of gradient boosting tree classifiers. Our results highlight the effectiveness of stochastic optimization for feature selection and hyperparameter tuning across a variety of data sets, including high-</w:t>
      </w:r>
      <w:r w:rsidR="00AF1CE5">
        <w:rPr>
          <w:iCs/>
        </w:rPr>
        <w:t>dimensional</w:t>
      </w:r>
      <w:r w:rsidRPr="00D02A9D">
        <w:rPr>
          <w:iCs/>
        </w:rPr>
        <w:t xml:space="preserve"> data and noisy data.</w:t>
      </w:r>
    </w:p>
    <w:p w14:paraId="73673B7E" w14:textId="77777777" w:rsidR="003D2540" w:rsidRDefault="003D2540">
      <w:pPr>
        <w:jc w:val="both"/>
        <w:rPr>
          <w:sz w:val="28"/>
        </w:rPr>
      </w:pPr>
    </w:p>
    <w:p w14:paraId="5A625924" w14:textId="77777777" w:rsidR="003D2540" w:rsidRDefault="003D2540">
      <w:pPr>
        <w:pStyle w:val="Heading1"/>
      </w:pPr>
      <w:r>
        <w:t>ABOUT THE AUTHORS</w:t>
      </w:r>
    </w:p>
    <w:p w14:paraId="0A02AA66" w14:textId="77777777" w:rsidR="003D2540" w:rsidRDefault="003D2540" w:rsidP="00062814">
      <w:pPr>
        <w:jc w:val="both"/>
      </w:pPr>
    </w:p>
    <w:p w14:paraId="234FC93F" w14:textId="412E559E" w:rsidR="003D2540" w:rsidRDefault="004741EF" w:rsidP="00062814">
      <w:pPr>
        <w:pStyle w:val="BodyText2"/>
      </w:pPr>
      <w:r>
        <w:rPr>
          <w:b/>
          <w:bCs/>
        </w:rPr>
        <w:t xml:space="preserve">Dr. Robert </w:t>
      </w:r>
      <w:proofErr w:type="spellStart"/>
      <w:r>
        <w:rPr>
          <w:b/>
          <w:bCs/>
        </w:rPr>
        <w:t>Milletich</w:t>
      </w:r>
      <w:proofErr w:type="spellEnd"/>
      <w:r w:rsidR="0003624C">
        <w:rPr>
          <w:b/>
          <w:bCs/>
        </w:rPr>
        <w:t xml:space="preserve"> </w:t>
      </w:r>
      <w:r w:rsidR="0003624C">
        <w:t>(Deloitte Consulting LLP)</w:t>
      </w:r>
      <w:r w:rsidR="003D2540">
        <w:t xml:space="preserve"> </w:t>
      </w:r>
      <w:r w:rsidR="00C45722">
        <w:t>is a senior data scientist in the Analytics and Cognitive practice of Deloitte Consulting</w:t>
      </w:r>
      <w:r w:rsidR="009D2E29">
        <w:t xml:space="preserve">. </w:t>
      </w:r>
      <w:r w:rsidR="001419A6">
        <w:t xml:space="preserve">His </w:t>
      </w:r>
      <w:r w:rsidR="003B0716">
        <w:t xml:space="preserve">current </w:t>
      </w:r>
      <w:r w:rsidR="001419A6">
        <w:t>research</w:t>
      </w:r>
      <w:r w:rsidR="009D2E29">
        <w:t xml:space="preserve"> interests include ensemble learning and machine learning pipeline optimization. He has a M.S. in Experimental Psychology, M.S. in Applied Mathematics, and a Ph.D. in </w:t>
      </w:r>
      <w:r w:rsidR="006E5935">
        <w:t>Psychological Sciences</w:t>
      </w:r>
      <w:r w:rsidR="0040056A">
        <w:t xml:space="preserve"> from </w:t>
      </w:r>
      <w:r w:rsidR="009D2E29">
        <w:t>Old Dominion University.</w:t>
      </w:r>
    </w:p>
    <w:p w14:paraId="46E84696" w14:textId="77777777" w:rsidR="003D2540" w:rsidRDefault="003D2540" w:rsidP="00062814">
      <w:pPr>
        <w:pStyle w:val="BodyText2"/>
      </w:pPr>
    </w:p>
    <w:p w14:paraId="57E8B405" w14:textId="167C9FCF" w:rsidR="003D2540" w:rsidRDefault="004741EF" w:rsidP="00062814">
      <w:pPr>
        <w:pStyle w:val="BodyText2"/>
      </w:pPr>
      <w:r>
        <w:rPr>
          <w:b/>
          <w:bCs/>
        </w:rPr>
        <w:t xml:space="preserve">Dr. Anthony </w:t>
      </w:r>
      <w:proofErr w:type="spellStart"/>
      <w:r>
        <w:rPr>
          <w:b/>
          <w:bCs/>
        </w:rPr>
        <w:t>Asmar</w:t>
      </w:r>
      <w:proofErr w:type="spellEnd"/>
      <w:r w:rsidR="003D2540">
        <w:t xml:space="preserve"> </w:t>
      </w:r>
      <w:r w:rsidR="0003624C">
        <w:t xml:space="preserve">(National Institutes of Health) </w:t>
      </w:r>
      <w:r w:rsidR="00FC7741" w:rsidRPr="00FC7741">
        <w:t>is a postdoctoral fellow in the Stem Cell Biochemistry Unit of the NIDCR. His current research interests include the intersection of computational biology and bench research for streamlined disease discovery. He has a M.S. in Biology and a Ph.D. in Biomedical Sciences from Old Dominion University.</w:t>
      </w:r>
    </w:p>
    <w:p w14:paraId="154F0141" w14:textId="77777777" w:rsidR="003D2540" w:rsidRDefault="003D2540">
      <w:pPr>
        <w:pStyle w:val="BodyText2"/>
      </w:pPr>
    </w:p>
    <w:p w14:paraId="17AA9889" w14:textId="77777777" w:rsidR="003D2540" w:rsidRDefault="003D2540">
      <w:pPr>
        <w:pStyle w:val="BodyText2"/>
      </w:pPr>
    </w:p>
    <w:p w14:paraId="06AA799E" w14:textId="77777777" w:rsidR="003D2540" w:rsidRDefault="003D2540">
      <w:pPr>
        <w:pStyle w:val="BodyText2"/>
      </w:pPr>
    </w:p>
    <w:p w14:paraId="55085E91" w14:textId="77777777" w:rsidR="003D2540" w:rsidRDefault="003D2540">
      <w:pPr>
        <w:pStyle w:val="BodyText2"/>
      </w:pPr>
    </w:p>
    <w:p w14:paraId="3D20B50C" w14:textId="77777777" w:rsidR="003D2540" w:rsidRDefault="003D2540">
      <w:pPr>
        <w:pStyle w:val="BodyText2"/>
      </w:pPr>
    </w:p>
    <w:p w14:paraId="2ACE5511" w14:textId="77777777" w:rsidR="003D2540" w:rsidRDefault="003D2540">
      <w:pPr>
        <w:pStyle w:val="Title"/>
        <w:jc w:val="left"/>
        <w:rPr>
          <w:b w:val="0"/>
          <w:bCs/>
          <w:sz w:val="20"/>
        </w:rPr>
      </w:pPr>
    </w:p>
    <w:p w14:paraId="48A2407F" w14:textId="77777777" w:rsidR="003D2540" w:rsidRDefault="003D2540">
      <w:pPr>
        <w:pStyle w:val="Title"/>
        <w:rPr>
          <w:b w:val="0"/>
          <w:bCs/>
          <w:sz w:val="20"/>
        </w:rPr>
      </w:pPr>
    </w:p>
    <w:p w14:paraId="57791B3C" w14:textId="77777777" w:rsidR="00C45722" w:rsidRDefault="00C45722">
      <w:pPr>
        <w:rPr>
          <w:b/>
          <w:bCs/>
          <w:iCs/>
          <w:sz w:val="28"/>
          <w:szCs w:val="28"/>
        </w:rPr>
      </w:pPr>
      <w:r>
        <w:rPr>
          <w:b/>
          <w:bCs/>
          <w:iCs/>
          <w:sz w:val="28"/>
          <w:szCs w:val="28"/>
        </w:rPr>
        <w:br w:type="page"/>
      </w:r>
    </w:p>
    <w:p w14:paraId="6BEF6DCA" w14:textId="77777777" w:rsidR="00C45722" w:rsidRDefault="00C45722" w:rsidP="00884914">
      <w:pPr>
        <w:jc w:val="center"/>
        <w:rPr>
          <w:b/>
          <w:bCs/>
          <w:iCs/>
          <w:sz w:val="28"/>
          <w:szCs w:val="28"/>
        </w:rPr>
      </w:pPr>
    </w:p>
    <w:p w14:paraId="332E36F8" w14:textId="5C16A61C" w:rsidR="00884914" w:rsidRDefault="00884914" w:rsidP="00884914">
      <w:pPr>
        <w:jc w:val="center"/>
        <w:rPr>
          <w:b/>
          <w:bCs/>
          <w:iCs/>
          <w:sz w:val="28"/>
          <w:szCs w:val="28"/>
        </w:rPr>
      </w:pPr>
      <w:r w:rsidRPr="004741EF">
        <w:rPr>
          <w:b/>
          <w:bCs/>
          <w:iCs/>
          <w:sz w:val="28"/>
          <w:szCs w:val="28"/>
        </w:rPr>
        <w:t xml:space="preserve">Stochastic Optimization in Machine Learning Pipelines: </w:t>
      </w:r>
    </w:p>
    <w:p w14:paraId="0EFFA8D4" w14:textId="77777777" w:rsidR="00884914" w:rsidRPr="004741EF" w:rsidRDefault="00884914" w:rsidP="00884914">
      <w:pPr>
        <w:jc w:val="center"/>
        <w:rPr>
          <w:b/>
          <w:bCs/>
          <w:iCs/>
          <w:sz w:val="28"/>
          <w:szCs w:val="28"/>
        </w:rPr>
      </w:pPr>
      <w:r w:rsidRPr="004741EF">
        <w:rPr>
          <w:b/>
          <w:bCs/>
          <w:iCs/>
          <w:sz w:val="28"/>
          <w:szCs w:val="28"/>
        </w:rPr>
        <w:t>Selecting Features and Hyperparameters</w:t>
      </w:r>
    </w:p>
    <w:p w14:paraId="41BA4687" w14:textId="77777777" w:rsidR="003D2540" w:rsidRDefault="003D2540">
      <w:pPr>
        <w:jc w:val="center"/>
        <w:rPr>
          <w:bCs/>
          <w:sz w:val="28"/>
        </w:rPr>
      </w:pPr>
    </w:p>
    <w:p w14:paraId="13B257BE" w14:textId="77777777" w:rsidR="00AA07F5" w:rsidRDefault="00AA07F5">
      <w:pPr>
        <w:jc w:val="both"/>
        <w:sectPr w:rsidR="00AA07F5" w:rsidSect="00754297">
          <w:headerReference w:type="default" r:id="rId11"/>
          <w:footerReference w:type="default" r:id="rId12"/>
          <w:type w:val="continuous"/>
          <w:pgSz w:w="12240" w:h="15840"/>
          <w:pgMar w:top="1440" w:right="1440" w:bottom="1440" w:left="1440" w:header="0" w:footer="780" w:gutter="0"/>
          <w:cols w:space="360" w:equalWidth="0">
            <w:col w:w="9360"/>
          </w:cols>
        </w:sectPr>
      </w:pPr>
    </w:p>
    <w:tbl>
      <w:tblPr>
        <w:tblW w:w="9829" w:type="dxa"/>
        <w:tblLook w:val="0000" w:firstRow="0" w:lastRow="0" w:firstColumn="0" w:lastColumn="0" w:noHBand="0" w:noVBand="0"/>
      </w:tblPr>
      <w:tblGrid>
        <w:gridCol w:w="4788"/>
        <w:gridCol w:w="5041"/>
      </w:tblGrid>
      <w:tr w:rsidR="00884914" w14:paraId="6665706C" w14:textId="77777777" w:rsidTr="007524FB">
        <w:trPr>
          <w:trHeight w:hRule="exact" w:val="273"/>
        </w:trPr>
        <w:tc>
          <w:tcPr>
            <w:tcW w:w="4788" w:type="dxa"/>
          </w:tcPr>
          <w:p w14:paraId="7CA73708" w14:textId="77777777" w:rsidR="00884914" w:rsidRDefault="00884914" w:rsidP="007524FB">
            <w:pPr>
              <w:jc w:val="center"/>
              <w:rPr>
                <w:b/>
                <w:bCs/>
                <w:iCs/>
              </w:rPr>
            </w:pPr>
            <w:r>
              <w:rPr>
                <w:b/>
                <w:bCs/>
                <w:iCs/>
              </w:rPr>
              <w:t xml:space="preserve">Robert </w:t>
            </w:r>
            <w:proofErr w:type="spellStart"/>
            <w:r>
              <w:rPr>
                <w:b/>
                <w:bCs/>
                <w:iCs/>
              </w:rPr>
              <w:t>Milletich</w:t>
            </w:r>
            <w:proofErr w:type="spellEnd"/>
            <w:r>
              <w:rPr>
                <w:b/>
                <w:bCs/>
                <w:iCs/>
              </w:rPr>
              <w:t>*</w:t>
            </w:r>
          </w:p>
        </w:tc>
        <w:tc>
          <w:tcPr>
            <w:tcW w:w="5041" w:type="dxa"/>
          </w:tcPr>
          <w:p w14:paraId="35F7171B" w14:textId="77777777" w:rsidR="00884914" w:rsidRDefault="00884914" w:rsidP="007524FB">
            <w:pPr>
              <w:jc w:val="center"/>
              <w:rPr>
                <w:b/>
                <w:bCs/>
                <w:iCs/>
              </w:rPr>
            </w:pPr>
            <w:r>
              <w:rPr>
                <w:b/>
                <w:bCs/>
                <w:iCs/>
              </w:rPr>
              <w:t xml:space="preserve">Anthony </w:t>
            </w:r>
            <w:proofErr w:type="spellStart"/>
            <w:r>
              <w:rPr>
                <w:b/>
                <w:bCs/>
                <w:iCs/>
              </w:rPr>
              <w:t>Asmar</w:t>
            </w:r>
            <w:proofErr w:type="spellEnd"/>
          </w:p>
          <w:p w14:paraId="633E418C" w14:textId="77777777" w:rsidR="00884914" w:rsidRDefault="00884914" w:rsidP="007524FB">
            <w:pPr>
              <w:jc w:val="center"/>
              <w:rPr>
                <w:b/>
                <w:bCs/>
                <w:iCs/>
              </w:rPr>
            </w:pPr>
          </w:p>
        </w:tc>
      </w:tr>
      <w:tr w:rsidR="00884914" w14:paraId="7116D98F" w14:textId="77777777" w:rsidTr="007524FB">
        <w:trPr>
          <w:trHeight w:hRule="exact" w:val="273"/>
        </w:trPr>
        <w:tc>
          <w:tcPr>
            <w:tcW w:w="4788" w:type="dxa"/>
          </w:tcPr>
          <w:p w14:paraId="5C96D3E5" w14:textId="77777777" w:rsidR="00884914" w:rsidRDefault="00884914" w:rsidP="007524FB">
            <w:pPr>
              <w:jc w:val="center"/>
              <w:rPr>
                <w:b/>
                <w:bCs/>
                <w:iCs/>
              </w:rPr>
            </w:pPr>
            <w:r>
              <w:rPr>
                <w:b/>
                <w:bCs/>
                <w:iCs/>
              </w:rPr>
              <w:t>Deloitte Consulting LLP</w:t>
            </w:r>
          </w:p>
        </w:tc>
        <w:tc>
          <w:tcPr>
            <w:tcW w:w="5041" w:type="dxa"/>
          </w:tcPr>
          <w:p w14:paraId="214BF147" w14:textId="77777777" w:rsidR="00884914" w:rsidRDefault="00884914" w:rsidP="007524FB">
            <w:pPr>
              <w:jc w:val="center"/>
              <w:rPr>
                <w:b/>
                <w:bCs/>
                <w:iCs/>
              </w:rPr>
            </w:pPr>
            <w:r>
              <w:rPr>
                <w:b/>
                <w:bCs/>
                <w:iCs/>
              </w:rPr>
              <w:t>National Institutes of Health</w:t>
            </w:r>
          </w:p>
          <w:p w14:paraId="7973F8A5" w14:textId="77777777" w:rsidR="00884914" w:rsidRDefault="00884914" w:rsidP="007524FB">
            <w:pPr>
              <w:jc w:val="center"/>
              <w:rPr>
                <w:b/>
                <w:bCs/>
                <w:iCs/>
              </w:rPr>
            </w:pPr>
          </w:p>
        </w:tc>
      </w:tr>
      <w:tr w:rsidR="00884914" w14:paraId="76B515BB" w14:textId="77777777" w:rsidTr="007524FB">
        <w:trPr>
          <w:trHeight w:hRule="exact" w:val="273"/>
        </w:trPr>
        <w:tc>
          <w:tcPr>
            <w:tcW w:w="4788" w:type="dxa"/>
          </w:tcPr>
          <w:p w14:paraId="14A53A76" w14:textId="77777777" w:rsidR="00884914" w:rsidRDefault="00884914" w:rsidP="007524FB">
            <w:pPr>
              <w:jc w:val="center"/>
              <w:rPr>
                <w:b/>
                <w:bCs/>
                <w:iCs/>
              </w:rPr>
            </w:pPr>
            <w:r>
              <w:rPr>
                <w:b/>
                <w:bCs/>
                <w:iCs/>
              </w:rPr>
              <w:t>Richmond, Virginia</w:t>
            </w:r>
          </w:p>
        </w:tc>
        <w:tc>
          <w:tcPr>
            <w:tcW w:w="5041" w:type="dxa"/>
          </w:tcPr>
          <w:p w14:paraId="21C08FEB" w14:textId="77777777" w:rsidR="00884914" w:rsidRDefault="00884914" w:rsidP="007524FB">
            <w:pPr>
              <w:jc w:val="center"/>
              <w:rPr>
                <w:b/>
                <w:bCs/>
                <w:iCs/>
              </w:rPr>
            </w:pPr>
            <w:r>
              <w:rPr>
                <w:b/>
                <w:bCs/>
                <w:iCs/>
              </w:rPr>
              <w:t>Bethesda, Maryland</w:t>
            </w:r>
          </w:p>
          <w:p w14:paraId="735DF60C" w14:textId="77777777" w:rsidR="00884914" w:rsidRDefault="00884914" w:rsidP="007524FB">
            <w:pPr>
              <w:jc w:val="center"/>
              <w:rPr>
                <w:b/>
                <w:bCs/>
                <w:iCs/>
              </w:rPr>
            </w:pPr>
          </w:p>
        </w:tc>
      </w:tr>
      <w:tr w:rsidR="00884914" w14:paraId="5F11C1CE" w14:textId="77777777" w:rsidTr="007524FB">
        <w:trPr>
          <w:trHeight w:hRule="exact" w:val="273"/>
        </w:trPr>
        <w:tc>
          <w:tcPr>
            <w:tcW w:w="4788" w:type="dxa"/>
          </w:tcPr>
          <w:p w14:paraId="1C0F8C04" w14:textId="77777777" w:rsidR="00884914" w:rsidRDefault="00884914" w:rsidP="007524FB">
            <w:pPr>
              <w:jc w:val="center"/>
              <w:rPr>
                <w:b/>
                <w:bCs/>
                <w:iCs/>
              </w:rPr>
            </w:pPr>
            <w:r>
              <w:rPr>
                <w:b/>
                <w:bCs/>
                <w:iCs/>
              </w:rPr>
              <w:t>rmilletich@deloitte.com</w:t>
            </w:r>
          </w:p>
        </w:tc>
        <w:tc>
          <w:tcPr>
            <w:tcW w:w="5041" w:type="dxa"/>
          </w:tcPr>
          <w:p w14:paraId="1B7B2A48" w14:textId="77777777" w:rsidR="00884914" w:rsidRDefault="00884914" w:rsidP="007524FB">
            <w:pPr>
              <w:jc w:val="center"/>
              <w:rPr>
                <w:b/>
                <w:bCs/>
                <w:iCs/>
              </w:rPr>
            </w:pPr>
            <w:r w:rsidRPr="00887683">
              <w:rPr>
                <w:b/>
                <w:bCs/>
                <w:iCs/>
              </w:rPr>
              <w:t>anthony.asmar@nih.gov</w:t>
            </w:r>
          </w:p>
        </w:tc>
      </w:tr>
    </w:tbl>
    <w:p w14:paraId="4744D7C6" w14:textId="77777777" w:rsidR="00884914" w:rsidRDefault="00884914" w:rsidP="00884914">
      <w:pPr>
        <w:rPr>
          <w:sz w:val="28"/>
        </w:rPr>
      </w:pPr>
    </w:p>
    <w:p w14:paraId="37169BE6" w14:textId="77777777" w:rsidR="00884914" w:rsidRPr="00BE44DF" w:rsidRDefault="00884914" w:rsidP="00884914">
      <w:pPr>
        <w:jc w:val="center"/>
        <w:rPr>
          <w:b/>
          <w:bCs/>
          <w:iCs/>
        </w:rPr>
      </w:pPr>
      <w:r w:rsidRPr="00BE44DF">
        <w:rPr>
          <w:b/>
          <w:bCs/>
          <w:iCs/>
        </w:rPr>
        <w:t xml:space="preserve">*Corresponding Author: </w:t>
      </w:r>
      <w:r>
        <w:rPr>
          <w:b/>
          <w:bCs/>
          <w:iCs/>
        </w:rPr>
        <w:t>rmilletich@deloitte.com</w:t>
      </w:r>
    </w:p>
    <w:p w14:paraId="3BDCC9F9" w14:textId="77777777" w:rsidR="003D2540" w:rsidRDefault="003D2540">
      <w:pPr>
        <w:jc w:val="both"/>
      </w:pPr>
    </w:p>
    <w:p w14:paraId="203D26E8" w14:textId="77777777" w:rsidR="003D2540" w:rsidRDefault="003D2540">
      <w:pPr>
        <w:jc w:val="both"/>
      </w:pPr>
    </w:p>
    <w:p w14:paraId="650A56C4" w14:textId="77777777" w:rsidR="003D2540" w:rsidRDefault="003D2540">
      <w:pPr>
        <w:jc w:val="both"/>
        <w:sectPr w:rsidR="003D2540" w:rsidSect="00AA07F5">
          <w:type w:val="continuous"/>
          <w:pgSz w:w="12240" w:h="15840"/>
          <w:pgMar w:top="1440" w:right="720" w:bottom="1440" w:left="1440" w:header="0" w:footer="780" w:gutter="0"/>
          <w:cols w:space="360"/>
        </w:sectPr>
      </w:pPr>
    </w:p>
    <w:p w14:paraId="6F8BA0F0" w14:textId="5EF69051" w:rsidR="0084344A" w:rsidRPr="0084344A" w:rsidRDefault="00CE7E6F" w:rsidP="0084344A">
      <w:pPr>
        <w:pStyle w:val="Heading1"/>
        <w:jc w:val="left"/>
      </w:pPr>
      <w:r>
        <w:t>INTRODUCTION</w:t>
      </w:r>
    </w:p>
    <w:p w14:paraId="676E5DF2" w14:textId="77777777" w:rsidR="00DB41B1" w:rsidRDefault="00DB41B1" w:rsidP="00A5007F"/>
    <w:p w14:paraId="28F4958F" w14:textId="48183572" w:rsidR="00DA342A" w:rsidRDefault="000858A3" w:rsidP="00B008F4">
      <w:pPr>
        <w:jc w:val="both"/>
      </w:pPr>
      <w:r>
        <w:t xml:space="preserve">Machine learning </w:t>
      </w:r>
      <w:r w:rsidR="00550826">
        <w:t>has</w:t>
      </w:r>
      <w:r>
        <w:t xml:space="preserve"> become </w:t>
      </w:r>
      <w:r w:rsidR="007C6549">
        <w:t xml:space="preserve">increasingly </w:t>
      </w:r>
      <w:r>
        <w:t>popular across many industries and remain</w:t>
      </w:r>
      <w:r w:rsidR="007C6549">
        <w:t>s</w:t>
      </w:r>
      <w:r>
        <w:t xml:space="preserve"> one of the most in</w:t>
      </w:r>
      <w:r w:rsidR="00074351">
        <w:t xml:space="preserve"> </w:t>
      </w:r>
      <w:r>
        <w:t>demand technologies for businesses. Despite this popularity, however, the process for developing, deploying, and continuously improving</w:t>
      </w:r>
      <w:r w:rsidR="00A777F9">
        <w:t xml:space="preserve"> machine learning pipelines is becoming more challengin</w:t>
      </w:r>
      <w:r w:rsidR="00A41355">
        <w:t xml:space="preserve">g given complexities with models and </w:t>
      </w:r>
      <w:r w:rsidR="00CC0F14">
        <w:t xml:space="preserve">the </w:t>
      </w:r>
      <w:r w:rsidR="00A41355">
        <w:t>data they consume</w:t>
      </w:r>
      <w:r w:rsidR="00E41D4C">
        <w:t xml:space="preserve"> (Sculley et al. 2015)</w:t>
      </w:r>
      <w:r w:rsidR="00A41355">
        <w:t>.</w:t>
      </w:r>
      <w:r w:rsidR="00C748E8">
        <w:t xml:space="preserve"> </w:t>
      </w:r>
      <w:r w:rsidR="00874FF1">
        <w:t>A</w:t>
      </w:r>
      <w:r w:rsidR="003E46F7">
        <w:t xml:space="preserve"> </w:t>
      </w:r>
      <w:r w:rsidR="000C5E1B">
        <w:t xml:space="preserve">substantive part of </w:t>
      </w:r>
      <w:r w:rsidR="00596DFE">
        <w:t>developing</w:t>
      </w:r>
      <w:r w:rsidR="00F4648D">
        <w:t xml:space="preserve"> and </w:t>
      </w:r>
      <w:r w:rsidR="000C5E1B">
        <w:t xml:space="preserve">maintaining </w:t>
      </w:r>
      <w:r w:rsidR="003B02A3">
        <w:t xml:space="preserve">accurate </w:t>
      </w:r>
      <w:r w:rsidR="00C20F14">
        <w:t xml:space="preserve">real-world </w:t>
      </w:r>
      <w:r w:rsidR="000C5E1B">
        <w:t xml:space="preserve">machine learning </w:t>
      </w:r>
      <w:r w:rsidR="003B02A3">
        <w:t>systems involves optimizing components of the prediction pipeline.</w:t>
      </w:r>
      <w:r w:rsidR="009E4E27">
        <w:t xml:space="preserve"> </w:t>
      </w:r>
      <w:r w:rsidR="00016D70">
        <w:t xml:space="preserve">Among these, two important components are feature selection and hyperparameter tuning. </w:t>
      </w:r>
      <w:r w:rsidR="0075228F">
        <w:t xml:space="preserve">Feature selection, also known as variable selection, is the process of identifying an optimal subset of relevant features as model inputs. </w:t>
      </w:r>
      <w:r w:rsidR="00067B80">
        <w:t xml:space="preserve">Feature selection techniques are used for several reasons, including to </w:t>
      </w:r>
      <w:r w:rsidR="007C57DA" w:rsidRPr="00067B80">
        <w:t>improve the predictive accuracy and generalization of model</w:t>
      </w:r>
      <w:r w:rsidR="007C57DA">
        <w:t>s</w:t>
      </w:r>
      <w:r w:rsidR="007C57DA" w:rsidRPr="00067B80">
        <w:t xml:space="preserve"> by reducing overfitting and eliminating irrelevant or redundant features</w:t>
      </w:r>
      <w:r w:rsidR="007C57DA">
        <w:t xml:space="preserve">, </w:t>
      </w:r>
      <w:r w:rsidR="007C57DA" w:rsidRPr="00067B80">
        <w:t>reduce the computational cost and time for model training and inference</w:t>
      </w:r>
      <w:r w:rsidR="007C57DA">
        <w:t xml:space="preserve">, and </w:t>
      </w:r>
      <w:r w:rsidR="00067B80" w:rsidRPr="00067B80">
        <w:t xml:space="preserve">simplify models </w:t>
      </w:r>
      <w:r w:rsidR="007416C4">
        <w:t>to</w:t>
      </w:r>
      <w:r w:rsidR="00067B80" w:rsidRPr="00067B80">
        <w:t xml:space="preserve"> </w:t>
      </w:r>
      <w:r w:rsidR="00B953B4">
        <w:t>increase interpretability</w:t>
      </w:r>
      <w:r w:rsidR="002A4352">
        <w:t xml:space="preserve"> (</w:t>
      </w:r>
      <w:proofErr w:type="spellStart"/>
      <w:r w:rsidR="00916103">
        <w:t>Colaco</w:t>
      </w:r>
      <w:proofErr w:type="spellEnd"/>
      <w:r w:rsidR="00FF620D">
        <w:t xml:space="preserve"> et al.</w:t>
      </w:r>
      <w:r w:rsidR="00916103">
        <w:t xml:space="preserve">, 2019; </w:t>
      </w:r>
      <w:r w:rsidR="007D1BAC">
        <w:t xml:space="preserve">Liu et al., 2010). </w:t>
      </w:r>
      <w:r w:rsidR="00990D9E">
        <w:t xml:space="preserve">Hyperparameter tuning </w:t>
      </w:r>
      <w:r w:rsidR="00DA342A">
        <w:t>is the process of choosing a set of optimal hyperparameters</w:t>
      </w:r>
      <w:r w:rsidR="00D336E5">
        <w:t xml:space="preserve"> (i.e., parameter whose value controls the learning process)</w:t>
      </w:r>
      <w:r w:rsidR="00DA342A">
        <w:t xml:space="preserve"> for a learning algorithm (Hastie et al., 2009). </w:t>
      </w:r>
    </w:p>
    <w:p w14:paraId="64326D6D" w14:textId="7D9CD206" w:rsidR="00D134C0" w:rsidRDefault="00D134C0" w:rsidP="00B008F4">
      <w:pPr>
        <w:jc w:val="both"/>
      </w:pPr>
    </w:p>
    <w:p w14:paraId="043231CF" w14:textId="1B21E47F" w:rsidR="00D134C0" w:rsidRDefault="00D134C0" w:rsidP="00B008F4">
      <w:pPr>
        <w:jc w:val="both"/>
        <w:rPr>
          <w:b/>
          <w:bCs/>
        </w:rPr>
      </w:pPr>
      <w:r>
        <w:rPr>
          <w:b/>
          <w:bCs/>
        </w:rPr>
        <w:t>Problem Statement</w:t>
      </w:r>
    </w:p>
    <w:p w14:paraId="7E478D70" w14:textId="1A09EF76" w:rsidR="00D134C0" w:rsidRDefault="00D134C0" w:rsidP="00B008F4">
      <w:pPr>
        <w:jc w:val="both"/>
        <w:rPr>
          <w:b/>
          <w:bCs/>
        </w:rPr>
      </w:pPr>
    </w:p>
    <w:p w14:paraId="5D8245DD" w14:textId="57C63812" w:rsidR="00B40F6E" w:rsidRDefault="009535DF" w:rsidP="00B40F6E">
      <w:pPr>
        <w:jc w:val="both"/>
      </w:pPr>
      <w:r>
        <w:t xml:space="preserve">Let the </w:t>
      </w:r>
      <m:oMath>
        <m:r>
          <m:rPr>
            <m:sty m:val="b"/>
          </m:rPr>
          <w:rPr>
            <w:rFonts w:ascii="Cambria Math" w:hAnsi="Cambria Math"/>
          </w:rPr>
          <m:t>x</m:t>
        </m:r>
        <m:sSub>
          <m:sSubPr>
            <m:ctrlPr>
              <w:rPr>
                <w:rFonts w:ascii="Cambria Math" w:hAnsi="Cambria Math"/>
                <w:i/>
              </w:rPr>
            </m:ctrlPr>
          </m:sSubPr>
          <m:e>
            <m:r>
              <m:rPr>
                <m:sty m:val="p"/>
              </m:rPr>
              <w:rPr>
                <w:rFonts w:ascii="Cambria Math" w:hAnsi="Cambria Math"/>
              </w:rPr>
              <w:softHyphen/>
            </m:r>
            <m:ctrlPr>
              <w:rPr>
                <w:rFonts w:ascii="Cambria Math" w:hAnsi="Cambria Math"/>
                <w:iCs/>
              </w:rPr>
            </m:ctrlPr>
          </m:e>
          <m:sub>
            <m:r>
              <w:rPr>
                <w:rFonts w:ascii="Cambria Math" w:hAnsi="Cambria Math"/>
              </w:rPr>
              <m:t>f</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f</m:t>
            </m:r>
          </m:sup>
        </m:sSup>
      </m:oMath>
      <w:r w:rsidR="00B40F6E">
        <w:t xml:space="preserve"> be a </w:t>
      </w:r>
      <m:oMath>
        <m:r>
          <w:rPr>
            <w:rFonts w:ascii="Cambria Math" w:hAnsi="Cambria Math"/>
          </w:rPr>
          <m:t>f</m:t>
        </m:r>
      </m:oMath>
      <w:r w:rsidR="00B40F6E">
        <w:t xml:space="preserve">-dimensional vector of binary values </w:t>
      </w:r>
      <w:r w:rsidR="002E47CF">
        <w:t>for feature inclusion (</w:t>
      </w:r>
      <w:r w:rsidR="002B51D3">
        <w:t xml:space="preserve">i.e., </w:t>
      </w:r>
      <w:r w:rsidR="002E47CF">
        <w:t>1=</w:t>
      </w:r>
      <w:r w:rsidR="002B51D3">
        <w:t>yes</w:t>
      </w:r>
      <w:r w:rsidR="002E47CF">
        <w:t>, 0=</w:t>
      </w:r>
      <w:r w:rsidR="002B51D3">
        <w:t>no</w:t>
      </w:r>
      <w:r w:rsidR="002E47CF">
        <w:t>)</w:t>
      </w:r>
      <w:r w:rsidR="00B40F6E">
        <w:t xml:space="preserve"> and </w:t>
      </w:r>
      <m:oMath>
        <m:r>
          <m:rPr>
            <m:sty m:val="b"/>
          </m:rPr>
          <w:rPr>
            <w:rFonts w:ascii="Cambria Math" w:hAnsi="Cambria Math"/>
          </w:rPr>
          <m:t>x</m:t>
        </m:r>
        <m:sSub>
          <m:sSubPr>
            <m:ctrlPr>
              <w:rPr>
                <w:rFonts w:ascii="Cambria Math" w:hAnsi="Cambria Math"/>
                <w:i/>
              </w:rPr>
            </m:ctrlPr>
          </m:sSubPr>
          <m:e>
            <m:r>
              <m:rPr>
                <m:sty m:val="p"/>
              </m:rPr>
              <w:rPr>
                <w:rFonts w:ascii="Cambria Math" w:hAnsi="Cambria Math"/>
              </w:rPr>
              <w:softHyphen/>
            </m:r>
            <m:ctrlPr>
              <w:rPr>
                <w:rFonts w:ascii="Cambria Math" w:hAnsi="Cambria Math"/>
                <w:iCs/>
              </w:rPr>
            </m:ctrlPr>
          </m:e>
          <m:sub>
            <m:r>
              <w:rPr>
                <w:rFonts w:ascii="Cambria Math" w:hAnsi="Cambria Math"/>
              </w:rPr>
              <m:t>h</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h</m:t>
            </m:r>
          </m:sup>
        </m:sSup>
      </m:oMath>
      <w:r w:rsidR="00B40F6E">
        <w:t xml:space="preserve"> be a </w:t>
      </w:r>
      <m:oMath>
        <m:r>
          <w:rPr>
            <w:rFonts w:ascii="Cambria Math" w:hAnsi="Cambria Math"/>
          </w:rPr>
          <m:t>h</m:t>
        </m:r>
      </m:oMath>
      <w:r w:rsidR="00B40F6E">
        <w:t xml:space="preserve">-dimensional vector of </w:t>
      </w:r>
      <w:r w:rsidR="00512B4E">
        <w:t xml:space="preserve">continuous values for </w:t>
      </w:r>
      <w:r w:rsidR="00B40F6E">
        <w:t xml:space="preserve">hyperparameters, then the joint optimization problem of </w:t>
      </w:r>
      <w:r w:rsidR="000A79C9">
        <w:t xml:space="preserve">selecting </w:t>
      </w:r>
      <w:r w:rsidR="00B40F6E">
        <w:t>features and hyperparameters</w:t>
      </w:r>
      <w:r w:rsidR="000A79C9">
        <w:t xml:space="preserve"> is the maximum for a function </w:t>
      </w:r>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f+h</m:t>
            </m:r>
          </m:sup>
        </m:sSup>
        <m:r>
          <m:rPr>
            <m:scr m:val="double-struck"/>
          </m:rPr>
          <w:rPr>
            <w:rFonts w:ascii="Cambria Math" w:hAnsi="Cambria Math"/>
          </w:rPr>
          <m:t>→R</m:t>
        </m:r>
      </m:oMath>
      <w:r w:rsidR="007524FB">
        <w:t>,</w:t>
      </w:r>
    </w:p>
    <w:p w14:paraId="7C4E1C93" w14:textId="77777777" w:rsidR="006E3FC3" w:rsidRDefault="006E3FC3" w:rsidP="00B40F6E">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50"/>
      </w:tblGrid>
      <w:tr w:rsidR="007524FB" w14:paraId="5BC8E581" w14:textId="77777777" w:rsidTr="000A79C9">
        <w:trPr>
          <w:jc w:val="center"/>
        </w:trPr>
        <w:tc>
          <w:tcPr>
            <w:tcW w:w="5665" w:type="dxa"/>
          </w:tcPr>
          <w:p w14:paraId="495214DC" w14:textId="5C34E46C" w:rsidR="007524FB" w:rsidRPr="007524FB" w:rsidRDefault="00DA65D4" w:rsidP="007524FB">
            <w:pPr>
              <w:jc w:val="center"/>
              <w:rPr>
                <w:iCs/>
              </w:rPr>
            </w:pPr>
            <m:oMathPara>
              <m:oMath>
                <m:sSub>
                  <m:sSubPr>
                    <m:ctrlPr>
                      <w:rPr>
                        <w:rFonts w:ascii="Cambria Math" w:hAnsi="Cambria Math"/>
                        <w:i/>
                      </w:rPr>
                    </m:ctrlPr>
                  </m:sSubPr>
                  <m:e>
                    <m:r>
                      <m:rPr>
                        <m:sty m:val="b"/>
                      </m:rPr>
                      <w:rPr>
                        <w:rFonts w:ascii="Cambria Math" w:hAnsi="Cambria Math"/>
                      </w:rPr>
                      <m:t>x</m:t>
                    </m:r>
                    <m:ctrlPr>
                      <w:rPr>
                        <w:rFonts w:ascii="Cambria Math" w:hAnsi="Cambria Math"/>
                        <w:b/>
                        <w:bCs/>
                        <w:iCs/>
                      </w:rPr>
                    </m:ctrlPr>
                  </m:e>
                  <m:sub>
                    <m:r>
                      <w:rPr>
                        <w:rFonts w:ascii="Cambria Math" w:hAnsi="Cambria Math"/>
                      </w:rPr>
                      <m:t>opt</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max</m:t>
                        </m:r>
                      </m:e>
                      <m:lim>
                        <m:r>
                          <m:rPr>
                            <m:sty m:val="b"/>
                          </m:rP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f+h</m:t>
                            </m:r>
                          </m:sup>
                        </m:sSup>
                      </m:lim>
                    </m:limLow>
                  </m:fName>
                  <m:e>
                    <m:r>
                      <w:rPr>
                        <w:rFonts w:ascii="Cambria Math" w:hAnsi="Cambria Math"/>
                      </w:rPr>
                      <m:t>f(</m:t>
                    </m:r>
                    <m:r>
                      <m:rPr>
                        <m:sty m:val="b"/>
                      </m:rPr>
                      <w:rPr>
                        <w:rFonts w:ascii="Cambria Math" w:hAnsi="Cambria Math"/>
                      </w:rPr>
                      <m:t>x</m:t>
                    </m:r>
                    <m:r>
                      <w:rPr>
                        <w:rFonts w:ascii="Cambria Math" w:hAnsi="Cambria Math"/>
                      </w:rPr>
                      <m:t>)</m:t>
                    </m:r>
                  </m:e>
                </m:func>
                <m:r>
                  <w:rPr>
                    <w:rFonts w:ascii="Cambria Math" w:hAnsi="Cambria Math"/>
                  </w:rPr>
                  <m:t>,</m:t>
                </m:r>
              </m:oMath>
            </m:oMathPara>
          </w:p>
        </w:tc>
        <w:tc>
          <w:tcPr>
            <w:tcW w:w="450" w:type="dxa"/>
          </w:tcPr>
          <w:p w14:paraId="6CF706B3" w14:textId="0DCDA6D9" w:rsidR="007524FB" w:rsidRDefault="007524FB" w:rsidP="007524FB">
            <w:pPr>
              <w:jc w:val="center"/>
            </w:pPr>
            <w:r>
              <w:t>(1)</w:t>
            </w:r>
          </w:p>
        </w:tc>
      </w:tr>
    </w:tbl>
    <w:p w14:paraId="027C54AA" w14:textId="0A3A7CF1" w:rsidR="00B40F6E" w:rsidRDefault="00B40F6E" w:rsidP="00B40F6E">
      <w:pPr>
        <w:jc w:val="both"/>
      </w:pPr>
    </w:p>
    <w:p w14:paraId="536BEB6D" w14:textId="04C9E065" w:rsidR="00FE29F8" w:rsidRDefault="00E00ECA" w:rsidP="0099755D">
      <w:pPr>
        <w:jc w:val="both"/>
      </w:pPr>
      <w:r>
        <w:t xml:space="preserve">where the function </w:t>
      </w:r>
      <m:oMath>
        <m:r>
          <w:rPr>
            <w:rFonts w:ascii="Cambria Math" w:hAnsi="Cambria Math"/>
          </w:rPr>
          <m:t>f</m:t>
        </m:r>
      </m:oMath>
      <w:r>
        <w:t xml:space="preserve"> </w:t>
      </w:r>
      <w:r w:rsidR="00E62306">
        <w:t xml:space="preserve">is often a cross-validation function that returns a performance metric such as classifier accuracy. </w:t>
      </w:r>
      <w:r w:rsidR="0099755D">
        <w:t xml:space="preserve">In practice, techniques </w:t>
      </w:r>
      <w:r w:rsidR="00D0172B">
        <w:t xml:space="preserve">for </w:t>
      </w:r>
      <w:r w:rsidR="0099755D">
        <w:t xml:space="preserve">solving </w:t>
      </w:r>
      <w:r w:rsidR="005E3066">
        <w:t xml:space="preserve">Equation </w:t>
      </w:r>
      <w:r w:rsidR="0099755D">
        <w:t xml:space="preserve">(1) </w:t>
      </w:r>
      <w:r w:rsidR="00D0172B">
        <w:t>can be categorized into three classes</w:t>
      </w:r>
      <w:r w:rsidR="00E80802">
        <w:t>:</w:t>
      </w:r>
      <w:r w:rsidR="00D0172B">
        <w:t xml:space="preserve"> (1) </w:t>
      </w:r>
      <w:r w:rsidR="00E0284D">
        <w:t>n</w:t>
      </w:r>
      <w:r w:rsidR="00D0172B">
        <w:t xml:space="preserve">on-stochastic optimization, (2) </w:t>
      </w:r>
      <w:r w:rsidR="004E212E">
        <w:t xml:space="preserve">Bayesian </w:t>
      </w:r>
      <w:r w:rsidR="00D0172B">
        <w:t xml:space="preserve">optimization, and (3) </w:t>
      </w:r>
      <w:r w:rsidR="004E212E">
        <w:t>stochastic</w:t>
      </w:r>
      <w:r w:rsidR="00D0172B">
        <w:t xml:space="preserve"> optimization.</w:t>
      </w:r>
      <w:r w:rsidR="002C0EE2">
        <w:t xml:space="preserve"> Non-stochastic optimization techniques decouple the joint optimization </w:t>
      </w:r>
      <w:r w:rsidR="00BD408C">
        <w:t>given by Equation (1)</w:t>
      </w:r>
      <w:r w:rsidR="002C0EE2">
        <w:t xml:space="preserve"> and focus on independently optimizing feature selection first</w:t>
      </w:r>
      <w:r w:rsidR="008C4997">
        <w:t xml:space="preserve"> (selecting </w:t>
      </w:r>
      <m:oMath>
        <m:r>
          <m:rPr>
            <m:sty m:val="b"/>
          </m:rPr>
          <w:rPr>
            <w:rFonts w:ascii="Cambria Math" w:hAnsi="Cambria Math"/>
          </w:rPr>
          <m:t>x</m:t>
        </m:r>
        <m:sSub>
          <m:sSubPr>
            <m:ctrlPr>
              <w:rPr>
                <w:rFonts w:ascii="Cambria Math" w:hAnsi="Cambria Math"/>
                <w:i/>
              </w:rPr>
            </m:ctrlPr>
          </m:sSubPr>
          <m:e>
            <m:r>
              <m:rPr>
                <m:sty m:val="p"/>
              </m:rPr>
              <w:rPr>
                <w:rFonts w:ascii="Cambria Math" w:hAnsi="Cambria Math"/>
              </w:rPr>
              <w:softHyphen/>
            </m:r>
            <m:ctrlPr>
              <w:rPr>
                <w:rFonts w:ascii="Cambria Math" w:hAnsi="Cambria Math"/>
                <w:iCs/>
              </w:rPr>
            </m:ctrlPr>
          </m:e>
          <m:sub>
            <m:r>
              <w:rPr>
                <w:rFonts w:ascii="Cambria Math" w:hAnsi="Cambria Math"/>
              </w:rPr>
              <m:t>f</m:t>
            </m:r>
          </m:sub>
        </m:sSub>
      </m:oMath>
      <w:r w:rsidR="008C4997">
        <w:t>)</w:t>
      </w:r>
      <w:r w:rsidR="002C0EE2">
        <w:t>, then optimizing hyperparameters</w:t>
      </w:r>
      <w:r w:rsidR="008C4997">
        <w:t xml:space="preserve"> (selecting </w:t>
      </w:r>
      <m:oMath>
        <m:r>
          <m:rPr>
            <m:sty m:val="b"/>
          </m:rPr>
          <w:rPr>
            <w:rFonts w:ascii="Cambria Math" w:hAnsi="Cambria Math"/>
          </w:rPr>
          <m:t>x</m:t>
        </m:r>
        <m:sSub>
          <m:sSubPr>
            <m:ctrlPr>
              <w:rPr>
                <w:rFonts w:ascii="Cambria Math" w:hAnsi="Cambria Math"/>
                <w:i/>
              </w:rPr>
            </m:ctrlPr>
          </m:sSubPr>
          <m:e>
            <m:r>
              <m:rPr>
                <m:sty m:val="p"/>
              </m:rPr>
              <w:rPr>
                <w:rFonts w:ascii="Cambria Math" w:hAnsi="Cambria Math"/>
              </w:rPr>
              <w:softHyphen/>
            </m:r>
            <m:ctrlPr>
              <w:rPr>
                <w:rFonts w:ascii="Cambria Math" w:hAnsi="Cambria Math"/>
                <w:iCs/>
              </w:rPr>
            </m:ctrlPr>
          </m:e>
          <m:sub>
            <m:r>
              <w:rPr>
                <w:rFonts w:ascii="Cambria Math" w:hAnsi="Cambria Math"/>
              </w:rPr>
              <m:t>h</m:t>
            </m:r>
          </m:sub>
        </m:sSub>
      </m:oMath>
      <w:r w:rsidR="008C4997">
        <w:t>)</w:t>
      </w:r>
      <w:r w:rsidR="008E6A61">
        <w:t>, or vice-versa</w:t>
      </w:r>
      <w:r w:rsidR="002C0EE2">
        <w:t xml:space="preserve">. </w:t>
      </w:r>
      <w:r w:rsidR="00D9701C">
        <w:t xml:space="preserve">A commonly </w:t>
      </w:r>
      <w:r w:rsidR="007D03AA">
        <w:t xml:space="preserve">used approach </w:t>
      </w:r>
      <w:r w:rsidR="00184F02">
        <w:t xml:space="preserve">that is easy to implement </w:t>
      </w:r>
      <w:r w:rsidR="007D03AA">
        <w:t xml:space="preserve">is to first select relevant features using a random forest </w:t>
      </w:r>
      <w:r w:rsidR="0035067A">
        <w:t>(</w:t>
      </w:r>
      <w:proofErr w:type="spellStart"/>
      <w:r w:rsidR="0035067A">
        <w:t>Breiman</w:t>
      </w:r>
      <w:proofErr w:type="spellEnd"/>
      <w:r w:rsidR="0035067A">
        <w:t xml:space="preserve">, 2001) </w:t>
      </w:r>
      <w:r w:rsidR="007D03AA">
        <w:t>and then optimize a model’s hyperparameters using a grid search. The decoupling of optimization problems offers flexibility such that different feature selection techniques (e.g., filter</w:t>
      </w:r>
      <w:r w:rsidR="00C22500">
        <w:t xml:space="preserve"> methods</w:t>
      </w:r>
      <w:r w:rsidR="007D03AA">
        <w:t>, wrapper</w:t>
      </w:r>
      <w:r w:rsidR="00C22500">
        <w:t xml:space="preserve"> methods</w:t>
      </w:r>
      <w:r w:rsidR="007D03AA">
        <w:t>, embedded methods) can be combined with different hyperparameter tuning techniques (e.g., random search, Bayesian optimization).</w:t>
      </w:r>
      <w:r w:rsidR="00184F02">
        <w:t xml:space="preserve"> </w:t>
      </w:r>
      <w:r w:rsidR="0064686C">
        <w:t>A notable limitation, however, is that the decoupling ignores complex dependencies between the feature and hyperparameter space</w:t>
      </w:r>
      <w:r w:rsidR="00540F34">
        <w:t xml:space="preserve">s, which may result in unstable solutions. </w:t>
      </w:r>
    </w:p>
    <w:p w14:paraId="4A3FB81E" w14:textId="77777777" w:rsidR="00FE29F8" w:rsidRDefault="00FE29F8" w:rsidP="00FE29F8"/>
    <w:p w14:paraId="3B60156E" w14:textId="77777777" w:rsidR="007B67F8" w:rsidRDefault="00DD7F1B" w:rsidP="0067169E">
      <w:r>
        <w:t xml:space="preserve">In an effort </w:t>
      </w:r>
      <w:r w:rsidR="00540F34">
        <w:t xml:space="preserve">to </w:t>
      </w:r>
      <w:r w:rsidR="00501EC3">
        <w:t>explicitly account</w:t>
      </w:r>
      <w:r w:rsidR="00540F34">
        <w:t xml:space="preserve"> for model dependencies in parameter spaces, Bayesian optimization techniques </w:t>
      </w:r>
      <w:r w:rsidR="00501EC3">
        <w:t xml:space="preserve">can </w:t>
      </w:r>
      <w:r w:rsidR="00100423">
        <w:t xml:space="preserve">be used to </w:t>
      </w:r>
      <w:r w:rsidR="00540F34">
        <w:t>jointly model the feature and hyperparameter spaces</w:t>
      </w:r>
      <w:r w:rsidR="00501EC3">
        <w:t xml:space="preserve">. These techniques efficiently trade off exploration and exploitation of the parameter space to </w:t>
      </w:r>
      <w:r w:rsidR="0067169E">
        <w:t xml:space="preserve">identify </w:t>
      </w:r>
      <w:r w:rsidR="008B75B8">
        <w:t xml:space="preserve">a </w:t>
      </w:r>
      <w:r w:rsidR="0067169E">
        <w:t xml:space="preserve">configuration that </w:t>
      </w:r>
      <w:r w:rsidR="008B75B8">
        <w:t xml:space="preserve">best optimizes </w:t>
      </w:r>
      <w:r w:rsidR="0067169E">
        <w:t>some overall evaluation metric (</w:t>
      </w:r>
      <w:r w:rsidR="006A4A28">
        <w:t>Snoek et al., 2012</w:t>
      </w:r>
      <w:r w:rsidR="0067169E">
        <w:t xml:space="preserve">). </w:t>
      </w:r>
      <w:r w:rsidR="00403E92">
        <w:t xml:space="preserve">Among the several popular implementations, the most popular is the Tree of </w:t>
      </w:r>
      <w:proofErr w:type="spellStart"/>
      <w:r w:rsidR="00403E92">
        <w:t>Parzen</w:t>
      </w:r>
      <w:proofErr w:type="spellEnd"/>
      <w:r w:rsidR="00403E92">
        <w:t xml:space="preserve"> Estimators </w:t>
      </w:r>
      <w:r w:rsidR="007933C0">
        <w:t xml:space="preserve">(TPE) </w:t>
      </w:r>
      <w:r w:rsidR="00403E92">
        <w:t xml:space="preserve">as described in </w:t>
      </w:r>
      <w:proofErr w:type="spellStart"/>
      <w:r w:rsidR="00403E92">
        <w:t>Bergstra</w:t>
      </w:r>
      <w:proofErr w:type="spellEnd"/>
      <w:r w:rsidR="00403E92">
        <w:t xml:space="preserve"> et </w:t>
      </w:r>
      <w:r w:rsidR="003469E0">
        <w:t>al. 2013</w:t>
      </w:r>
      <w:r w:rsidR="007933C0">
        <w:t xml:space="preserve">. </w:t>
      </w:r>
      <w:r w:rsidR="0024080F">
        <w:t xml:space="preserve">Although Bayesian techniques have been shown to have </w:t>
      </w:r>
      <w:r w:rsidR="0024080F">
        <w:lastRenderedPageBreak/>
        <w:t>excellent performance in practice</w:t>
      </w:r>
      <w:r w:rsidR="002C56DC">
        <w:t xml:space="preserve">, </w:t>
      </w:r>
      <w:r w:rsidR="0024080F">
        <w:t>a major limitation is the difficulty in parallelizing the search evaluation due to the serial nature of the parameter updates</w:t>
      </w:r>
      <w:r w:rsidR="002C56DC">
        <w:t xml:space="preserve"> (Li et al., 2016b). </w:t>
      </w:r>
      <w:r w:rsidR="00691481">
        <w:t xml:space="preserve">As such, to overcome limitations with dependencies in parameter spaces and parallel search evaluation, stochastic optimization techniques can be leveraged. </w:t>
      </w:r>
    </w:p>
    <w:p w14:paraId="06661F0A" w14:textId="77777777" w:rsidR="007B67F8" w:rsidRDefault="007B67F8" w:rsidP="0067169E"/>
    <w:p w14:paraId="0F3E7CB7" w14:textId="13C5976E" w:rsidR="003156B8" w:rsidRDefault="00713460" w:rsidP="0067169E">
      <w:r>
        <w:t>S</w:t>
      </w:r>
      <w:r w:rsidR="00691481">
        <w:t>tochastic optimization methods generate and use random variables as candidate solutions to Equation (1).</w:t>
      </w:r>
      <w:r w:rsidR="00B6719A">
        <w:t xml:space="preserve"> In the simplest implementation, </w:t>
      </w:r>
      <w:r w:rsidR="003156B8">
        <w:t>random search (</w:t>
      </w:r>
      <w:proofErr w:type="spellStart"/>
      <w:r w:rsidR="003156B8">
        <w:t>Bergstra</w:t>
      </w:r>
      <w:proofErr w:type="spellEnd"/>
      <w:r w:rsidR="003156B8">
        <w:t xml:space="preserve"> &amp; </w:t>
      </w:r>
      <w:proofErr w:type="spellStart"/>
      <w:r w:rsidR="003156B8">
        <w:t>Bengio</w:t>
      </w:r>
      <w:proofErr w:type="spellEnd"/>
      <w:r w:rsidR="003156B8">
        <w:t xml:space="preserve">, 2012) repeatedly draws candidate solutions for a finite number of iterations and the best solution is kept as the optimal configuration. </w:t>
      </w:r>
      <w:r w:rsidR="009C126D">
        <w:t>Random search has been shown to outperform all other methods</w:t>
      </w:r>
      <w:r w:rsidR="00035236">
        <w:t>, including TPE;</w:t>
      </w:r>
      <w:r w:rsidR="009C126D">
        <w:t xml:space="preserve"> however, at the expense of computing time (Li et al., 2016b). </w:t>
      </w:r>
      <w:r w:rsidR="007258A6">
        <w:t>Other stochastic algorithms</w:t>
      </w:r>
      <w:r w:rsidR="00AB598B">
        <w:t>,</w:t>
      </w:r>
      <w:r w:rsidR="007258A6">
        <w:t xml:space="preserve"> such as genetic algorithms and particle swarm optimization</w:t>
      </w:r>
      <w:r w:rsidR="00AB598B">
        <w:t>,</w:t>
      </w:r>
      <w:r w:rsidR="007258A6">
        <w:t xml:space="preserve"> </w:t>
      </w:r>
      <w:r w:rsidR="00AB598B">
        <w:t xml:space="preserve">seek to improve on random search by using meta-heuristics to more efficiently search through the parameter space after evaluating an initial set of random candidates. The literature has shown the success of these algorithms in solving feature selection </w:t>
      </w:r>
      <w:r w:rsidR="00A018D3">
        <w:t xml:space="preserve">tasks </w:t>
      </w:r>
      <w:r w:rsidR="00AB598B">
        <w:t>and hyperparameter optimization tasks</w:t>
      </w:r>
      <w:r w:rsidR="00A018D3">
        <w:t xml:space="preserve"> (</w:t>
      </w:r>
      <w:r w:rsidR="00F93653">
        <w:t xml:space="preserve">Kabir et al., 2011; </w:t>
      </w:r>
      <w:r w:rsidR="00A018D3">
        <w:t xml:space="preserve">Lane et al., 2013; </w:t>
      </w:r>
      <w:r w:rsidR="00F93653">
        <w:t xml:space="preserve">Li et al., 2009; </w:t>
      </w:r>
      <w:proofErr w:type="spellStart"/>
      <w:r w:rsidR="00A018D3">
        <w:t>Xue</w:t>
      </w:r>
      <w:proofErr w:type="spellEnd"/>
      <w:r w:rsidR="00A018D3">
        <w:t xml:space="preserve"> et al., 2013</w:t>
      </w:r>
      <w:r w:rsidR="00243CD1">
        <w:t>)</w:t>
      </w:r>
      <w:r w:rsidR="00AB598B">
        <w:t xml:space="preserve">, </w:t>
      </w:r>
      <w:r w:rsidR="00A34F80">
        <w:t>yet</w:t>
      </w:r>
      <w:r w:rsidR="00AB598B">
        <w:t xml:space="preserve"> little research exists on the effectiveness of </w:t>
      </w:r>
      <w:r w:rsidR="00C46D2D">
        <w:t>such</w:t>
      </w:r>
      <w:r w:rsidR="00AB598B">
        <w:t xml:space="preserve"> algorithms for tasks such as joint optimization in machine learning pipelines.  </w:t>
      </w:r>
    </w:p>
    <w:p w14:paraId="096D08E4" w14:textId="40F039BD" w:rsidR="007258A6" w:rsidRDefault="007258A6" w:rsidP="0067169E"/>
    <w:p w14:paraId="5AE3E17F" w14:textId="6BC92046" w:rsidR="00C63519" w:rsidRDefault="00C63519" w:rsidP="0067169E">
      <w:r>
        <w:t xml:space="preserve">This paper evaluates the effectiveness of stochastic algorithms for joint optimization of feature selection and hyperparameter tuning. </w:t>
      </w:r>
      <w:r w:rsidRPr="007276BB">
        <w:rPr>
          <w:highlight w:val="yellow"/>
        </w:rPr>
        <w:t>Given the expensive computing time</w:t>
      </w:r>
      <w:r>
        <w:t xml:space="preserve">, we introduce a modification to the random search algorithm using dynamic updating. In short, random search is run for a predefined number of iterations, then the feature selection and hyperparameter distributions are updated based on the past configuration results, and a new set of candidate solutions are sampled from their updated distributions. </w:t>
      </w:r>
    </w:p>
    <w:p w14:paraId="053BBB01" w14:textId="77777777" w:rsidR="001D388B" w:rsidRDefault="001D388B">
      <w:pPr>
        <w:jc w:val="both"/>
        <w:rPr>
          <w:b/>
          <w:bCs/>
        </w:rPr>
      </w:pPr>
    </w:p>
    <w:p w14:paraId="7488D7D7" w14:textId="533ADC9B" w:rsidR="0020422E" w:rsidRDefault="00440375">
      <w:pPr>
        <w:rPr>
          <w:b/>
          <w:bCs/>
        </w:rPr>
      </w:pPr>
      <w:r>
        <w:rPr>
          <w:b/>
          <w:bCs/>
        </w:rPr>
        <w:t>EXPERIMENTS</w:t>
      </w:r>
    </w:p>
    <w:p w14:paraId="142E1954" w14:textId="758622A5" w:rsidR="00C91697" w:rsidRDefault="00C91697" w:rsidP="004A2A93">
      <w:pPr>
        <w:jc w:val="both"/>
      </w:pPr>
    </w:p>
    <w:p w14:paraId="6DCDBC35" w14:textId="7580972F" w:rsidR="007A666D" w:rsidRDefault="00482DE5" w:rsidP="004A2A93">
      <w:pPr>
        <w:jc w:val="both"/>
      </w:pPr>
      <w:r>
        <w:t xml:space="preserve">In this section, we evaluate </w:t>
      </w:r>
      <w:r w:rsidR="00081E69">
        <w:t>stochastic optimization methods</w:t>
      </w:r>
      <w:r>
        <w:t xml:space="preserve"> for feature selection and hyperparameter tuning on both </w:t>
      </w:r>
      <w:r w:rsidR="00AF5F9C">
        <w:t>simulated</w:t>
      </w:r>
      <w:r>
        <w:t xml:space="preserve"> and real-world data sets. </w:t>
      </w:r>
      <w:r w:rsidR="00691392">
        <w:t xml:space="preserve">Specifically, we compare stochastic optimization methods (i.e., genetic algorithm, particle swarm optimization, random search, random search with dynamic updating) with a </w:t>
      </w:r>
      <w:r w:rsidR="004E3848">
        <w:t>non-stochastic optimization</w:t>
      </w:r>
      <w:r w:rsidR="007A666D">
        <w:t xml:space="preserve"> </w:t>
      </w:r>
      <w:r w:rsidR="001956FD">
        <w:t xml:space="preserve">method </w:t>
      </w:r>
      <w:r w:rsidR="007A666D">
        <w:t xml:space="preserve">(i.e., </w:t>
      </w:r>
      <w:r w:rsidR="004E3848">
        <w:t>embedded random forest feature selector followed by a grid search</w:t>
      </w:r>
      <w:r w:rsidR="00574F24">
        <w:t xml:space="preserve">) and </w:t>
      </w:r>
      <w:r w:rsidR="001956FD">
        <w:t xml:space="preserve">a </w:t>
      </w:r>
      <w:r w:rsidR="008F38C2">
        <w:t>Bayesian</w:t>
      </w:r>
      <w:r w:rsidR="007A666D">
        <w:t xml:space="preserve"> optimization </w:t>
      </w:r>
      <w:r w:rsidR="001956FD">
        <w:t xml:space="preserve">method </w:t>
      </w:r>
      <w:r w:rsidR="007A666D">
        <w:t>(</w:t>
      </w:r>
      <w:r w:rsidR="001956FD">
        <w:t xml:space="preserve">i.e., </w:t>
      </w:r>
      <w:r w:rsidR="008F38C2">
        <w:t xml:space="preserve">Tree of </w:t>
      </w:r>
      <w:proofErr w:type="spellStart"/>
      <w:r w:rsidR="008F38C2">
        <w:t>Parzen</w:t>
      </w:r>
      <w:proofErr w:type="spellEnd"/>
      <w:r w:rsidR="008F38C2">
        <w:t xml:space="preserve"> estimators). </w:t>
      </w:r>
      <w:r w:rsidR="00334402">
        <w:t xml:space="preserve">We use </w:t>
      </w:r>
      <w:proofErr w:type="spellStart"/>
      <w:r w:rsidR="00334402">
        <w:t>Scikit</w:t>
      </w:r>
      <w:proofErr w:type="spellEnd"/>
      <w:r w:rsidR="00334402">
        <w:t>-Learn</w:t>
      </w:r>
      <w:r w:rsidR="00BE3B51">
        <w:t xml:space="preserve"> (</w:t>
      </w:r>
      <w:proofErr w:type="spellStart"/>
      <w:r w:rsidR="00BE3B51">
        <w:t>Pedregosa</w:t>
      </w:r>
      <w:proofErr w:type="spellEnd"/>
      <w:r w:rsidR="00BE3B51">
        <w:t xml:space="preserve"> et al., 2011)</w:t>
      </w:r>
      <w:r w:rsidR="00334402">
        <w:t xml:space="preserve"> </w:t>
      </w:r>
      <w:r w:rsidR="004E41D8">
        <w:t xml:space="preserve">and </w:t>
      </w:r>
      <w:proofErr w:type="spellStart"/>
      <w:r w:rsidR="004E41D8">
        <w:t>HyperOpt</w:t>
      </w:r>
      <w:proofErr w:type="spellEnd"/>
      <w:r w:rsidR="004E41D8">
        <w:t xml:space="preserve"> </w:t>
      </w:r>
      <w:r w:rsidR="005D4643">
        <w:t>(</w:t>
      </w:r>
      <w:proofErr w:type="spellStart"/>
      <w:r w:rsidR="005D4643" w:rsidRPr="009A464E">
        <w:t>Bergstra</w:t>
      </w:r>
      <w:proofErr w:type="spellEnd"/>
      <w:r w:rsidR="005D4643">
        <w:t xml:space="preserve"> et al., 2013) </w:t>
      </w:r>
      <w:r w:rsidR="004E41D8">
        <w:t xml:space="preserve">packages for implementing the non-stochastic and Bayesian methods, respectively. All stochastic algorithms are implemented by the authors and the code is </w:t>
      </w:r>
      <w:r w:rsidR="007A666D">
        <w:t xml:space="preserve">publicly available at </w:t>
      </w:r>
      <w:hyperlink r:id="rId13" w:history="1">
        <w:r w:rsidR="00383119" w:rsidRPr="00A346AF">
          <w:rPr>
            <w:rStyle w:val="Hyperlink"/>
          </w:rPr>
          <w:t>https://github.com/rmill040/mlsopt</w:t>
        </w:r>
      </w:hyperlink>
      <w:r w:rsidR="007A666D">
        <w:t>.</w:t>
      </w:r>
      <w:r w:rsidR="00383119">
        <w:t xml:space="preserve"> Experiments are </w:t>
      </w:r>
      <w:r w:rsidR="00FF0103">
        <w:t>conducted</w:t>
      </w:r>
      <w:r w:rsidR="00383119">
        <w:t xml:space="preserve"> </w:t>
      </w:r>
      <w:r w:rsidR="00FF0103">
        <w:t>on</w:t>
      </w:r>
      <w:r w:rsidR="00383119">
        <w:t xml:space="preserve"> a </w:t>
      </w:r>
      <w:r w:rsidR="00383119" w:rsidRPr="00272D45">
        <w:t>M5A 16xlarge</w:t>
      </w:r>
      <w:r w:rsidR="00383119">
        <w:t xml:space="preserve"> EC2 instance with 64 CPUs </w:t>
      </w:r>
      <w:r w:rsidR="00721BBD">
        <w:t>using</w:t>
      </w:r>
      <w:r w:rsidR="00383119">
        <w:t xml:space="preserve"> Amazon Web Services. </w:t>
      </w:r>
    </w:p>
    <w:p w14:paraId="457259C7" w14:textId="2EAE9089" w:rsidR="00272D45" w:rsidRDefault="00272D45" w:rsidP="004A2A93">
      <w:pPr>
        <w:jc w:val="both"/>
        <w:rPr>
          <w:b/>
          <w:bCs/>
        </w:rPr>
      </w:pPr>
    </w:p>
    <w:p w14:paraId="155A0B14" w14:textId="3A67ACF2" w:rsidR="00797C72" w:rsidRPr="00797C72" w:rsidRDefault="00B14A64" w:rsidP="004A2A93">
      <w:pPr>
        <w:jc w:val="both"/>
        <w:rPr>
          <w:b/>
          <w:bCs/>
        </w:rPr>
      </w:pPr>
      <w:r>
        <w:rPr>
          <w:b/>
          <w:bCs/>
        </w:rPr>
        <w:t>Data</w:t>
      </w:r>
    </w:p>
    <w:p w14:paraId="37FE0B15" w14:textId="6A0D33FD" w:rsidR="00980602" w:rsidRDefault="00980602" w:rsidP="004A2A93">
      <w:pPr>
        <w:jc w:val="both"/>
      </w:pPr>
    </w:p>
    <w:p w14:paraId="1566A949" w14:textId="1A02131D" w:rsidR="008C4DA7" w:rsidRPr="00C054B3" w:rsidRDefault="0026787F" w:rsidP="004A2A93">
      <w:pPr>
        <w:jc w:val="both"/>
      </w:pPr>
      <w:r>
        <w:t xml:space="preserve">We simulate four binary classification data sets </w:t>
      </w:r>
      <w:r w:rsidR="0082208A">
        <w:t>with</w:t>
      </w:r>
      <w:r>
        <w:t xml:space="preserve"> varying numbers of features </w:t>
      </w:r>
      <w:r w:rsidR="009863A1">
        <w:t>and</w:t>
      </w:r>
      <w:r>
        <w:t xml:space="preserve"> </w:t>
      </w:r>
      <w:r w:rsidR="00650706">
        <w:t>relevant</w:t>
      </w:r>
      <w:r>
        <w:t xml:space="preserve"> </w:t>
      </w:r>
      <w:r w:rsidR="00C63E05">
        <w:t xml:space="preserve">features: (1) 200 features with </w:t>
      </w:r>
      <w:r w:rsidR="00BC5432">
        <w:t>20</w:t>
      </w:r>
      <w:r w:rsidR="00C63E05">
        <w:t xml:space="preserve"> </w:t>
      </w:r>
      <w:r w:rsidR="00BC5432">
        <w:t>relevant</w:t>
      </w:r>
      <w:r w:rsidR="00C63E05">
        <w:t xml:space="preserve"> (</w:t>
      </w:r>
      <w:r w:rsidR="00856C1A">
        <w:t>s</w:t>
      </w:r>
      <w:r w:rsidR="00C63E05">
        <w:t xml:space="preserve">im200-20), </w:t>
      </w:r>
      <w:r w:rsidR="00BC5432">
        <w:t>(2) 200 features with 2 relevant (</w:t>
      </w:r>
      <w:r w:rsidR="00856C1A">
        <w:t>s</w:t>
      </w:r>
      <w:r w:rsidR="00BC5432">
        <w:t>im200-2), (3) 500 features with 50 relevant (</w:t>
      </w:r>
      <w:r w:rsidR="00856C1A">
        <w:t>s</w:t>
      </w:r>
      <w:r w:rsidR="00BC5432">
        <w:t>im500-50), and (4) 500 features with 5 relevant (</w:t>
      </w:r>
      <w:r w:rsidR="00856C1A">
        <w:t>s</w:t>
      </w:r>
      <w:r w:rsidR="00BC5432">
        <w:t>im500-5).</w:t>
      </w:r>
      <w:r w:rsidR="00023942">
        <w:t xml:space="preserve"> All data sets are generated with 100 samples and </w:t>
      </w:r>
      <w:r w:rsidR="002E7C5E">
        <w:t xml:space="preserve">approximately </w:t>
      </w:r>
      <w:r w:rsidR="00023942">
        <w:t xml:space="preserve">balanced </w:t>
      </w:r>
      <w:r w:rsidR="002E7C5E">
        <w:t>class distributions</w:t>
      </w:r>
      <w:r w:rsidR="00023942">
        <w:t>.</w:t>
      </w:r>
      <w:r w:rsidR="00C054B3">
        <w:t xml:space="preserve"> In addition, w</w:t>
      </w:r>
      <w:r w:rsidR="00431A61">
        <w:t>e use 11 standard benchmark data sets from the ASU feature selection website (</w:t>
      </w:r>
      <w:r w:rsidR="00431A61" w:rsidRPr="004A2A93">
        <w:t>Li</w:t>
      </w:r>
      <w:r w:rsidR="00431A61">
        <w:t xml:space="preserve"> et al., 2016</w:t>
      </w:r>
      <w:r w:rsidR="00691FE7">
        <w:t>a</w:t>
      </w:r>
      <w:r w:rsidR="00431A61">
        <w:t>) and the UCI repository (</w:t>
      </w:r>
      <w:proofErr w:type="spellStart"/>
      <w:r w:rsidR="00431A61" w:rsidRPr="003166B4">
        <w:t>Lichman</w:t>
      </w:r>
      <w:proofErr w:type="spellEnd"/>
      <w:r w:rsidR="00431A61">
        <w:t>, 2013)</w:t>
      </w:r>
      <w:r w:rsidR="00B67197">
        <w:t>.</w:t>
      </w:r>
      <w:r w:rsidR="009D10AC">
        <w:t xml:space="preserve"> The data span both low-dimensional and high-dimensional regimes and binary and multiclass outcomes. </w:t>
      </w:r>
      <w:r w:rsidR="00375FAB">
        <w:t xml:space="preserve">See Table 1 for a summary of the </w:t>
      </w:r>
      <w:r w:rsidR="003018E2">
        <w:t xml:space="preserve">experimental </w:t>
      </w:r>
      <w:r w:rsidR="00375FAB">
        <w:t>data.</w:t>
      </w:r>
    </w:p>
    <w:p w14:paraId="43C5D9F8" w14:textId="221F8C69" w:rsidR="0025686F" w:rsidRDefault="0025686F" w:rsidP="004A2A93">
      <w:pPr>
        <w:jc w:val="both"/>
      </w:pPr>
    </w:p>
    <w:p w14:paraId="4F9DFD8F" w14:textId="69EC56A5" w:rsidR="00A9189E" w:rsidRDefault="00A9189E" w:rsidP="00A9189E">
      <w:pPr>
        <w:pStyle w:val="TableCaption"/>
      </w:pPr>
      <w:r>
        <w:t>Table 1. Summary of Experimental Data Sets</w:t>
      </w:r>
    </w:p>
    <w:p w14:paraId="7B152E2A" w14:textId="77777777" w:rsidR="00A9189E" w:rsidRDefault="00A9189E" w:rsidP="00A9189E">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1004"/>
        <w:gridCol w:w="1004"/>
        <w:gridCol w:w="1004"/>
      </w:tblGrid>
      <w:tr w:rsidR="00A9189E" w:rsidRPr="0049033B" w14:paraId="5EB20C61" w14:textId="77777777" w:rsidTr="007524FB">
        <w:trPr>
          <w:jc w:val="center"/>
        </w:trPr>
        <w:tc>
          <w:tcPr>
            <w:tcW w:w="1483" w:type="dxa"/>
            <w:tcBorders>
              <w:top w:val="single" w:sz="4" w:space="0" w:color="auto"/>
              <w:bottom w:val="single" w:sz="4" w:space="0" w:color="auto"/>
            </w:tcBorders>
          </w:tcPr>
          <w:p w14:paraId="7698EB94" w14:textId="77777777" w:rsidR="00A9189E" w:rsidRPr="0049033B" w:rsidRDefault="00A9189E" w:rsidP="007524FB">
            <w:pPr>
              <w:jc w:val="center"/>
            </w:pPr>
            <w:r w:rsidRPr="0049033B">
              <w:t>Name</w:t>
            </w:r>
          </w:p>
        </w:tc>
        <w:tc>
          <w:tcPr>
            <w:tcW w:w="1004" w:type="dxa"/>
            <w:tcBorders>
              <w:top w:val="single" w:sz="4" w:space="0" w:color="auto"/>
              <w:bottom w:val="single" w:sz="4" w:space="0" w:color="auto"/>
            </w:tcBorders>
          </w:tcPr>
          <w:p w14:paraId="63928360" w14:textId="77777777" w:rsidR="00A9189E" w:rsidRPr="0049033B" w:rsidRDefault="00A9189E" w:rsidP="007524FB">
            <w:pPr>
              <w:jc w:val="center"/>
            </w:pPr>
            <w:r w:rsidRPr="0049033B">
              <w:t>Samples</w:t>
            </w:r>
          </w:p>
        </w:tc>
        <w:tc>
          <w:tcPr>
            <w:tcW w:w="1004" w:type="dxa"/>
            <w:tcBorders>
              <w:top w:val="single" w:sz="4" w:space="0" w:color="auto"/>
              <w:bottom w:val="single" w:sz="4" w:space="0" w:color="auto"/>
            </w:tcBorders>
          </w:tcPr>
          <w:p w14:paraId="06C6E866" w14:textId="77777777" w:rsidR="00A9189E" w:rsidRPr="0049033B" w:rsidRDefault="00A9189E" w:rsidP="007524FB">
            <w:pPr>
              <w:jc w:val="center"/>
            </w:pPr>
            <w:r w:rsidRPr="0049033B">
              <w:t>Features</w:t>
            </w:r>
          </w:p>
        </w:tc>
        <w:tc>
          <w:tcPr>
            <w:tcW w:w="1004" w:type="dxa"/>
            <w:tcBorders>
              <w:top w:val="single" w:sz="4" w:space="0" w:color="auto"/>
              <w:bottom w:val="single" w:sz="4" w:space="0" w:color="auto"/>
            </w:tcBorders>
          </w:tcPr>
          <w:p w14:paraId="17CE4176" w14:textId="77777777" w:rsidR="00A9189E" w:rsidRPr="0049033B" w:rsidRDefault="00A9189E" w:rsidP="007524FB">
            <w:pPr>
              <w:jc w:val="center"/>
            </w:pPr>
            <w:r w:rsidRPr="0049033B">
              <w:t>Classes</w:t>
            </w:r>
          </w:p>
        </w:tc>
      </w:tr>
      <w:tr w:rsidR="00A9189E" w:rsidRPr="00D02723" w14:paraId="4941DD16" w14:textId="77777777" w:rsidTr="007524FB">
        <w:trPr>
          <w:jc w:val="center"/>
        </w:trPr>
        <w:tc>
          <w:tcPr>
            <w:tcW w:w="1483" w:type="dxa"/>
            <w:tcBorders>
              <w:top w:val="single" w:sz="4" w:space="0" w:color="auto"/>
            </w:tcBorders>
          </w:tcPr>
          <w:p w14:paraId="6F91CE23" w14:textId="77777777" w:rsidR="00A9189E" w:rsidRPr="00D02723" w:rsidRDefault="00A9189E" w:rsidP="007524FB">
            <w:r>
              <w:t>AALMAL</w:t>
            </w:r>
          </w:p>
        </w:tc>
        <w:tc>
          <w:tcPr>
            <w:tcW w:w="1004" w:type="dxa"/>
            <w:tcBorders>
              <w:top w:val="single" w:sz="4" w:space="0" w:color="auto"/>
            </w:tcBorders>
          </w:tcPr>
          <w:p w14:paraId="479DF9F1" w14:textId="77777777" w:rsidR="00A9189E" w:rsidRPr="00D02723" w:rsidRDefault="00A9189E" w:rsidP="007524FB">
            <w:pPr>
              <w:jc w:val="center"/>
            </w:pPr>
            <w:r>
              <w:t xml:space="preserve">     72</w:t>
            </w:r>
          </w:p>
        </w:tc>
        <w:tc>
          <w:tcPr>
            <w:tcW w:w="1004" w:type="dxa"/>
            <w:tcBorders>
              <w:top w:val="single" w:sz="4" w:space="0" w:color="auto"/>
            </w:tcBorders>
          </w:tcPr>
          <w:p w14:paraId="128A7BAE" w14:textId="77777777" w:rsidR="00A9189E" w:rsidRPr="00D02723" w:rsidRDefault="00A9189E" w:rsidP="007524FB">
            <w:pPr>
              <w:jc w:val="center"/>
            </w:pPr>
            <w:r>
              <w:t xml:space="preserve">  7,129</w:t>
            </w:r>
          </w:p>
        </w:tc>
        <w:tc>
          <w:tcPr>
            <w:tcW w:w="1004" w:type="dxa"/>
            <w:tcBorders>
              <w:top w:val="single" w:sz="4" w:space="0" w:color="auto"/>
            </w:tcBorders>
          </w:tcPr>
          <w:p w14:paraId="65B76F9E" w14:textId="77777777" w:rsidR="00A9189E" w:rsidRPr="00D02723" w:rsidRDefault="00A9189E" w:rsidP="007524FB">
            <w:pPr>
              <w:jc w:val="center"/>
            </w:pPr>
            <w:r>
              <w:t xml:space="preserve">  2</w:t>
            </w:r>
          </w:p>
        </w:tc>
      </w:tr>
      <w:tr w:rsidR="00A9189E" w:rsidRPr="00D02723" w14:paraId="0B8223F7" w14:textId="77777777" w:rsidTr="007524FB">
        <w:trPr>
          <w:jc w:val="center"/>
        </w:trPr>
        <w:tc>
          <w:tcPr>
            <w:tcW w:w="1483" w:type="dxa"/>
          </w:tcPr>
          <w:p w14:paraId="7ECB62EA" w14:textId="77777777" w:rsidR="00A9189E" w:rsidRDefault="00A9189E" w:rsidP="007524FB">
            <w:r>
              <w:t xml:space="preserve">cancer </w:t>
            </w:r>
          </w:p>
        </w:tc>
        <w:tc>
          <w:tcPr>
            <w:tcW w:w="1004" w:type="dxa"/>
          </w:tcPr>
          <w:p w14:paraId="5B9EA79D" w14:textId="77777777" w:rsidR="00A9189E" w:rsidRPr="00D02723" w:rsidRDefault="00A9189E" w:rsidP="007524FB">
            <w:pPr>
              <w:jc w:val="center"/>
            </w:pPr>
            <w:r>
              <w:t xml:space="preserve">   569</w:t>
            </w:r>
          </w:p>
        </w:tc>
        <w:tc>
          <w:tcPr>
            <w:tcW w:w="1004" w:type="dxa"/>
          </w:tcPr>
          <w:p w14:paraId="70910E92" w14:textId="77777777" w:rsidR="00A9189E" w:rsidRPr="00D02723" w:rsidRDefault="00A9189E" w:rsidP="007524FB">
            <w:pPr>
              <w:jc w:val="center"/>
            </w:pPr>
            <w:r>
              <w:t xml:space="preserve">       30</w:t>
            </w:r>
          </w:p>
        </w:tc>
        <w:tc>
          <w:tcPr>
            <w:tcW w:w="1004" w:type="dxa"/>
          </w:tcPr>
          <w:p w14:paraId="07E8DD65" w14:textId="77777777" w:rsidR="00A9189E" w:rsidRPr="00D02723" w:rsidRDefault="00A9189E" w:rsidP="007524FB">
            <w:pPr>
              <w:jc w:val="center"/>
            </w:pPr>
            <w:r>
              <w:t xml:space="preserve">  2</w:t>
            </w:r>
          </w:p>
        </w:tc>
      </w:tr>
      <w:tr w:rsidR="00A9189E" w:rsidRPr="00D02723" w14:paraId="47811DD3" w14:textId="77777777" w:rsidTr="007524FB">
        <w:trPr>
          <w:jc w:val="center"/>
        </w:trPr>
        <w:tc>
          <w:tcPr>
            <w:tcW w:w="1483" w:type="dxa"/>
          </w:tcPr>
          <w:p w14:paraId="1AAA7E05" w14:textId="77777777" w:rsidR="00A9189E" w:rsidRDefault="00A9189E" w:rsidP="007524FB">
            <w:r>
              <w:t>CLL-SUB-111</w:t>
            </w:r>
          </w:p>
        </w:tc>
        <w:tc>
          <w:tcPr>
            <w:tcW w:w="1004" w:type="dxa"/>
          </w:tcPr>
          <w:p w14:paraId="19B13DA4" w14:textId="77777777" w:rsidR="00A9189E" w:rsidRPr="00D02723" w:rsidRDefault="00A9189E" w:rsidP="007524FB">
            <w:pPr>
              <w:jc w:val="center"/>
            </w:pPr>
            <w:r>
              <w:t xml:space="preserve">   111</w:t>
            </w:r>
          </w:p>
        </w:tc>
        <w:tc>
          <w:tcPr>
            <w:tcW w:w="1004" w:type="dxa"/>
          </w:tcPr>
          <w:p w14:paraId="3F967C6B" w14:textId="77777777" w:rsidR="00A9189E" w:rsidRPr="00D02723" w:rsidRDefault="00A9189E" w:rsidP="007524FB">
            <w:pPr>
              <w:jc w:val="center"/>
            </w:pPr>
            <w:r>
              <w:t>11,340</w:t>
            </w:r>
          </w:p>
        </w:tc>
        <w:tc>
          <w:tcPr>
            <w:tcW w:w="1004" w:type="dxa"/>
          </w:tcPr>
          <w:p w14:paraId="0B2FE56C" w14:textId="77777777" w:rsidR="00A9189E" w:rsidRPr="00D02723" w:rsidRDefault="00A9189E" w:rsidP="007524FB">
            <w:pPr>
              <w:jc w:val="center"/>
            </w:pPr>
            <w:r>
              <w:t xml:space="preserve">  3</w:t>
            </w:r>
          </w:p>
        </w:tc>
      </w:tr>
      <w:tr w:rsidR="00A9189E" w:rsidRPr="00D02723" w14:paraId="23F624DE" w14:textId="77777777" w:rsidTr="007524FB">
        <w:trPr>
          <w:jc w:val="center"/>
        </w:trPr>
        <w:tc>
          <w:tcPr>
            <w:tcW w:w="1483" w:type="dxa"/>
          </w:tcPr>
          <w:p w14:paraId="3F620D55" w14:textId="77777777" w:rsidR="00A9189E" w:rsidRDefault="00A9189E" w:rsidP="007524FB">
            <w:proofErr w:type="spellStart"/>
            <w:r>
              <w:t>Madelon</w:t>
            </w:r>
            <w:proofErr w:type="spellEnd"/>
          </w:p>
        </w:tc>
        <w:tc>
          <w:tcPr>
            <w:tcW w:w="1004" w:type="dxa"/>
          </w:tcPr>
          <w:p w14:paraId="2FA63C03" w14:textId="77777777" w:rsidR="00A9189E" w:rsidRPr="00D02723" w:rsidRDefault="00A9189E" w:rsidP="007524FB">
            <w:pPr>
              <w:jc w:val="center"/>
            </w:pPr>
            <w:r>
              <w:t>2,600</w:t>
            </w:r>
          </w:p>
        </w:tc>
        <w:tc>
          <w:tcPr>
            <w:tcW w:w="1004" w:type="dxa"/>
          </w:tcPr>
          <w:p w14:paraId="17591988" w14:textId="77777777" w:rsidR="00A9189E" w:rsidRPr="00D02723" w:rsidRDefault="00A9189E" w:rsidP="007524FB">
            <w:pPr>
              <w:jc w:val="center"/>
            </w:pPr>
            <w:r>
              <w:t xml:space="preserve">     500</w:t>
            </w:r>
          </w:p>
        </w:tc>
        <w:tc>
          <w:tcPr>
            <w:tcW w:w="1004" w:type="dxa"/>
          </w:tcPr>
          <w:p w14:paraId="50353319" w14:textId="77777777" w:rsidR="00A9189E" w:rsidRPr="00D02723" w:rsidRDefault="00A9189E" w:rsidP="007524FB">
            <w:pPr>
              <w:jc w:val="center"/>
            </w:pPr>
            <w:r>
              <w:t xml:space="preserve">  2</w:t>
            </w:r>
          </w:p>
        </w:tc>
      </w:tr>
      <w:tr w:rsidR="00A9189E" w:rsidRPr="00D02723" w14:paraId="306E1251" w14:textId="77777777" w:rsidTr="007524FB">
        <w:trPr>
          <w:jc w:val="center"/>
        </w:trPr>
        <w:tc>
          <w:tcPr>
            <w:tcW w:w="1483" w:type="dxa"/>
          </w:tcPr>
          <w:p w14:paraId="34F129DF" w14:textId="77777777" w:rsidR="00A9189E" w:rsidRDefault="00A9189E" w:rsidP="007524FB">
            <w:r>
              <w:t>orlraws10P</w:t>
            </w:r>
          </w:p>
        </w:tc>
        <w:tc>
          <w:tcPr>
            <w:tcW w:w="1004" w:type="dxa"/>
          </w:tcPr>
          <w:p w14:paraId="22E025F5" w14:textId="77777777" w:rsidR="00A9189E" w:rsidRPr="00D02723" w:rsidRDefault="00A9189E" w:rsidP="007524FB">
            <w:pPr>
              <w:jc w:val="center"/>
            </w:pPr>
            <w:r>
              <w:t xml:space="preserve">   100</w:t>
            </w:r>
          </w:p>
        </w:tc>
        <w:tc>
          <w:tcPr>
            <w:tcW w:w="1004" w:type="dxa"/>
          </w:tcPr>
          <w:p w14:paraId="0C1CE898" w14:textId="77777777" w:rsidR="00A9189E" w:rsidRPr="00D02723" w:rsidRDefault="00A9189E" w:rsidP="007524FB">
            <w:pPr>
              <w:jc w:val="center"/>
            </w:pPr>
            <w:r>
              <w:t>10,304</w:t>
            </w:r>
          </w:p>
        </w:tc>
        <w:tc>
          <w:tcPr>
            <w:tcW w:w="1004" w:type="dxa"/>
          </w:tcPr>
          <w:p w14:paraId="4C13D8B9" w14:textId="77777777" w:rsidR="00A9189E" w:rsidRPr="00D02723" w:rsidRDefault="00A9189E" w:rsidP="007524FB">
            <w:pPr>
              <w:jc w:val="center"/>
            </w:pPr>
            <w:r>
              <w:t>10</w:t>
            </w:r>
          </w:p>
        </w:tc>
      </w:tr>
      <w:tr w:rsidR="00A9189E" w:rsidRPr="00D02723" w14:paraId="0040590B" w14:textId="77777777" w:rsidTr="007524FB">
        <w:trPr>
          <w:jc w:val="center"/>
        </w:trPr>
        <w:tc>
          <w:tcPr>
            <w:tcW w:w="1483" w:type="dxa"/>
          </w:tcPr>
          <w:p w14:paraId="09C1707E" w14:textId="77777777" w:rsidR="00A9189E" w:rsidRDefault="00A9189E" w:rsidP="007524FB">
            <w:r>
              <w:t>pixraw10P</w:t>
            </w:r>
          </w:p>
        </w:tc>
        <w:tc>
          <w:tcPr>
            <w:tcW w:w="1004" w:type="dxa"/>
          </w:tcPr>
          <w:p w14:paraId="5D0534B0" w14:textId="77777777" w:rsidR="00A9189E" w:rsidRPr="00D02723" w:rsidRDefault="00A9189E" w:rsidP="007524FB">
            <w:pPr>
              <w:jc w:val="center"/>
            </w:pPr>
            <w:r>
              <w:t xml:space="preserve">   100</w:t>
            </w:r>
          </w:p>
        </w:tc>
        <w:tc>
          <w:tcPr>
            <w:tcW w:w="1004" w:type="dxa"/>
          </w:tcPr>
          <w:p w14:paraId="2BC33681" w14:textId="77777777" w:rsidR="00A9189E" w:rsidRPr="00D02723" w:rsidRDefault="00A9189E" w:rsidP="007524FB">
            <w:pPr>
              <w:jc w:val="center"/>
            </w:pPr>
            <w:r>
              <w:t>10,000</w:t>
            </w:r>
          </w:p>
        </w:tc>
        <w:tc>
          <w:tcPr>
            <w:tcW w:w="1004" w:type="dxa"/>
          </w:tcPr>
          <w:p w14:paraId="7B0EC249" w14:textId="77777777" w:rsidR="00A9189E" w:rsidRPr="00D02723" w:rsidRDefault="00A9189E" w:rsidP="007524FB">
            <w:pPr>
              <w:jc w:val="center"/>
            </w:pPr>
            <w:r>
              <w:t xml:space="preserve">  2</w:t>
            </w:r>
          </w:p>
        </w:tc>
      </w:tr>
      <w:tr w:rsidR="00A9189E" w:rsidRPr="00D02723" w14:paraId="674732BA" w14:textId="77777777" w:rsidTr="007524FB">
        <w:trPr>
          <w:jc w:val="center"/>
        </w:trPr>
        <w:tc>
          <w:tcPr>
            <w:tcW w:w="1483" w:type="dxa"/>
          </w:tcPr>
          <w:p w14:paraId="3FA4AB7A" w14:textId="77777777" w:rsidR="00A9189E" w:rsidRDefault="00A9189E" w:rsidP="007524FB">
            <w:r>
              <w:t>spam</w:t>
            </w:r>
          </w:p>
        </w:tc>
        <w:tc>
          <w:tcPr>
            <w:tcW w:w="1004" w:type="dxa"/>
          </w:tcPr>
          <w:p w14:paraId="2B532ECE" w14:textId="77777777" w:rsidR="00A9189E" w:rsidRPr="00D02723" w:rsidRDefault="00A9189E" w:rsidP="007524FB">
            <w:pPr>
              <w:jc w:val="center"/>
            </w:pPr>
            <w:r>
              <w:t>4,601</w:t>
            </w:r>
          </w:p>
        </w:tc>
        <w:tc>
          <w:tcPr>
            <w:tcW w:w="1004" w:type="dxa"/>
          </w:tcPr>
          <w:p w14:paraId="313761A3" w14:textId="77777777" w:rsidR="00A9189E" w:rsidRPr="00D02723" w:rsidRDefault="00A9189E" w:rsidP="007524FB">
            <w:pPr>
              <w:jc w:val="center"/>
            </w:pPr>
            <w:r>
              <w:t xml:space="preserve">       57</w:t>
            </w:r>
          </w:p>
        </w:tc>
        <w:tc>
          <w:tcPr>
            <w:tcW w:w="1004" w:type="dxa"/>
          </w:tcPr>
          <w:p w14:paraId="34A98B06" w14:textId="77777777" w:rsidR="00A9189E" w:rsidRPr="00D02723" w:rsidRDefault="00A9189E" w:rsidP="007524FB">
            <w:pPr>
              <w:jc w:val="center"/>
            </w:pPr>
            <w:r>
              <w:t xml:space="preserve">  2</w:t>
            </w:r>
          </w:p>
        </w:tc>
      </w:tr>
      <w:tr w:rsidR="00A9189E" w:rsidRPr="00D02723" w14:paraId="057C1BFB" w14:textId="77777777" w:rsidTr="007524FB">
        <w:trPr>
          <w:jc w:val="center"/>
        </w:trPr>
        <w:tc>
          <w:tcPr>
            <w:tcW w:w="1483" w:type="dxa"/>
          </w:tcPr>
          <w:p w14:paraId="317209B3" w14:textId="77777777" w:rsidR="00A9189E" w:rsidRDefault="00A9189E" w:rsidP="007524FB">
            <w:r>
              <w:t>TOX-171</w:t>
            </w:r>
          </w:p>
        </w:tc>
        <w:tc>
          <w:tcPr>
            <w:tcW w:w="1004" w:type="dxa"/>
          </w:tcPr>
          <w:p w14:paraId="7EEAE2BA" w14:textId="77777777" w:rsidR="00A9189E" w:rsidRPr="00D02723" w:rsidRDefault="00A9189E" w:rsidP="007524FB">
            <w:pPr>
              <w:jc w:val="center"/>
            </w:pPr>
            <w:r>
              <w:t xml:space="preserve">   171</w:t>
            </w:r>
          </w:p>
        </w:tc>
        <w:tc>
          <w:tcPr>
            <w:tcW w:w="1004" w:type="dxa"/>
          </w:tcPr>
          <w:p w14:paraId="1408FD72" w14:textId="77777777" w:rsidR="00A9189E" w:rsidRPr="00D02723" w:rsidRDefault="00A9189E" w:rsidP="007524FB">
            <w:pPr>
              <w:jc w:val="center"/>
            </w:pPr>
            <w:r>
              <w:t xml:space="preserve">  5,748</w:t>
            </w:r>
          </w:p>
        </w:tc>
        <w:tc>
          <w:tcPr>
            <w:tcW w:w="1004" w:type="dxa"/>
          </w:tcPr>
          <w:p w14:paraId="37EFCC44" w14:textId="77777777" w:rsidR="00A9189E" w:rsidRPr="00D02723" w:rsidRDefault="00A9189E" w:rsidP="007524FB">
            <w:pPr>
              <w:jc w:val="center"/>
            </w:pPr>
            <w:r>
              <w:t xml:space="preserve">  4</w:t>
            </w:r>
          </w:p>
        </w:tc>
      </w:tr>
      <w:tr w:rsidR="00A9189E" w:rsidRPr="00D02723" w14:paraId="3AC0DDE1" w14:textId="77777777" w:rsidTr="007524FB">
        <w:trPr>
          <w:jc w:val="center"/>
        </w:trPr>
        <w:tc>
          <w:tcPr>
            <w:tcW w:w="1483" w:type="dxa"/>
          </w:tcPr>
          <w:p w14:paraId="054A2668" w14:textId="77777777" w:rsidR="00A9189E" w:rsidRDefault="00A9189E" w:rsidP="007524FB">
            <w:r>
              <w:t>warpAR10P</w:t>
            </w:r>
          </w:p>
        </w:tc>
        <w:tc>
          <w:tcPr>
            <w:tcW w:w="1004" w:type="dxa"/>
          </w:tcPr>
          <w:p w14:paraId="08B01C6E" w14:textId="77777777" w:rsidR="00A9189E" w:rsidRPr="00D02723" w:rsidRDefault="00A9189E" w:rsidP="007524FB">
            <w:pPr>
              <w:jc w:val="center"/>
            </w:pPr>
            <w:r>
              <w:t xml:space="preserve">   130</w:t>
            </w:r>
          </w:p>
        </w:tc>
        <w:tc>
          <w:tcPr>
            <w:tcW w:w="1004" w:type="dxa"/>
          </w:tcPr>
          <w:p w14:paraId="673F67B9" w14:textId="77777777" w:rsidR="00A9189E" w:rsidRPr="00D02723" w:rsidRDefault="00A9189E" w:rsidP="007524FB">
            <w:pPr>
              <w:jc w:val="center"/>
            </w:pPr>
            <w:r>
              <w:t xml:space="preserve">  2,400</w:t>
            </w:r>
          </w:p>
        </w:tc>
        <w:tc>
          <w:tcPr>
            <w:tcW w:w="1004" w:type="dxa"/>
          </w:tcPr>
          <w:p w14:paraId="067B1427" w14:textId="77777777" w:rsidR="00A9189E" w:rsidRPr="00D02723" w:rsidRDefault="00A9189E" w:rsidP="007524FB">
            <w:pPr>
              <w:jc w:val="center"/>
            </w:pPr>
            <w:r>
              <w:t>10</w:t>
            </w:r>
          </w:p>
        </w:tc>
      </w:tr>
      <w:tr w:rsidR="00A9189E" w:rsidRPr="00D02723" w14:paraId="1D65050F" w14:textId="77777777" w:rsidTr="007524FB">
        <w:trPr>
          <w:jc w:val="center"/>
        </w:trPr>
        <w:tc>
          <w:tcPr>
            <w:tcW w:w="1483" w:type="dxa"/>
          </w:tcPr>
          <w:p w14:paraId="140CE60B" w14:textId="77777777" w:rsidR="00A9189E" w:rsidRDefault="00A9189E" w:rsidP="007524FB">
            <w:r>
              <w:t>warpPIE10P</w:t>
            </w:r>
          </w:p>
        </w:tc>
        <w:tc>
          <w:tcPr>
            <w:tcW w:w="1004" w:type="dxa"/>
          </w:tcPr>
          <w:p w14:paraId="4DE1FDA6" w14:textId="77777777" w:rsidR="00A9189E" w:rsidRDefault="00A9189E" w:rsidP="007524FB">
            <w:pPr>
              <w:jc w:val="center"/>
            </w:pPr>
            <w:r>
              <w:t xml:space="preserve">   210</w:t>
            </w:r>
          </w:p>
        </w:tc>
        <w:tc>
          <w:tcPr>
            <w:tcW w:w="1004" w:type="dxa"/>
          </w:tcPr>
          <w:p w14:paraId="71CCB858" w14:textId="77777777" w:rsidR="00A9189E" w:rsidRDefault="00A9189E" w:rsidP="007524FB">
            <w:pPr>
              <w:jc w:val="center"/>
            </w:pPr>
            <w:r>
              <w:t xml:space="preserve">  2,420</w:t>
            </w:r>
          </w:p>
        </w:tc>
        <w:tc>
          <w:tcPr>
            <w:tcW w:w="1004" w:type="dxa"/>
          </w:tcPr>
          <w:p w14:paraId="55C90F83" w14:textId="77777777" w:rsidR="00A9189E" w:rsidRDefault="00A9189E" w:rsidP="007524FB">
            <w:pPr>
              <w:jc w:val="center"/>
            </w:pPr>
            <w:r>
              <w:t>10</w:t>
            </w:r>
          </w:p>
        </w:tc>
      </w:tr>
      <w:tr w:rsidR="00A9189E" w:rsidRPr="00D02723" w14:paraId="184C6697" w14:textId="77777777" w:rsidTr="007524FB">
        <w:trPr>
          <w:jc w:val="center"/>
        </w:trPr>
        <w:tc>
          <w:tcPr>
            <w:tcW w:w="1483" w:type="dxa"/>
          </w:tcPr>
          <w:p w14:paraId="477FDC94" w14:textId="77777777" w:rsidR="00A9189E" w:rsidRDefault="00A9189E" w:rsidP="007524FB">
            <w:r>
              <w:t>Yale</w:t>
            </w:r>
          </w:p>
        </w:tc>
        <w:tc>
          <w:tcPr>
            <w:tcW w:w="1004" w:type="dxa"/>
          </w:tcPr>
          <w:p w14:paraId="0F3DE239" w14:textId="77777777" w:rsidR="00A9189E" w:rsidRPr="00D02723" w:rsidRDefault="00A9189E" w:rsidP="007524FB">
            <w:pPr>
              <w:jc w:val="center"/>
            </w:pPr>
            <w:r>
              <w:t xml:space="preserve">   165</w:t>
            </w:r>
          </w:p>
        </w:tc>
        <w:tc>
          <w:tcPr>
            <w:tcW w:w="1004" w:type="dxa"/>
          </w:tcPr>
          <w:p w14:paraId="541C70FC" w14:textId="77777777" w:rsidR="00A9189E" w:rsidRPr="00D02723" w:rsidRDefault="00A9189E" w:rsidP="007524FB">
            <w:pPr>
              <w:jc w:val="center"/>
            </w:pPr>
            <w:r>
              <w:t xml:space="preserve">  1,024</w:t>
            </w:r>
          </w:p>
        </w:tc>
        <w:tc>
          <w:tcPr>
            <w:tcW w:w="1004" w:type="dxa"/>
          </w:tcPr>
          <w:p w14:paraId="622749F0" w14:textId="77777777" w:rsidR="00A9189E" w:rsidRPr="00D02723" w:rsidRDefault="00A9189E" w:rsidP="007524FB">
            <w:pPr>
              <w:jc w:val="center"/>
            </w:pPr>
            <w:r>
              <w:t>15</w:t>
            </w:r>
          </w:p>
        </w:tc>
      </w:tr>
      <w:tr w:rsidR="00A9189E" w:rsidRPr="00D02723" w14:paraId="2B3E7FCF" w14:textId="77777777" w:rsidTr="007524FB">
        <w:trPr>
          <w:jc w:val="center"/>
        </w:trPr>
        <w:tc>
          <w:tcPr>
            <w:tcW w:w="1483" w:type="dxa"/>
          </w:tcPr>
          <w:p w14:paraId="46085FA2" w14:textId="77777777" w:rsidR="00A9189E" w:rsidRDefault="00A9189E" w:rsidP="007524FB">
            <w:r>
              <w:lastRenderedPageBreak/>
              <w:t>sim200-2*</w:t>
            </w:r>
          </w:p>
        </w:tc>
        <w:tc>
          <w:tcPr>
            <w:tcW w:w="1004" w:type="dxa"/>
          </w:tcPr>
          <w:p w14:paraId="4A49AD35" w14:textId="77777777" w:rsidR="00A9189E" w:rsidRPr="00D02723" w:rsidRDefault="00A9189E" w:rsidP="007524FB">
            <w:pPr>
              <w:jc w:val="center"/>
            </w:pPr>
            <w:r>
              <w:t xml:space="preserve">   100</w:t>
            </w:r>
          </w:p>
        </w:tc>
        <w:tc>
          <w:tcPr>
            <w:tcW w:w="1004" w:type="dxa"/>
          </w:tcPr>
          <w:p w14:paraId="07869E8D" w14:textId="77777777" w:rsidR="00A9189E" w:rsidRPr="00D02723" w:rsidRDefault="00A9189E" w:rsidP="007524FB">
            <w:pPr>
              <w:jc w:val="center"/>
            </w:pPr>
            <w:r>
              <w:t xml:space="preserve">     200</w:t>
            </w:r>
          </w:p>
        </w:tc>
        <w:tc>
          <w:tcPr>
            <w:tcW w:w="1004" w:type="dxa"/>
          </w:tcPr>
          <w:p w14:paraId="527D47F6" w14:textId="77777777" w:rsidR="00A9189E" w:rsidRPr="00D02723" w:rsidRDefault="00A9189E" w:rsidP="007524FB">
            <w:pPr>
              <w:jc w:val="center"/>
            </w:pPr>
            <w:r>
              <w:t xml:space="preserve">  2</w:t>
            </w:r>
          </w:p>
        </w:tc>
      </w:tr>
      <w:tr w:rsidR="00A9189E" w:rsidRPr="00D02723" w14:paraId="36170F11" w14:textId="77777777" w:rsidTr="007524FB">
        <w:trPr>
          <w:jc w:val="center"/>
        </w:trPr>
        <w:tc>
          <w:tcPr>
            <w:tcW w:w="1483" w:type="dxa"/>
          </w:tcPr>
          <w:p w14:paraId="17BA0111" w14:textId="77777777" w:rsidR="00A9189E" w:rsidRDefault="00A9189E" w:rsidP="007524FB">
            <w:r>
              <w:t>sim200-20*</w:t>
            </w:r>
          </w:p>
        </w:tc>
        <w:tc>
          <w:tcPr>
            <w:tcW w:w="1004" w:type="dxa"/>
          </w:tcPr>
          <w:p w14:paraId="55C7ACFC" w14:textId="77777777" w:rsidR="00A9189E" w:rsidRPr="00D02723" w:rsidRDefault="00A9189E" w:rsidP="007524FB">
            <w:pPr>
              <w:jc w:val="center"/>
            </w:pPr>
            <w:r>
              <w:t xml:space="preserve">   100</w:t>
            </w:r>
          </w:p>
        </w:tc>
        <w:tc>
          <w:tcPr>
            <w:tcW w:w="1004" w:type="dxa"/>
          </w:tcPr>
          <w:p w14:paraId="68442825" w14:textId="77777777" w:rsidR="00A9189E" w:rsidRPr="00D02723" w:rsidRDefault="00A9189E" w:rsidP="007524FB">
            <w:pPr>
              <w:jc w:val="center"/>
            </w:pPr>
            <w:r>
              <w:t xml:space="preserve">     200</w:t>
            </w:r>
          </w:p>
        </w:tc>
        <w:tc>
          <w:tcPr>
            <w:tcW w:w="1004" w:type="dxa"/>
          </w:tcPr>
          <w:p w14:paraId="19C5032A" w14:textId="77777777" w:rsidR="00A9189E" w:rsidRPr="00D02723" w:rsidRDefault="00A9189E" w:rsidP="007524FB">
            <w:pPr>
              <w:jc w:val="center"/>
            </w:pPr>
            <w:r>
              <w:t xml:space="preserve">  2</w:t>
            </w:r>
          </w:p>
        </w:tc>
      </w:tr>
      <w:tr w:rsidR="00A9189E" w:rsidRPr="00D02723" w14:paraId="3AEBE162" w14:textId="77777777" w:rsidTr="007524FB">
        <w:trPr>
          <w:jc w:val="center"/>
        </w:trPr>
        <w:tc>
          <w:tcPr>
            <w:tcW w:w="1483" w:type="dxa"/>
          </w:tcPr>
          <w:p w14:paraId="2DA9CA7B" w14:textId="77777777" w:rsidR="00A9189E" w:rsidRDefault="00A9189E" w:rsidP="007524FB">
            <w:r>
              <w:t>sim500-5*</w:t>
            </w:r>
          </w:p>
        </w:tc>
        <w:tc>
          <w:tcPr>
            <w:tcW w:w="1004" w:type="dxa"/>
          </w:tcPr>
          <w:p w14:paraId="65C99936" w14:textId="77777777" w:rsidR="00A9189E" w:rsidRPr="00D02723" w:rsidRDefault="00A9189E" w:rsidP="007524FB">
            <w:pPr>
              <w:jc w:val="center"/>
            </w:pPr>
            <w:r>
              <w:t xml:space="preserve">   100</w:t>
            </w:r>
          </w:p>
        </w:tc>
        <w:tc>
          <w:tcPr>
            <w:tcW w:w="1004" w:type="dxa"/>
          </w:tcPr>
          <w:p w14:paraId="0207A63B" w14:textId="77777777" w:rsidR="00A9189E" w:rsidRPr="00D02723" w:rsidRDefault="00A9189E" w:rsidP="007524FB">
            <w:pPr>
              <w:jc w:val="center"/>
            </w:pPr>
            <w:r>
              <w:t xml:space="preserve">     500</w:t>
            </w:r>
          </w:p>
        </w:tc>
        <w:tc>
          <w:tcPr>
            <w:tcW w:w="1004" w:type="dxa"/>
          </w:tcPr>
          <w:p w14:paraId="7A80D157" w14:textId="77777777" w:rsidR="00A9189E" w:rsidRPr="00D02723" w:rsidRDefault="00A9189E" w:rsidP="007524FB">
            <w:pPr>
              <w:jc w:val="center"/>
            </w:pPr>
            <w:r>
              <w:t xml:space="preserve">  2</w:t>
            </w:r>
          </w:p>
        </w:tc>
      </w:tr>
      <w:tr w:rsidR="00A9189E" w:rsidRPr="00D02723" w14:paraId="1364FDAF" w14:textId="77777777" w:rsidTr="007524FB">
        <w:trPr>
          <w:jc w:val="center"/>
        </w:trPr>
        <w:tc>
          <w:tcPr>
            <w:tcW w:w="1483" w:type="dxa"/>
            <w:tcBorders>
              <w:bottom w:val="single" w:sz="4" w:space="0" w:color="auto"/>
            </w:tcBorders>
          </w:tcPr>
          <w:p w14:paraId="063230DD" w14:textId="77777777" w:rsidR="00A9189E" w:rsidRDefault="00A9189E" w:rsidP="007524FB">
            <w:r>
              <w:t>sim500-50*</w:t>
            </w:r>
          </w:p>
        </w:tc>
        <w:tc>
          <w:tcPr>
            <w:tcW w:w="1004" w:type="dxa"/>
            <w:tcBorders>
              <w:bottom w:val="single" w:sz="4" w:space="0" w:color="auto"/>
            </w:tcBorders>
          </w:tcPr>
          <w:p w14:paraId="4E8953F8" w14:textId="77777777" w:rsidR="00A9189E" w:rsidRPr="00D02723" w:rsidRDefault="00A9189E" w:rsidP="007524FB">
            <w:pPr>
              <w:jc w:val="center"/>
            </w:pPr>
            <w:r>
              <w:t xml:space="preserve">   100</w:t>
            </w:r>
          </w:p>
        </w:tc>
        <w:tc>
          <w:tcPr>
            <w:tcW w:w="1004" w:type="dxa"/>
            <w:tcBorders>
              <w:bottom w:val="single" w:sz="4" w:space="0" w:color="auto"/>
            </w:tcBorders>
          </w:tcPr>
          <w:p w14:paraId="05672817" w14:textId="77777777" w:rsidR="00A9189E" w:rsidRPr="00D02723" w:rsidRDefault="00A9189E" w:rsidP="007524FB">
            <w:pPr>
              <w:jc w:val="center"/>
            </w:pPr>
            <w:r>
              <w:t xml:space="preserve">     500</w:t>
            </w:r>
          </w:p>
        </w:tc>
        <w:tc>
          <w:tcPr>
            <w:tcW w:w="1004" w:type="dxa"/>
            <w:tcBorders>
              <w:bottom w:val="single" w:sz="4" w:space="0" w:color="auto"/>
            </w:tcBorders>
          </w:tcPr>
          <w:p w14:paraId="6179A969" w14:textId="77777777" w:rsidR="00A9189E" w:rsidRPr="00D02723" w:rsidRDefault="00A9189E" w:rsidP="007524FB">
            <w:pPr>
              <w:jc w:val="center"/>
            </w:pPr>
            <w:r>
              <w:t xml:space="preserve">  2</w:t>
            </w:r>
          </w:p>
        </w:tc>
      </w:tr>
      <w:tr w:rsidR="00A9189E" w:rsidRPr="00D02723" w14:paraId="4D548CCC" w14:textId="77777777" w:rsidTr="007524FB">
        <w:trPr>
          <w:jc w:val="center"/>
        </w:trPr>
        <w:tc>
          <w:tcPr>
            <w:tcW w:w="4495" w:type="dxa"/>
            <w:gridSpan w:val="4"/>
            <w:tcBorders>
              <w:top w:val="single" w:sz="4" w:space="0" w:color="auto"/>
            </w:tcBorders>
          </w:tcPr>
          <w:p w14:paraId="2464E291" w14:textId="77777777" w:rsidR="00A9189E" w:rsidRDefault="00A9189E" w:rsidP="007524FB">
            <w:r>
              <w:t>* Simulated data.</w:t>
            </w:r>
          </w:p>
        </w:tc>
      </w:tr>
    </w:tbl>
    <w:p w14:paraId="7476A9B7" w14:textId="77777777" w:rsidR="0025686F" w:rsidRDefault="0025686F" w:rsidP="00BC57A6"/>
    <w:p w14:paraId="61DA0481" w14:textId="3A71B145" w:rsidR="00285EA7" w:rsidRDefault="00613762" w:rsidP="00B96B83">
      <w:pPr>
        <w:jc w:val="both"/>
        <w:rPr>
          <w:b/>
          <w:bCs/>
        </w:rPr>
      </w:pPr>
      <w:r>
        <w:rPr>
          <w:b/>
          <w:bCs/>
        </w:rPr>
        <w:t>Model and Hyperparameter Distributions</w:t>
      </w:r>
    </w:p>
    <w:p w14:paraId="39C5DF8D" w14:textId="289234BA" w:rsidR="008E65D7" w:rsidRDefault="006B0552" w:rsidP="00B96B83">
      <w:pPr>
        <w:jc w:val="both"/>
      </w:pPr>
      <w:r>
        <w:t xml:space="preserve">We use </w:t>
      </w:r>
      <w:r w:rsidR="00570A74">
        <w:t>a gradient boosted tree model as the machine learning classifier</w:t>
      </w:r>
      <w:r w:rsidR="00C679B1">
        <w:t xml:space="preserve">. </w:t>
      </w:r>
      <w:r w:rsidR="007E2E4C">
        <w:t xml:space="preserve">Gradient boosted models are </w:t>
      </w:r>
      <w:r w:rsidR="00DD4F01">
        <w:t>supervised learning models that are built in a sequential manner using weak learners, such as shallow decision trees (</w:t>
      </w:r>
      <w:proofErr w:type="spellStart"/>
      <w:r w:rsidR="00DD4F01" w:rsidRPr="00324FEF">
        <w:t>Breiman</w:t>
      </w:r>
      <w:proofErr w:type="spellEnd"/>
      <w:r w:rsidR="00DD4F01">
        <w:t xml:space="preserve"> et al., 1984), to form an ensemble of weak prediction models </w:t>
      </w:r>
      <w:r w:rsidR="00DE0E02">
        <w:t>(Friedman, 2001).</w:t>
      </w:r>
      <w:r w:rsidR="00C11642">
        <w:t xml:space="preserve"> </w:t>
      </w:r>
      <w:r w:rsidR="00210D6D">
        <w:t xml:space="preserve">The </w:t>
      </w:r>
      <w:proofErr w:type="spellStart"/>
      <w:r w:rsidR="00210D6D">
        <w:t>XGBoost</w:t>
      </w:r>
      <w:proofErr w:type="spellEnd"/>
      <w:r w:rsidR="00210D6D">
        <w:t xml:space="preserve"> </w:t>
      </w:r>
      <w:r w:rsidR="002866E2">
        <w:t>(</w:t>
      </w:r>
      <w:r w:rsidR="002866E2" w:rsidRPr="00324FEF">
        <w:t>Chen</w:t>
      </w:r>
      <w:r w:rsidR="002866E2">
        <w:t xml:space="preserve"> </w:t>
      </w:r>
      <w:r w:rsidR="002866E2" w:rsidRPr="00686F85">
        <w:t xml:space="preserve">&amp; </w:t>
      </w:r>
      <w:proofErr w:type="spellStart"/>
      <w:r w:rsidR="002866E2" w:rsidRPr="00324FEF">
        <w:t>Guestrin</w:t>
      </w:r>
      <w:proofErr w:type="spellEnd"/>
      <w:r w:rsidR="002866E2">
        <w:t xml:space="preserve">, 2016) </w:t>
      </w:r>
      <w:r w:rsidR="00D577DF">
        <w:t>package is used for the implementation of gradient boosted trees.</w:t>
      </w:r>
      <w:r w:rsidR="00021EF3">
        <w:t xml:space="preserve"> </w:t>
      </w:r>
    </w:p>
    <w:p w14:paraId="0BFD84E9" w14:textId="17E0A11C" w:rsidR="00021EF3" w:rsidRDefault="00021EF3" w:rsidP="00B96B83">
      <w:pPr>
        <w:jc w:val="both"/>
      </w:pPr>
    </w:p>
    <w:p w14:paraId="1F916712" w14:textId="50888EFD" w:rsidR="00021EF3" w:rsidRDefault="00021EF3" w:rsidP="00B96B83">
      <w:pPr>
        <w:jc w:val="both"/>
      </w:pPr>
      <w:r>
        <w:t>The statistical distributions of the 14 hyperparameters for optimization are presented in Table 2. In larger search spaces, we use</w:t>
      </w:r>
      <w:r w:rsidR="00B9383A">
        <w:t xml:space="preserve"> </w:t>
      </w:r>
      <w:r>
        <w:t>log-based distribution</w:t>
      </w:r>
      <w:r w:rsidR="00B9383A">
        <w:t>s</w:t>
      </w:r>
      <w:r>
        <w:t xml:space="preserve"> to enable more efficient searching. </w:t>
      </w:r>
    </w:p>
    <w:p w14:paraId="384C2224" w14:textId="5BC69EE9" w:rsidR="0074215E" w:rsidRDefault="0074215E" w:rsidP="00BC57A6">
      <w:pPr>
        <w:rPr>
          <w:b/>
          <w:bCs/>
        </w:rPr>
      </w:pPr>
    </w:p>
    <w:p w14:paraId="27FE33A4" w14:textId="276507E3" w:rsidR="0074215E" w:rsidRDefault="0074215E" w:rsidP="0074215E">
      <w:pPr>
        <w:pStyle w:val="TableCaption"/>
      </w:pPr>
      <w:r>
        <w:t xml:space="preserve">Table 2. Distribution of Hyperparameters for </w:t>
      </w:r>
      <w:r w:rsidR="0018211E">
        <w:t>Gradient Boosted</w:t>
      </w:r>
      <w:r>
        <w:t xml:space="preserve"> </w:t>
      </w:r>
      <w:r w:rsidR="006B0552">
        <w:t xml:space="preserve">Tree </w:t>
      </w:r>
      <w:r>
        <w:t>Classifier</w:t>
      </w:r>
    </w:p>
    <w:p w14:paraId="6BC2106D" w14:textId="2B895C78" w:rsidR="00285EA7" w:rsidRDefault="00285EA7" w:rsidP="00BC57A6">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6"/>
        <w:gridCol w:w="1756"/>
        <w:gridCol w:w="1756"/>
        <w:gridCol w:w="1757"/>
      </w:tblGrid>
      <w:tr w:rsidR="00A9189E" w14:paraId="01B10460" w14:textId="77777777" w:rsidTr="007524FB">
        <w:trPr>
          <w:jc w:val="center"/>
        </w:trPr>
        <w:tc>
          <w:tcPr>
            <w:tcW w:w="1756" w:type="dxa"/>
            <w:tcBorders>
              <w:top w:val="single" w:sz="4" w:space="0" w:color="auto"/>
              <w:bottom w:val="single" w:sz="4" w:space="0" w:color="auto"/>
            </w:tcBorders>
          </w:tcPr>
          <w:p w14:paraId="43EDB9EB" w14:textId="77777777" w:rsidR="00A9189E" w:rsidRDefault="00A9189E" w:rsidP="007524FB">
            <w:pPr>
              <w:jc w:val="center"/>
            </w:pPr>
            <w:r>
              <w:t>Hyperparameter</w:t>
            </w:r>
          </w:p>
        </w:tc>
        <w:tc>
          <w:tcPr>
            <w:tcW w:w="1756" w:type="dxa"/>
            <w:tcBorders>
              <w:top w:val="single" w:sz="4" w:space="0" w:color="auto"/>
              <w:bottom w:val="single" w:sz="4" w:space="0" w:color="auto"/>
            </w:tcBorders>
          </w:tcPr>
          <w:p w14:paraId="12025593" w14:textId="77777777" w:rsidR="00A9189E" w:rsidRDefault="00A9189E" w:rsidP="007524FB">
            <w:pPr>
              <w:jc w:val="center"/>
            </w:pPr>
            <w:r>
              <w:t>Distribution</w:t>
            </w:r>
          </w:p>
        </w:tc>
        <w:tc>
          <w:tcPr>
            <w:tcW w:w="1756" w:type="dxa"/>
            <w:tcBorders>
              <w:top w:val="single" w:sz="4" w:space="0" w:color="auto"/>
              <w:bottom w:val="single" w:sz="4" w:space="0" w:color="auto"/>
            </w:tcBorders>
          </w:tcPr>
          <w:p w14:paraId="7E999CC6" w14:textId="77777777" w:rsidR="00A9189E" w:rsidRDefault="00A9189E" w:rsidP="007524FB">
            <w:pPr>
              <w:jc w:val="center"/>
            </w:pPr>
            <w:r>
              <w:t>Lower Bound</w:t>
            </w:r>
          </w:p>
        </w:tc>
        <w:tc>
          <w:tcPr>
            <w:tcW w:w="1757" w:type="dxa"/>
            <w:tcBorders>
              <w:top w:val="single" w:sz="4" w:space="0" w:color="auto"/>
              <w:bottom w:val="single" w:sz="4" w:space="0" w:color="auto"/>
            </w:tcBorders>
          </w:tcPr>
          <w:p w14:paraId="662056DB" w14:textId="77777777" w:rsidR="00A9189E" w:rsidRDefault="00A9189E" w:rsidP="007524FB">
            <w:pPr>
              <w:jc w:val="center"/>
            </w:pPr>
            <w:r>
              <w:t>Upper Bound</w:t>
            </w:r>
          </w:p>
        </w:tc>
      </w:tr>
      <w:tr w:rsidR="00A9189E" w14:paraId="7120E30E" w14:textId="77777777" w:rsidTr="007524FB">
        <w:trPr>
          <w:jc w:val="center"/>
        </w:trPr>
        <w:tc>
          <w:tcPr>
            <w:tcW w:w="1756" w:type="dxa"/>
            <w:tcBorders>
              <w:top w:val="single" w:sz="4" w:space="0" w:color="auto"/>
            </w:tcBorders>
          </w:tcPr>
          <w:p w14:paraId="7F01912A" w14:textId="77777777" w:rsidR="00A9189E" w:rsidRDefault="00A9189E" w:rsidP="007524FB">
            <w:proofErr w:type="spellStart"/>
            <w:r>
              <w:t>n_estimators</w:t>
            </w:r>
            <w:proofErr w:type="spellEnd"/>
          </w:p>
        </w:tc>
        <w:tc>
          <w:tcPr>
            <w:tcW w:w="1756" w:type="dxa"/>
            <w:tcBorders>
              <w:top w:val="single" w:sz="4" w:space="0" w:color="auto"/>
            </w:tcBorders>
          </w:tcPr>
          <w:p w14:paraId="7A2B0499" w14:textId="77777777" w:rsidR="00A9189E" w:rsidRDefault="00A9189E" w:rsidP="007524FB">
            <w:pPr>
              <w:jc w:val="center"/>
            </w:pPr>
            <w:proofErr w:type="spellStart"/>
            <w:r>
              <w:t>qUniform</w:t>
            </w:r>
            <w:proofErr w:type="spellEnd"/>
            <w:r>
              <w:t>(q=50)</w:t>
            </w:r>
          </w:p>
        </w:tc>
        <w:tc>
          <w:tcPr>
            <w:tcW w:w="1756" w:type="dxa"/>
            <w:tcBorders>
              <w:top w:val="single" w:sz="4" w:space="0" w:color="auto"/>
            </w:tcBorders>
          </w:tcPr>
          <w:p w14:paraId="5F5C5A97" w14:textId="77777777" w:rsidR="00A9189E" w:rsidRDefault="00A9189E" w:rsidP="007524FB">
            <w:pPr>
              <w:jc w:val="center"/>
            </w:pPr>
            <w:r>
              <w:t>50</w:t>
            </w:r>
          </w:p>
        </w:tc>
        <w:tc>
          <w:tcPr>
            <w:tcW w:w="1757" w:type="dxa"/>
            <w:tcBorders>
              <w:top w:val="single" w:sz="4" w:space="0" w:color="auto"/>
            </w:tcBorders>
          </w:tcPr>
          <w:p w14:paraId="750C3A2E" w14:textId="5FB45B8A" w:rsidR="00A9189E" w:rsidRDefault="00BE62F7" w:rsidP="007524FB">
            <w:pPr>
              <w:jc w:val="center"/>
            </w:pPr>
            <w:r>
              <w:t>1000</w:t>
            </w:r>
          </w:p>
        </w:tc>
      </w:tr>
      <w:tr w:rsidR="00A9189E" w14:paraId="29F32060" w14:textId="77777777" w:rsidTr="007524FB">
        <w:trPr>
          <w:jc w:val="center"/>
        </w:trPr>
        <w:tc>
          <w:tcPr>
            <w:tcW w:w="1756" w:type="dxa"/>
          </w:tcPr>
          <w:p w14:paraId="15B3831B" w14:textId="77777777" w:rsidR="00A9189E" w:rsidRDefault="00A9189E" w:rsidP="007524FB">
            <w:proofErr w:type="spellStart"/>
            <w:r>
              <w:t>max_depth</w:t>
            </w:r>
            <w:proofErr w:type="spellEnd"/>
          </w:p>
        </w:tc>
        <w:tc>
          <w:tcPr>
            <w:tcW w:w="1756" w:type="dxa"/>
          </w:tcPr>
          <w:p w14:paraId="22B94F65" w14:textId="77777777" w:rsidR="00A9189E" w:rsidRDefault="00A9189E" w:rsidP="007524FB">
            <w:pPr>
              <w:jc w:val="center"/>
            </w:pPr>
            <w:proofErr w:type="spellStart"/>
            <w:r>
              <w:t>qUniform</w:t>
            </w:r>
            <w:proofErr w:type="spellEnd"/>
            <w:r>
              <w:t>(q=1)</w:t>
            </w:r>
          </w:p>
        </w:tc>
        <w:tc>
          <w:tcPr>
            <w:tcW w:w="1756" w:type="dxa"/>
          </w:tcPr>
          <w:p w14:paraId="3A278C17" w14:textId="77777777" w:rsidR="00A9189E" w:rsidRDefault="00A9189E" w:rsidP="007524FB">
            <w:pPr>
              <w:jc w:val="center"/>
            </w:pPr>
            <w:r>
              <w:t>1</w:t>
            </w:r>
          </w:p>
        </w:tc>
        <w:tc>
          <w:tcPr>
            <w:tcW w:w="1757" w:type="dxa"/>
          </w:tcPr>
          <w:p w14:paraId="1A362340" w14:textId="77777777" w:rsidR="00A9189E" w:rsidRDefault="00A9189E" w:rsidP="007524FB">
            <w:pPr>
              <w:jc w:val="center"/>
            </w:pPr>
            <w:r>
              <w:t>11</w:t>
            </w:r>
          </w:p>
        </w:tc>
      </w:tr>
      <w:tr w:rsidR="00A9189E" w14:paraId="16F2DEB8" w14:textId="77777777" w:rsidTr="007524FB">
        <w:trPr>
          <w:jc w:val="center"/>
        </w:trPr>
        <w:tc>
          <w:tcPr>
            <w:tcW w:w="1756" w:type="dxa"/>
          </w:tcPr>
          <w:p w14:paraId="6F2DB958" w14:textId="77777777" w:rsidR="00A9189E" w:rsidRDefault="00A9189E" w:rsidP="007524FB">
            <w:proofErr w:type="spellStart"/>
            <w:r>
              <w:t>min_child_weight</w:t>
            </w:r>
            <w:proofErr w:type="spellEnd"/>
          </w:p>
        </w:tc>
        <w:tc>
          <w:tcPr>
            <w:tcW w:w="1756" w:type="dxa"/>
          </w:tcPr>
          <w:p w14:paraId="482C6732" w14:textId="77777777" w:rsidR="00A9189E" w:rsidRDefault="00A9189E" w:rsidP="007524FB">
            <w:pPr>
              <w:jc w:val="center"/>
            </w:pPr>
            <w:proofErr w:type="spellStart"/>
            <w:r>
              <w:t>qUniform</w:t>
            </w:r>
            <w:proofErr w:type="spellEnd"/>
            <w:r>
              <w:t>(q=1)</w:t>
            </w:r>
          </w:p>
        </w:tc>
        <w:tc>
          <w:tcPr>
            <w:tcW w:w="1756" w:type="dxa"/>
          </w:tcPr>
          <w:p w14:paraId="6A7FB750" w14:textId="77777777" w:rsidR="00A9189E" w:rsidRDefault="00A9189E" w:rsidP="007524FB">
            <w:pPr>
              <w:jc w:val="center"/>
            </w:pPr>
            <w:r>
              <w:t>1</w:t>
            </w:r>
          </w:p>
        </w:tc>
        <w:tc>
          <w:tcPr>
            <w:tcW w:w="1757" w:type="dxa"/>
          </w:tcPr>
          <w:p w14:paraId="40A86336" w14:textId="77777777" w:rsidR="00A9189E" w:rsidRDefault="00A9189E" w:rsidP="007524FB">
            <w:pPr>
              <w:jc w:val="center"/>
            </w:pPr>
            <w:r>
              <w:t>20</w:t>
            </w:r>
          </w:p>
        </w:tc>
      </w:tr>
      <w:tr w:rsidR="00A9189E" w14:paraId="5DD18586" w14:textId="77777777" w:rsidTr="007524FB">
        <w:trPr>
          <w:jc w:val="center"/>
        </w:trPr>
        <w:tc>
          <w:tcPr>
            <w:tcW w:w="1756" w:type="dxa"/>
          </w:tcPr>
          <w:p w14:paraId="7E56F2FC" w14:textId="77777777" w:rsidR="00A9189E" w:rsidRDefault="00A9189E" w:rsidP="007524FB">
            <w:proofErr w:type="spellStart"/>
            <w:r>
              <w:t>max_delta_step</w:t>
            </w:r>
            <w:proofErr w:type="spellEnd"/>
          </w:p>
        </w:tc>
        <w:tc>
          <w:tcPr>
            <w:tcW w:w="1756" w:type="dxa"/>
          </w:tcPr>
          <w:p w14:paraId="68B4ABF3" w14:textId="77777777" w:rsidR="00A9189E" w:rsidRDefault="00A9189E" w:rsidP="007524FB">
            <w:pPr>
              <w:jc w:val="center"/>
            </w:pPr>
            <w:proofErr w:type="spellStart"/>
            <w:r>
              <w:t>qUniform</w:t>
            </w:r>
            <w:proofErr w:type="spellEnd"/>
            <w:r>
              <w:t>(q=1)</w:t>
            </w:r>
          </w:p>
        </w:tc>
        <w:tc>
          <w:tcPr>
            <w:tcW w:w="1756" w:type="dxa"/>
          </w:tcPr>
          <w:p w14:paraId="76357399" w14:textId="77777777" w:rsidR="00A9189E" w:rsidRDefault="00A9189E" w:rsidP="007524FB">
            <w:pPr>
              <w:jc w:val="center"/>
            </w:pPr>
            <w:r>
              <w:t>0</w:t>
            </w:r>
          </w:p>
        </w:tc>
        <w:tc>
          <w:tcPr>
            <w:tcW w:w="1757" w:type="dxa"/>
          </w:tcPr>
          <w:p w14:paraId="7BA0AB1E" w14:textId="77777777" w:rsidR="00A9189E" w:rsidRDefault="00A9189E" w:rsidP="007524FB">
            <w:pPr>
              <w:jc w:val="center"/>
            </w:pPr>
            <w:r>
              <w:t>3</w:t>
            </w:r>
          </w:p>
        </w:tc>
      </w:tr>
      <w:tr w:rsidR="00A9189E" w14:paraId="7BD06900" w14:textId="77777777" w:rsidTr="007524FB">
        <w:trPr>
          <w:jc w:val="center"/>
        </w:trPr>
        <w:tc>
          <w:tcPr>
            <w:tcW w:w="1756" w:type="dxa"/>
          </w:tcPr>
          <w:p w14:paraId="49FC479C" w14:textId="77777777" w:rsidR="00A9189E" w:rsidRDefault="00A9189E" w:rsidP="007524FB">
            <w:proofErr w:type="spellStart"/>
            <w:r>
              <w:t>learning_rate</w:t>
            </w:r>
            <w:proofErr w:type="spellEnd"/>
          </w:p>
        </w:tc>
        <w:tc>
          <w:tcPr>
            <w:tcW w:w="1756" w:type="dxa"/>
          </w:tcPr>
          <w:p w14:paraId="6E541505" w14:textId="4BBFA023" w:rsidR="00A9189E" w:rsidRDefault="00A9189E" w:rsidP="007524FB">
            <w:pPr>
              <w:jc w:val="center"/>
            </w:pPr>
            <w:proofErr w:type="spellStart"/>
            <w:r>
              <w:t>LogUniform</w:t>
            </w:r>
            <w:proofErr w:type="spellEnd"/>
          </w:p>
        </w:tc>
        <w:tc>
          <w:tcPr>
            <w:tcW w:w="1756" w:type="dxa"/>
          </w:tcPr>
          <w:p w14:paraId="2AB7497E" w14:textId="77777777" w:rsidR="00A9189E" w:rsidRDefault="00A9189E" w:rsidP="007524FB">
            <w:pPr>
              <w:jc w:val="center"/>
            </w:pPr>
            <w:r>
              <w:t>0.001</w:t>
            </w:r>
          </w:p>
        </w:tc>
        <w:tc>
          <w:tcPr>
            <w:tcW w:w="1757" w:type="dxa"/>
          </w:tcPr>
          <w:p w14:paraId="548B372C" w14:textId="77777777" w:rsidR="00A9189E" w:rsidRDefault="00A9189E" w:rsidP="007524FB">
            <w:pPr>
              <w:jc w:val="center"/>
            </w:pPr>
            <w:r>
              <w:t>0.5</w:t>
            </w:r>
          </w:p>
        </w:tc>
      </w:tr>
      <w:tr w:rsidR="00A9189E" w14:paraId="2E92A452" w14:textId="77777777" w:rsidTr="007524FB">
        <w:trPr>
          <w:jc w:val="center"/>
        </w:trPr>
        <w:tc>
          <w:tcPr>
            <w:tcW w:w="1756" w:type="dxa"/>
          </w:tcPr>
          <w:p w14:paraId="055912EC" w14:textId="77777777" w:rsidR="00A9189E" w:rsidRDefault="00A9189E" w:rsidP="007524FB">
            <w:r>
              <w:t>subsample</w:t>
            </w:r>
          </w:p>
        </w:tc>
        <w:tc>
          <w:tcPr>
            <w:tcW w:w="1756" w:type="dxa"/>
          </w:tcPr>
          <w:p w14:paraId="4537AD31" w14:textId="116F472B" w:rsidR="00A9189E" w:rsidRDefault="00A9189E" w:rsidP="007524FB">
            <w:pPr>
              <w:jc w:val="center"/>
            </w:pPr>
            <w:proofErr w:type="spellStart"/>
            <w:r>
              <w:t>LogUniform</w:t>
            </w:r>
            <w:proofErr w:type="spellEnd"/>
          </w:p>
        </w:tc>
        <w:tc>
          <w:tcPr>
            <w:tcW w:w="1756" w:type="dxa"/>
          </w:tcPr>
          <w:p w14:paraId="03FC1941" w14:textId="77777777" w:rsidR="00A9189E" w:rsidRDefault="00A9189E" w:rsidP="007524FB">
            <w:pPr>
              <w:jc w:val="center"/>
            </w:pPr>
            <w:r>
              <w:t>0.50</w:t>
            </w:r>
          </w:p>
        </w:tc>
        <w:tc>
          <w:tcPr>
            <w:tcW w:w="1757" w:type="dxa"/>
          </w:tcPr>
          <w:p w14:paraId="79618E07" w14:textId="77777777" w:rsidR="00A9189E" w:rsidRDefault="00A9189E" w:rsidP="007524FB">
            <w:pPr>
              <w:jc w:val="center"/>
            </w:pPr>
            <w:r>
              <w:t>1.0</w:t>
            </w:r>
          </w:p>
        </w:tc>
      </w:tr>
      <w:tr w:rsidR="00A9189E" w14:paraId="37D660DD" w14:textId="77777777" w:rsidTr="007524FB">
        <w:trPr>
          <w:jc w:val="center"/>
        </w:trPr>
        <w:tc>
          <w:tcPr>
            <w:tcW w:w="1756" w:type="dxa"/>
          </w:tcPr>
          <w:p w14:paraId="4AB6A858" w14:textId="77777777" w:rsidR="00A9189E" w:rsidRDefault="00A9189E" w:rsidP="007524FB">
            <w:proofErr w:type="spellStart"/>
            <w:r>
              <w:t>colsample_bytree</w:t>
            </w:r>
            <w:proofErr w:type="spellEnd"/>
          </w:p>
        </w:tc>
        <w:tc>
          <w:tcPr>
            <w:tcW w:w="1756" w:type="dxa"/>
          </w:tcPr>
          <w:p w14:paraId="5C65078B" w14:textId="7509F809" w:rsidR="00A9189E" w:rsidRDefault="00A9189E" w:rsidP="007524FB">
            <w:pPr>
              <w:jc w:val="center"/>
            </w:pPr>
            <w:proofErr w:type="spellStart"/>
            <w:r>
              <w:t>LogUniform</w:t>
            </w:r>
            <w:proofErr w:type="spellEnd"/>
          </w:p>
        </w:tc>
        <w:tc>
          <w:tcPr>
            <w:tcW w:w="1756" w:type="dxa"/>
          </w:tcPr>
          <w:p w14:paraId="2ADF3597" w14:textId="77777777" w:rsidR="00A9189E" w:rsidRDefault="00A9189E" w:rsidP="007524FB">
            <w:pPr>
              <w:jc w:val="center"/>
            </w:pPr>
            <w:r>
              <w:t>0.50</w:t>
            </w:r>
          </w:p>
        </w:tc>
        <w:tc>
          <w:tcPr>
            <w:tcW w:w="1757" w:type="dxa"/>
          </w:tcPr>
          <w:p w14:paraId="5017B061" w14:textId="77777777" w:rsidR="00A9189E" w:rsidRDefault="00A9189E" w:rsidP="007524FB">
            <w:pPr>
              <w:jc w:val="center"/>
            </w:pPr>
            <w:r>
              <w:t>1.0</w:t>
            </w:r>
          </w:p>
        </w:tc>
      </w:tr>
      <w:tr w:rsidR="00A9189E" w14:paraId="08E1A54F" w14:textId="77777777" w:rsidTr="007524FB">
        <w:trPr>
          <w:jc w:val="center"/>
        </w:trPr>
        <w:tc>
          <w:tcPr>
            <w:tcW w:w="1756" w:type="dxa"/>
          </w:tcPr>
          <w:p w14:paraId="364EE024" w14:textId="77777777" w:rsidR="00A9189E" w:rsidRDefault="00A9189E" w:rsidP="007524FB">
            <w:proofErr w:type="spellStart"/>
            <w:r>
              <w:t>colsample_bylevel</w:t>
            </w:r>
            <w:proofErr w:type="spellEnd"/>
          </w:p>
        </w:tc>
        <w:tc>
          <w:tcPr>
            <w:tcW w:w="1756" w:type="dxa"/>
          </w:tcPr>
          <w:p w14:paraId="0AF9A776" w14:textId="1A7D730C" w:rsidR="00A9189E" w:rsidRDefault="00A9189E" w:rsidP="007524FB">
            <w:pPr>
              <w:jc w:val="center"/>
            </w:pPr>
            <w:proofErr w:type="spellStart"/>
            <w:r>
              <w:t>LogUniform</w:t>
            </w:r>
            <w:proofErr w:type="spellEnd"/>
          </w:p>
        </w:tc>
        <w:tc>
          <w:tcPr>
            <w:tcW w:w="1756" w:type="dxa"/>
          </w:tcPr>
          <w:p w14:paraId="269A204D" w14:textId="77777777" w:rsidR="00A9189E" w:rsidRDefault="00A9189E" w:rsidP="007524FB">
            <w:pPr>
              <w:jc w:val="center"/>
            </w:pPr>
            <w:r>
              <w:t>0.50</w:t>
            </w:r>
          </w:p>
        </w:tc>
        <w:tc>
          <w:tcPr>
            <w:tcW w:w="1757" w:type="dxa"/>
          </w:tcPr>
          <w:p w14:paraId="01D5F9ED" w14:textId="77777777" w:rsidR="00A9189E" w:rsidRDefault="00A9189E" w:rsidP="007524FB">
            <w:pPr>
              <w:jc w:val="center"/>
            </w:pPr>
            <w:r>
              <w:t>1.0</w:t>
            </w:r>
          </w:p>
        </w:tc>
      </w:tr>
      <w:tr w:rsidR="00A9189E" w14:paraId="7BEF8FAE" w14:textId="77777777" w:rsidTr="007524FB">
        <w:trPr>
          <w:jc w:val="center"/>
        </w:trPr>
        <w:tc>
          <w:tcPr>
            <w:tcW w:w="1756" w:type="dxa"/>
          </w:tcPr>
          <w:p w14:paraId="538F819F" w14:textId="77777777" w:rsidR="00A9189E" w:rsidRDefault="00A9189E" w:rsidP="007524FB">
            <w:proofErr w:type="spellStart"/>
            <w:r>
              <w:t>colsample_bynode</w:t>
            </w:r>
            <w:proofErr w:type="spellEnd"/>
          </w:p>
        </w:tc>
        <w:tc>
          <w:tcPr>
            <w:tcW w:w="1756" w:type="dxa"/>
          </w:tcPr>
          <w:p w14:paraId="436C8AE4" w14:textId="59B35DE9" w:rsidR="00A9189E" w:rsidRDefault="00A9189E" w:rsidP="007524FB">
            <w:pPr>
              <w:jc w:val="center"/>
            </w:pPr>
            <w:proofErr w:type="spellStart"/>
            <w:r>
              <w:t>LogUniform</w:t>
            </w:r>
            <w:proofErr w:type="spellEnd"/>
          </w:p>
        </w:tc>
        <w:tc>
          <w:tcPr>
            <w:tcW w:w="1756" w:type="dxa"/>
          </w:tcPr>
          <w:p w14:paraId="36192B17" w14:textId="77777777" w:rsidR="00A9189E" w:rsidRDefault="00A9189E" w:rsidP="007524FB">
            <w:pPr>
              <w:jc w:val="center"/>
            </w:pPr>
            <w:r>
              <w:t>0.50</w:t>
            </w:r>
          </w:p>
        </w:tc>
        <w:tc>
          <w:tcPr>
            <w:tcW w:w="1757" w:type="dxa"/>
          </w:tcPr>
          <w:p w14:paraId="7E96D829" w14:textId="77777777" w:rsidR="00A9189E" w:rsidRDefault="00A9189E" w:rsidP="007524FB">
            <w:pPr>
              <w:jc w:val="center"/>
            </w:pPr>
            <w:r>
              <w:t>1.0</w:t>
            </w:r>
          </w:p>
        </w:tc>
      </w:tr>
      <w:tr w:rsidR="00A9189E" w14:paraId="1558491A" w14:textId="77777777" w:rsidTr="007524FB">
        <w:trPr>
          <w:jc w:val="center"/>
        </w:trPr>
        <w:tc>
          <w:tcPr>
            <w:tcW w:w="1756" w:type="dxa"/>
          </w:tcPr>
          <w:p w14:paraId="306810E8" w14:textId="77777777" w:rsidR="00A9189E" w:rsidRDefault="00A9189E" w:rsidP="007524FB">
            <w:r>
              <w:t>gamma</w:t>
            </w:r>
          </w:p>
        </w:tc>
        <w:tc>
          <w:tcPr>
            <w:tcW w:w="1756" w:type="dxa"/>
          </w:tcPr>
          <w:p w14:paraId="235D5027" w14:textId="5126A995" w:rsidR="00A9189E" w:rsidRDefault="00A9189E" w:rsidP="007524FB">
            <w:pPr>
              <w:jc w:val="center"/>
            </w:pPr>
            <w:proofErr w:type="spellStart"/>
            <w:r>
              <w:t>LogUniform</w:t>
            </w:r>
            <w:proofErr w:type="spellEnd"/>
          </w:p>
        </w:tc>
        <w:tc>
          <w:tcPr>
            <w:tcW w:w="1756" w:type="dxa"/>
          </w:tcPr>
          <w:p w14:paraId="4DD8A0AA" w14:textId="77777777" w:rsidR="00A9189E" w:rsidRDefault="00A9189E" w:rsidP="007524FB">
            <w:pPr>
              <w:jc w:val="center"/>
            </w:pPr>
            <w:r>
              <w:t>0.0001</w:t>
            </w:r>
          </w:p>
        </w:tc>
        <w:tc>
          <w:tcPr>
            <w:tcW w:w="1757" w:type="dxa"/>
          </w:tcPr>
          <w:p w14:paraId="0A9871F4" w14:textId="77777777" w:rsidR="00A9189E" w:rsidRDefault="00A9189E" w:rsidP="007524FB">
            <w:pPr>
              <w:jc w:val="center"/>
            </w:pPr>
            <w:r>
              <w:t>5.0</w:t>
            </w:r>
          </w:p>
        </w:tc>
      </w:tr>
      <w:tr w:rsidR="00A9189E" w14:paraId="55E3F292" w14:textId="77777777" w:rsidTr="007524FB">
        <w:trPr>
          <w:jc w:val="center"/>
        </w:trPr>
        <w:tc>
          <w:tcPr>
            <w:tcW w:w="1756" w:type="dxa"/>
          </w:tcPr>
          <w:p w14:paraId="76F92B68" w14:textId="77777777" w:rsidR="00A9189E" w:rsidRDefault="00A9189E" w:rsidP="007524FB">
            <w:proofErr w:type="spellStart"/>
            <w:r>
              <w:t>reg_alpha</w:t>
            </w:r>
            <w:proofErr w:type="spellEnd"/>
          </w:p>
        </w:tc>
        <w:tc>
          <w:tcPr>
            <w:tcW w:w="1756" w:type="dxa"/>
          </w:tcPr>
          <w:p w14:paraId="50032120" w14:textId="53448F38" w:rsidR="00A9189E" w:rsidRDefault="00A9189E" w:rsidP="007524FB">
            <w:pPr>
              <w:jc w:val="center"/>
            </w:pPr>
            <w:proofErr w:type="spellStart"/>
            <w:r>
              <w:t>LogUniform</w:t>
            </w:r>
            <w:proofErr w:type="spellEnd"/>
          </w:p>
        </w:tc>
        <w:tc>
          <w:tcPr>
            <w:tcW w:w="1756" w:type="dxa"/>
          </w:tcPr>
          <w:p w14:paraId="231ABBA4" w14:textId="77777777" w:rsidR="00A9189E" w:rsidRDefault="00A9189E" w:rsidP="007524FB">
            <w:pPr>
              <w:jc w:val="center"/>
            </w:pPr>
            <w:r>
              <w:t>0.0001</w:t>
            </w:r>
          </w:p>
        </w:tc>
        <w:tc>
          <w:tcPr>
            <w:tcW w:w="1757" w:type="dxa"/>
          </w:tcPr>
          <w:p w14:paraId="539D5573" w14:textId="77777777" w:rsidR="00A9189E" w:rsidRDefault="00A9189E" w:rsidP="007524FB">
            <w:pPr>
              <w:jc w:val="center"/>
            </w:pPr>
            <w:r>
              <w:t>1.0</w:t>
            </w:r>
          </w:p>
        </w:tc>
      </w:tr>
      <w:tr w:rsidR="00A9189E" w14:paraId="42553055" w14:textId="77777777" w:rsidTr="007524FB">
        <w:trPr>
          <w:jc w:val="center"/>
        </w:trPr>
        <w:tc>
          <w:tcPr>
            <w:tcW w:w="1756" w:type="dxa"/>
          </w:tcPr>
          <w:p w14:paraId="24DDA40E" w14:textId="77777777" w:rsidR="00A9189E" w:rsidRDefault="00A9189E" w:rsidP="007524FB">
            <w:proofErr w:type="spellStart"/>
            <w:r>
              <w:t>reg_lambda</w:t>
            </w:r>
            <w:proofErr w:type="spellEnd"/>
          </w:p>
        </w:tc>
        <w:tc>
          <w:tcPr>
            <w:tcW w:w="1756" w:type="dxa"/>
          </w:tcPr>
          <w:p w14:paraId="65EB7ED5" w14:textId="08374C3C" w:rsidR="00A9189E" w:rsidRDefault="00A9189E" w:rsidP="007524FB">
            <w:pPr>
              <w:jc w:val="center"/>
            </w:pPr>
            <w:proofErr w:type="spellStart"/>
            <w:r>
              <w:t>LogUniform</w:t>
            </w:r>
            <w:proofErr w:type="spellEnd"/>
          </w:p>
        </w:tc>
        <w:tc>
          <w:tcPr>
            <w:tcW w:w="1756" w:type="dxa"/>
          </w:tcPr>
          <w:p w14:paraId="166D91BD" w14:textId="77777777" w:rsidR="00A9189E" w:rsidRDefault="00A9189E" w:rsidP="007524FB">
            <w:pPr>
              <w:jc w:val="center"/>
            </w:pPr>
            <w:r>
              <w:t>1.0</w:t>
            </w:r>
          </w:p>
        </w:tc>
        <w:tc>
          <w:tcPr>
            <w:tcW w:w="1757" w:type="dxa"/>
          </w:tcPr>
          <w:p w14:paraId="047CC9C5" w14:textId="77777777" w:rsidR="00A9189E" w:rsidRDefault="00A9189E" w:rsidP="007524FB">
            <w:pPr>
              <w:jc w:val="center"/>
            </w:pPr>
            <w:r>
              <w:t>4.0</w:t>
            </w:r>
          </w:p>
        </w:tc>
      </w:tr>
      <w:tr w:rsidR="00A9189E" w14:paraId="1536A550" w14:textId="77777777" w:rsidTr="007524FB">
        <w:trPr>
          <w:jc w:val="center"/>
        </w:trPr>
        <w:tc>
          <w:tcPr>
            <w:tcW w:w="1756" w:type="dxa"/>
          </w:tcPr>
          <w:p w14:paraId="592BF555" w14:textId="77777777" w:rsidR="00A9189E" w:rsidRDefault="00A9189E" w:rsidP="007524FB">
            <w:proofErr w:type="spellStart"/>
            <w:r>
              <w:t>base_score</w:t>
            </w:r>
            <w:proofErr w:type="spellEnd"/>
          </w:p>
        </w:tc>
        <w:tc>
          <w:tcPr>
            <w:tcW w:w="1756" w:type="dxa"/>
          </w:tcPr>
          <w:p w14:paraId="066FB086" w14:textId="4C745B0F" w:rsidR="00A9189E" w:rsidRDefault="00A9189E" w:rsidP="007524FB">
            <w:pPr>
              <w:jc w:val="center"/>
            </w:pPr>
            <w:proofErr w:type="spellStart"/>
            <w:r>
              <w:t>LogUniform</w:t>
            </w:r>
            <w:proofErr w:type="spellEnd"/>
          </w:p>
        </w:tc>
        <w:tc>
          <w:tcPr>
            <w:tcW w:w="1756" w:type="dxa"/>
          </w:tcPr>
          <w:p w14:paraId="05D3B4B6" w14:textId="77777777" w:rsidR="00A9189E" w:rsidRDefault="00A9189E" w:rsidP="007524FB">
            <w:pPr>
              <w:jc w:val="center"/>
            </w:pPr>
            <w:r>
              <w:t>0.01</w:t>
            </w:r>
          </w:p>
        </w:tc>
        <w:tc>
          <w:tcPr>
            <w:tcW w:w="1757" w:type="dxa"/>
          </w:tcPr>
          <w:p w14:paraId="25C86E27" w14:textId="77777777" w:rsidR="00A9189E" w:rsidRDefault="00A9189E" w:rsidP="007524FB">
            <w:pPr>
              <w:jc w:val="center"/>
            </w:pPr>
            <w:r>
              <w:t>0.99</w:t>
            </w:r>
          </w:p>
        </w:tc>
      </w:tr>
      <w:tr w:rsidR="00A9189E" w14:paraId="1797F81E" w14:textId="77777777" w:rsidTr="007524FB">
        <w:trPr>
          <w:jc w:val="center"/>
        </w:trPr>
        <w:tc>
          <w:tcPr>
            <w:tcW w:w="1756" w:type="dxa"/>
            <w:tcBorders>
              <w:bottom w:val="single" w:sz="4" w:space="0" w:color="auto"/>
            </w:tcBorders>
          </w:tcPr>
          <w:p w14:paraId="6C70AB0D" w14:textId="77777777" w:rsidR="00A9189E" w:rsidRDefault="00A9189E" w:rsidP="007524FB">
            <w:proofErr w:type="spellStart"/>
            <w:r>
              <w:t>scale_pos_weight</w:t>
            </w:r>
            <w:proofErr w:type="spellEnd"/>
          </w:p>
        </w:tc>
        <w:tc>
          <w:tcPr>
            <w:tcW w:w="1756" w:type="dxa"/>
            <w:tcBorders>
              <w:bottom w:val="single" w:sz="4" w:space="0" w:color="auto"/>
            </w:tcBorders>
          </w:tcPr>
          <w:p w14:paraId="395F0C62" w14:textId="26D6304F" w:rsidR="00A9189E" w:rsidRDefault="00A9189E" w:rsidP="007524FB">
            <w:pPr>
              <w:jc w:val="center"/>
            </w:pPr>
            <w:proofErr w:type="spellStart"/>
            <w:r>
              <w:t>LogUniform</w:t>
            </w:r>
            <w:proofErr w:type="spellEnd"/>
          </w:p>
        </w:tc>
        <w:tc>
          <w:tcPr>
            <w:tcW w:w="1756" w:type="dxa"/>
            <w:tcBorders>
              <w:bottom w:val="single" w:sz="4" w:space="0" w:color="auto"/>
            </w:tcBorders>
          </w:tcPr>
          <w:p w14:paraId="0E6ACC6B" w14:textId="77777777" w:rsidR="00A9189E" w:rsidRDefault="00A9189E" w:rsidP="007524FB">
            <w:pPr>
              <w:jc w:val="center"/>
            </w:pPr>
            <w:r>
              <w:t>0.1</w:t>
            </w:r>
          </w:p>
        </w:tc>
        <w:tc>
          <w:tcPr>
            <w:tcW w:w="1757" w:type="dxa"/>
            <w:tcBorders>
              <w:bottom w:val="single" w:sz="4" w:space="0" w:color="auto"/>
            </w:tcBorders>
          </w:tcPr>
          <w:p w14:paraId="3230DCEB" w14:textId="77777777" w:rsidR="00A9189E" w:rsidRDefault="00A9189E" w:rsidP="007524FB">
            <w:pPr>
              <w:jc w:val="center"/>
            </w:pPr>
            <w:r>
              <w:t>10.0</w:t>
            </w:r>
          </w:p>
        </w:tc>
      </w:tr>
      <w:tr w:rsidR="00A9189E" w14:paraId="40B119B5" w14:textId="77777777" w:rsidTr="007524FB">
        <w:trPr>
          <w:jc w:val="center"/>
        </w:trPr>
        <w:tc>
          <w:tcPr>
            <w:tcW w:w="7025" w:type="dxa"/>
            <w:gridSpan w:val="4"/>
            <w:tcBorders>
              <w:top w:val="single" w:sz="4" w:space="0" w:color="auto"/>
            </w:tcBorders>
          </w:tcPr>
          <w:p w14:paraId="3C165B15" w14:textId="020802B9" w:rsidR="00A9189E" w:rsidRPr="00E5185F" w:rsidRDefault="00A9189E" w:rsidP="007524FB">
            <w:r>
              <w:rPr>
                <w:i/>
                <w:iCs/>
              </w:rPr>
              <w:t>Note</w:t>
            </w:r>
            <w:r>
              <w:t xml:space="preserve">. </w:t>
            </w:r>
            <w:proofErr w:type="spellStart"/>
            <w:r>
              <w:t>qUniform</w:t>
            </w:r>
            <w:proofErr w:type="spellEnd"/>
            <w:r>
              <w:t xml:space="preserve"> is sampled as </w:t>
            </w:r>
            <w:r w:rsidRPr="00857D60">
              <w:rPr>
                <w:i/>
                <w:iCs/>
              </w:rPr>
              <w:t>round</w:t>
            </w:r>
            <w:r>
              <w:t>(value/</w:t>
            </w:r>
            <w:proofErr w:type="gramStart"/>
            <w:r>
              <w:t>q)*</w:t>
            </w:r>
            <w:proofErr w:type="gramEnd"/>
            <w:r>
              <w:t xml:space="preserve">q, where value ~ Uniform(0, 1). The lower and upper bounds of </w:t>
            </w:r>
            <w:proofErr w:type="spellStart"/>
            <w:r>
              <w:t>LogUniform</w:t>
            </w:r>
            <w:proofErr w:type="spellEnd"/>
            <w:r>
              <w:t xml:space="preserve"> distributions are actually based on the log of the bound, but the log is omitted for readability.</w:t>
            </w:r>
          </w:p>
        </w:tc>
      </w:tr>
    </w:tbl>
    <w:p w14:paraId="4FAD3C43" w14:textId="77777777" w:rsidR="00A9189E" w:rsidRDefault="00A9189E" w:rsidP="00BC57A6">
      <w:pPr>
        <w:rPr>
          <w:b/>
          <w:bCs/>
        </w:rPr>
      </w:pPr>
    </w:p>
    <w:p w14:paraId="6D10373E" w14:textId="33254766" w:rsidR="00153BF6" w:rsidRDefault="00153BF6" w:rsidP="00C9246B">
      <w:pPr>
        <w:jc w:val="both"/>
        <w:rPr>
          <w:b/>
          <w:bCs/>
        </w:rPr>
      </w:pPr>
      <w:r>
        <w:rPr>
          <w:b/>
          <w:bCs/>
        </w:rPr>
        <w:t>Feature Selection Distributions</w:t>
      </w:r>
    </w:p>
    <w:p w14:paraId="14CF9CCE" w14:textId="1137715E" w:rsidR="00153BF6" w:rsidRPr="00C12083" w:rsidRDefault="00C12083" w:rsidP="00C9246B">
      <w:pPr>
        <w:jc w:val="both"/>
      </w:pPr>
      <w:r>
        <w:t xml:space="preserve">We use independent and identically distributed Bernoulli distributions with success probability of 0.5 to select each feature. In other words, each feature has a 50/50 chance of being selected as a feature </w:t>
      </w:r>
      <w:r w:rsidR="00D03337">
        <w:t xml:space="preserve">for inclusion </w:t>
      </w:r>
      <w:r>
        <w:t xml:space="preserve">in the model. </w:t>
      </w:r>
    </w:p>
    <w:p w14:paraId="63CA8B5E" w14:textId="77777777" w:rsidR="00153BF6" w:rsidRDefault="00153BF6" w:rsidP="00BC57A6">
      <w:pPr>
        <w:rPr>
          <w:b/>
          <w:bCs/>
        </w:rPr>
      </w:pPr>
    </w:p>
    <w:p w14:paraId="2FB7C214" w14:textId="5B867F7C" w:rsidR="00AD18FF" w:rsidRDefault="00B35813" w:rsidP="00BC57A6">
      <w:pPr>
        <w:rPr>
          <w:b/>
          <w:bCs/>
        </w:rPr>
      </w:pPr>
      <w:r>
        <w:rPr>
          <w:b/>
          <w:bCs/>
        </w:rPr>
        <w:t xml:space="preserve">Experimental </w:t>
      </w:r>
      <w:r w:rsidR="00570A74">
        <w:rPr>
          <w:b/>
          <w:bCs/>
        </w:rPr>
        <w:t>Algorithm</w:t>
      </w:r>
      <w:r>
        <w:rPr>
          <w:b/>
          <w:bCs/>
        </w:rPr>
        <w:t>s</w:t>
      </w:r>
      <w:r w:rsidR="00F97F93">
        <w:rPr>
          <w:b/>
          <w:bCs/>
        </w:rPr>
        <w:t xml:space="preserve"> and Settings</w:t>
      </w:r>
    </w:p>
    <w:p w14:paraId="5A66C186" w14:textId="100AA001" w:rsidR="00966F96" w:rsidRDefault="00966F96" w:rsidP="00BC57A6">
      <w:r>
        <w:t>We compare the performance and compute time for six algorithms on the simulated and real-world data sets. For all stochastic and Bayesian algorithms, a budget of 200 parameter configurations</w:t>
      </w:r>
      <w:r w:rsidR="00CE419F">
        <w:t xml:space="preserve"> or iterations</w:t>
      </w:r>
      <w:r>
        <w:t xml:space="preserve"> is set. </w:t>
      </w:r>
      <w:r w:rsidR="00A41E6E">
        <w:t xml:space="preserve">For </w:t>
      </w:r>
      <w:r w:rsidR="00683233">
        <w:t xml:space="preserve">the </w:t>
      </w:r>
      <w:r w:rsidR="00A41E6E">
        <w:t>feature selection with grid search</w:t>
      </w:r>
      <w:r w:rsidR="00683233">
        <w:t xml:space="preserve"> algorithm</w:t>
      </w:r>
      <w:r w:rsidR="00A41E6E">
        <w:t xml:space="preserve">, given that the </w:t>
      </w:r>
      <w:r w:rsidR="00F47732">
        <w:t>number of configurations</w:t>
      </w:r>
      <w:r w:rsidR="00A41E6E">
        <w:t xml:space="preserve"> </w:t>
      </w:r>
      <w:r w:rsidR="00F47732">
        <w:t>is</w:t>
      </w:r>
      <w:r w:rsidR="00A41E6E">
        <w:t xml:space="preserve"> based on </w:t>
      </w:r>
      <w:r w:rsidR="00F47732">
        <w:t>the Cartesian product of a</w:t>
      </w:r>
      <w:r w:rsidR="00A41E6E">
        <w:t xml:space="preserve"> </w:t>
      </w:r>
      <w:r w:rsidR="00F47732">
        <w:t>finite</w:t>
      </w:r>
      <w:r w:rsidR="00A41E6E">
        <w:t xml:space="preserve"> hyperparameter grid, the actual number of parameter configurations </w:t>
      </w:r>
      <w:r w:rsidR="00CE419F">
        <w:t>evaluated i</w:t>
      </w:r>
      <w:r w:rsidR="00A41E6E">
        <w:t>s 216</w:t>
      </w:r>
      <w:r w:rsidR="00636F66">
        <w:t xml:space="preserve">, but </w:t>
      </w:r>
      <w:r w:rsidR="00A12F6B">
        <w:t>r</w:t>
      </w:r>
      <w:r w:rsidR="00A41E6E">
        <w:t xml:space="preserve">elevant </w:t>
      </w:r>
      <w:r w:rsidR="00CD33B1">
        <w:t>compute time</w:t>
      </w:r>
      <w:r w:rsidR="00A41E6E">
        <w:t xml:space="preserve"> </w:t>
      </w:r>
      <w:r w:rsidR="002249B9">
        <w:t>metrics are</w:t>
      </w:r>
      <w:r w:rsidR="00A41E6E">
        <w:t xml:space="preserve"> adjusted to reflect the approximate time for running 200 </w:t>
      </w:r>
      <w:r w:rsidR="00387649">
        <w:t>candidates</w:t>
      </w:r>
      <w:r w:rsidR="00A41E6E">
        <w:t xml:space="preserve">. </w:t>
      </w:r>
    </w:p>
    <w:p w14:paraId="63D176B6" w14:textId="75C4146F" w:rsidR="00CE36C7" w:rsidRDefault="00CE36C7" w:rsidP="00BC57A6"/>
    <w:p w14:paraId="654990EA" w14:textId="7444E6EC" w:rsidR="000B3EB4" w:rsidRDefault="00CE36C7" w:rsidP="00BC57A6">
      <w:r>
        <w:t xml:space="preserve">For random search with dynamic updating, genetic algorithms, and particle swarm algorithms, an initial 40 configurations are generated using the same random seed, and five rounds of updating are run for a total of 200 configurations evaluated. As such, given that these algorithms initialize with the same candidate solutions, they can be compared to determine the effectiveness of searching for solutions in high-dimensional parameter spaces. </w:t>
      </w:r>
      <w:r w:rsidR="00966F96">
        <w:t xml:space="preserve">A description of each experimental algorithm is presented below. </w:t>
      </w:r>
    </w:p>
    <w:p w14:paraId="125BED70" w14:textId="6BB0A558" w:rsidR="00BE4A1A" w:rsidRDefault="00BE4A1A" w:rsidP="00BC57A6"/>
    <w:p w14:paraId="72C421FE" w14:textId="038657F7" w:rsidR="00BE4A1A" w:rsidRPr="000B3EB4" w:rsidRDefault="00BF4EAA" w:rsidP="00BC57A6">
      <w:r>
        <w:t xml:space="preserve">A 5-fold stratified cross-validation procedure is used to evaluate the solutions and the accuracy score is the selected performance metric. </w:t>
      </w:r>
      <w:r w:rsidR="004809C9">
        <w:t xml:space="preserve">The best parameter configuration id and total compute times are also collected to evaluate the effectiveness of each algorithm. </w:t>
      </w:r>
    </w:p>
    <w:p w14:paraId="7B77F7DF" w14:textId="446D2A56" w:rsidR="00CD508A" w:rsidRDefault="00CD508A" w:rsidP="00BC57A6">
      <w:pPr>
        <w:rPr>
          <w:b/>
          <w:bCs/>
        </w:rPr>
      </w:pPr>
    </w:p>
    <w:p w14:paraId="2AFDF6B1" w14:textId="0F1EA14A" w:rsidR="00CD508A" w:rsidRDefault="00CD508A" w:rsidP="00BC57A6">
      <w:pPr>
        <w:rPr>
          <w:b/>
          <w:bCs/>
        </w:rPr>
      </w:pPr>
      <w:r>
        <w:rPr>
          <w:b/>
          <w:bCs/>
        </w:rPr>
        <w:t>Feature Selection with Grid Search (FSGS)</w:t>
      </w:r>
    </w:p>
    <w:p w14:paraId="3A4D75F5" w14:textId="5FF4AC80" w:rsidR="00444F90" w:rsidRDefault="00444F90" w:rsidP="00BC57A6">
      <w:r>
        <w:t xml:space="preserve">We use an embedded feature selector (random forests) to first select features and then a grid search to select the optimal hyperparameters. </w:t>
      </w:r>
      <w:r w:rsidR="002D5F37">
        <w:t>S</w:t>
      </w:r>
      <w:r>
        <w:t>pecifically, we use a random forest with 50 trees, a max depth of 7, and adjustments for balanced class weights. The hyperparameter grid for the six selected hyperparameters is presented in Table 3.</w:t>
      </w:r>
    </w:p>
    <w:p w14:paraId="1D2F82ED" w14:textId="42BE753F" w:rsidR="00E81F22" w:rsidRDefault="00E81F22" w:rsidP="00BC57A6"/>
    <w:p w14:paraId="1FA4BFBD" w14:textId="11C0AACC" w:rsidR="00E81F22" w:rsidRDefault="00E81F22" w:rsidP="00E81F22">
      <w:pPr>
        <w:pStyle w:val="TableCaption"/>
      </w:pPr>
      <w:r>
        <w:t xml:space="preserve">Table </w:t>
      </w:r>
      <w:r w:rsidR="00D1521C">
        <w:t>3</w:t>
      </w:r>
      <w:r>
        <w:t>. Grid of Hyperparameters for Gradient Boosted Tree Classifier</w:t>
      </w:r>
    </w:p>
    <w:p w14:paraId="16E003DB" w14:textId="2B009465" w:rsidR="002465A0" w:rsidRDefault="002465A0" w:rsidP="00BC57A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6"/>
        <w:gridCol w:w="1756"/>
      </w:tblGrid>
      <w:tr w:rsidR="002465A0" w14:paraId="10120560" w14:textId="77777777" w:rsidTr="007524FB">
        <w:trPr>
          <w:jc w:val="center"/>
        </w:trPr>
        <w:tc>
          <w:tcPr>
            <w:tcW w:w="1756" w:type="dxa"/>
            <w:tcBorders>
              <w:top w:val="single" w:sz="4" w:space="0" w:color="auto"/>
              <w:bottom w:val="single" w:sz="4" w:space="0" w:color="auto"/>
            </w:tcBorders>
          </w:tcPr>
          <w:p w14:paraId="342A8418" w14:textId="47BF3502" w:rsidR="002465A0" w:rsidRDefault="002465A0" w:rsidP="007524FB">
            <w:pPr>
              <w:jc w:val="center"/>
            </w:pPr>
            <w:r>
              <w:t>Hyperparameter</w:t>
            </w:r>
          </w:p>
        </w:tc>
        <w:tc>
          <w:tcPr>
            <w:tcW w:w="1756" w:type="dxa"/>
            <w:tcBorders>
              <w:top w:val="single" w:sz="4" w:space="0" w:color="auto"/>
              <w:bottom w:val="single" w:sz="4" w:space="0" w:color="auto"/>
            </w:tcBorders>
          </w:tcPr>
          <w:p w14:paraId="5E1A5B18" w14:textId="7464CC36" w:rsidR="002465A0" w:rsidRDefault="002465A0" w:rsidP="007524FB">
            <w:pPr>
              <w:jc w:val="center"/>
            </w:pPr>
            <w:r>
              <w:t>Grid</w:t>
            </w:r>
          </w:p>
        </w:tc>
      </w:tr>
      <w:tr w:rsidR="002465A0" w14:paraId="4C5F955D" w14:textId="77777777" w:rsidTr="007524FB">
        <w:trPr>
          <w:jc w:val="center"/>
        </w:trPr>
        <w:tc>
          <w:tcPr>
            <w:tcW w:w="1756" w:type="dxa"/>
            <w:tcBorders>
              <w:top w:val="single" w:sz="4" w:space="0" w:color="auto"/>
            </w:tcBorders>
          </w:tcPr>
          <w:p w14:paraId="1E64DAFD" w14:textId="77777777" w:rsidR="002465A0" w:rsidRDefault="002465A0" w:rsidP="007524FB">
            <w:proofErr w:type="spellStart"/>
            <w:r>
              <w:t>n_estimators</w:t>
            </w:r>
            <w:proofErr w:type="spellEnd"/>
          </w:p>
        </w:tc>
        <w:tc>
          <w:tcPr>
            <w:tcW w:w="1756" w:type="dxa"/>
            <w:tcBorders>
              <w:top w:val="single" w:sz="4" w:space="0" w:color="auto"/>
            </w:tcBorders>
          </w:tcPr>
          <w:p w14:paraId="1E31EEB5" w14:textId="0CF10643" w:rsidR="002465A0" w:rsidRDefault="002465A0" w:rsidP="007524FB">
            <w:pPr>
              <w:jc w:val="center"/>
            </w:pPr>
            <w:r>
              <w:t>[100, 500, 1000]</w:t>
            </w:r>
          </w:p>
        </w:tc>
      </w:tr>
      <w:tr w:rsidR="002465A0" w14:paraId="18DA3416" w14:textId="77777777" w:rsidTr="007524FB">
        <w:trPr>
          <w:jc w:val="center"/>
        </w:trPr>
        <w:tc>
          <w:tcPr>
            <w:tcW w:w="1756" w:type="dxa"/>
          </w:tcPr>
          <w:p w14:paraId="09F1FBA3" w14:textId="77777777" w:rsidR="002465A0" w:rsidRDefault="002465A0" w:rsidP="007524FB">
            <w:proofErr w:type="spellStart"/>
            <w:r>
              <w:t>max_depth</w:t>
            </w:r>
            <w:proofErr w:type="spellEnd"/>
          </w:p>
        </w:tc>
        <w:tc>
          <w:tcPr>
            <w:tcW w:w="1756" w:type="dxa"/>
          </w:tcPr>
          <w:p w14:paraId="234F5071" w14:textId="549BAE75" w:rsidR="002465A0" w:rsidRDefault="00E81F22" w:rsidP="007524FB">
            <w:pPr>
              <w:jc w:val="center"/>
            </w:pPr>
            <w:r>
              <w:t>[1, 6, 11]</w:t>
            </w:r>
          </w:p>
        </w:tc>
      </w:tr>
      <w:tr w:rsidR="002465A0" w14:paraId="70FF1EFE" w14:textId="77777777" w:rsidTr="007524FB">
        <w:trPr>
          <w:jc w:val="center"/>
        </w:trPr>
        <w:tc>
          <w:tcPr>
            <w:tcW w:w="1756" w:type="dxa"/>
          </w:tcPr>
          <w:p w14:paraId="7839FB73" w14:textId="77777777" w:rsidR="002465A0" w:rsidRDefault="002465A0" w:rsidP="007524FB">
            <w:proofErr w:type="spellStart"/>
            <w:r>
              <w:t>learning_rate</w:t>
            </w:r>
            <w:proofErr w:type="spellEnd"/>
          </w:p>
        </w:tc>
        <w:tc>
          <w:tcPr>
            <w:tcW w:w="1756" w:type="dxa"/>
          </w:tcPr>
          <w:p w14:paraId="63705C08" w14:textId="1200E797" w:rsidR="002465A0" w:rsidRDefault="00E81F22" w:rsidP="007524FB">
            <w:pPr>
              <w:jc w:val="center"/>
            </w:pPr>
            <w:r>
              <w:t>[0.1, 0.01]</w:t>
            </w:r>
          </w:p>
        </w:tc>
      </w:tr>
      <w:tr w:rsidR="002465A0" w14:paraId="5800367B" w14:textId="77777777" w:rsidTr="007524FB">
        <w:trPr>
          <w:jc w:val="center"/>
        </w:trPr>
        <w:tc>
          <w:tcPr>
            <w:tcW w:w="1756" w:type="dxa"/>
          </w:tcPr>
          <w:p w14:paraId="0654F49B" w14:textId="77777777" w:rsidR="002465A0" w:rsidRDefault="002465A0" w:rsidP="007524FB">
            <w:r>
              <w:t>subsample</w:t>
            </w:r>
          </w:p>
        </w:tc>
        <w:tc>
          <w:tcPr>
            <w:tcW w:w="1756" w:type="dxa"/>
          </w:tcPr>
          <w:p w14:paraId="04389B61" w14:textId="14FAAFAF" w:rsidR="002465A0" w:rsidRDefault="00E81F22" w:rsidP="007524FB">
            <w:pPr>
              <w:jc w:val="center"/>
            </w:pPr>
            <w:r>
              <w:t>[0.80, 1.0]</w:t>
            </w:r>
          </w:p>
        </w:tc>
      </w:tr>
      <w:tr w:rsidR="002465A0" w14:paraId="04F3F1F6" w14:textId="77777777" w:rsidTr="00E81F22">
        <w:trPr>
          <w:jc w:val="center"/>
        </w:trPr>
        <w:tc>
          <w:tcPr>
            <w:tcW w:w="1756" w:type="dxa"/>
          </w:tcPr>
          <w:p w14:paraId="1B36E208" w14:textId="77777777" w:rsidR="002465A0" w:rsidRDefault="002465A0" w:rsidP="007524FB">
            <w:proofErr w:type="spellStart"/>
            <w:r>
              <w:t>colsample_bytree</w:t>
            </w:r>
            <w:proofErr w:type="spellEnd"/>
          </w:p>
        </w:tc>
        <w:tc>
          <w:tcPr>
            <w:tcW w:w="1756" w:type="dxa"/>
          </w:tcPr>
          <w:p w14:paraId="2389FC1D" w14:textId="228D7172" w:rsidR="002465A0" w:rsidRDefault="00E81F22" w:rsidP="007524FB">
            <w:pPr>
              <w:jc w:val="center"/>
            </w:pPr>
            <w:r>
              <w:t>[0.80, 1.0]</w:t>
            </w:r>
          </w:p>
        </w:tc>
      </w:tr>
      <w:tr w:rsidR="002465A0" w14:paraId="2267EA2C" w14:textId="77777777" w:rsidTr="00E81F22">
        <w:trPr>
          <w:jc w:val="center"/>
        </w:trPr>
        <w:tc>
          <w:tcPr>
            <w:tcW w:w="1756" w:type="dxa"/>
            <w:tcBorders>
              <w:bottom w:val="single" w:sz="4" w:space="0" w:color="auto"/>
            </w:tcBorders>
          </w:tcPr>
          <w:p w14:paraId="00EC32E8" w14:textId="77777777" w:rsidR="002465A0" w:rsidRDefault="002465A0" w:rsidP="007524FB">
            <w:proofErr w:type="spellStart"/>
            <w:r>
              <w:t>base_score</w:t>
            </w:r>
            <w:proofErr w:type="spellEnd"/>
          </w:p>
        </w:tc>
        <w:tc>
          <w:tcPr>
            <w:tcW w:w="1756" w:type="dxa"/>
            <w:tcBorders>
              <w:bottom w:val="single" w:sz="4" w:space="0" w:color="auto"/>
            </w:tcBorders>
          </w:tcPr>
          <w:p w14:paraId="00699B05" w14:textId="7FA5AEEB" w:rsidR="002465A0" w:rsidRDefault="00E81F22" w:rsidP="007524FB">
            <w:pPr>
              <w:jc w:val="center"/>
            </w:pPr>
            <w:r>
              <w:t>[0.2, 0.5, 0.8]</w:t>
            </w:r>
          </w:p>
        </w:tc>
      </w:tr>
    </w:tbl>
    <w:p w14:paraId="0054BAD4" w14:textId="4D8FF789" w:rsidR="00B94D89" w:rsidRDefault="00B94D89" w:rsidP="00BC57A6"/>
    <w:p w14:paraId="621737DA" w14:textId="77777777" w:rsidR="00B94D89" w:rsidRDefault="00B94D89" w:rsidP="00B94D89">
      <w:r>
        <w:rPr>
          <w:b/>
          <w:bCs/>
        </w:rPr>
        <w:t xml:space="preserve">Tree of </w:t>
      </w:r>
      <w:proofErr w:type="spellStart"/>
      <w:r>
        <w:rPr>
          <w:b/>
          <w:bCs/>
        </w:rPr>
        <w:t>Parzen</w:t>
      </w:r>
      <w:proofErr w:type="spellEnd"/>
      <w:r>
        <w:rPr>
          <w:b/>
          <w:bCs/>
        </w:rPr>
        <w:t xml:space="preserve"> Estimators (TPE)</w:t>
      </w:r>
    </w:p>
    <w:p w14:paraId="054EB9C1" w14:textId="19728834" w:rsidR="00B7687A" w:rsidRPr="00B94D89" w:rsidRDefault="006B024D" w:rsidP="00B94D89">
      <w:r>
        <w:t xml:space="preserve">We use the </w:t>
      </w:r>
      <w:proofErr w:type="spellStart"/>
      <w:r>
        <w:t>HyperOpt</w:t>
      </w:r>
      <w:proofErr w:type="spellEnd"/>
      <w:r>
        <w:t xml:space="preserve"> implementation of the TPE algorithm. </w:t>
      </w:r>
      <w:r w:rsidR="00B55CEC">
        <w:t xml:space="preserve">The TPE algorithm is a sequential model-based optimization (SMBO) using TPE to select optimal configurations. </w:t>
      </w:r>
      <w:r w:rsidR="00B55CEC" w:rsidRPr="00B55CEC">
        <w:t xml:space="preserve">SMBO methods sequentially construct models to approximate the performance of untested </w:t>
      </w:r>
      <w:r w:rsidR="00167963">
        <w:t>parameter configurations</w:t>
      </w:r>
      <w:r w:rsidR="00B55CEC" w:rsidRPr="00B55CEC">
        <w:t xml:space="preserve"> based on the performance of already evaluated </w:t>
      </w:r>
      <w:r w:rsidR="000433EC">
        <w:t>configurations</w:t>
      </w:r>
      <w:r w:rsidR="00B55CEC" w:rsidRPr="00B55CEC">
        <w:t xml:space="preserve">, and then subsequently choose new </w:t>
      </w:r>
      <w:r w:rsidR="000433EC">
        <w:t>configurations</w:t>
      </w:r>
      <w:r w:rsidR="00B55CEC" w:rsidRPr="00B55CEC">
        <w:t xml:space="preserve"> to test based on this model</w:t>
      </w:r>
      <w:r w:rsidR="00015C52">
        <w:t xml:space="preserve">. More specifically, the TPE approach models </w:t>
      </w:r>
      <m:oMath>
        <m:r>
          <w:rPr>
            <w:rFonts w:ascii="Cambria Math" w:hAnsi="Cambria Math"/>
          </w:rPr>
          <m:t>P(</m:t>
        </m:r>
        <m:r>
          <m:rPr>
            <m:sty m:val="b"/>
          </m:rP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15C52">
        <w:rPr>
          <w:iCs/>
        </w:rPr>
        <w:t xml:space="preserve"> and </w:t>
      </w:r>
      <m:oMath>
        <m:r>
          <w:rPr>
            <w:rFonts w:ascii="Cambria Math" w:hAnsi="Cambria Math"/>
          </w:rPr>
          <m:t>P(y)</m:t>
        </m:r>
      </m:oMath>
      <w:r w:rsidR="00015C52">
        <w:rPr>
          <w:iCs/>
        </w:rPr>
        <w:t xml:space="preserve">, where </w:t>
      </w:r>
      <m:oMath>
        <m:r>
          <m:rPr>
            <m:sty m:val="b"/>
          </m:rPr>
          <w:rPr>
            <w:rFonts w:ascii="Cambria Math" w:hAnsi="Cambria Math"/>
          </w:rPr>
          <m:t>x</m:t>
        </m:r>
      </m:oMath>
      <w:r w:rsidR="00015C52">
        <w:rPr>
          <w:b/>
          <w:bCs/>
        </w:rPr>
        <w:t xml:space="preserve"> </w:t>
      </w:r>
      <w:r w:rsidR="00015C52">
        <w:t>represents the parameter</w:t>
      </w:r>
      <w:r w:rsidR="00376D82">
        <w:t xml:space="preserve"> configurations</w:t>
      </w:r>
      <w:r w:rsidR="001A3424">
        <w:t xml:space="preserve"> (i.e., selected features and hyperparameters)</w:t>
      </w:r>
      <w:r w:rsidR="00015C52">
        <w:t xml:space="preserve"> and </w:t>
      </w:r>
      <m:oMath>
        <m:r>
          <w:rPr>
            <w:rFonts w:ascii="Cambria Math" w:hAnsi="Cambria Math"/>
          </w:rPr>
          <m:t>y</m:t>
        </m:r>
      </m:oMath>
      <w:r w:rsidR="00015C52">
        <w:t xml:space="preserve"> the associated accuracy score. </w:t>
      </w:r>
      <m:oMath>
        <m:r>
          <w:rPr>
            <w:rFonts w:ascii="Cambria Math" w:hAnsi="Cambria Math"/>
          </w:rPr>
          <m:t>P</m:t>
        </m:r>
        <m:d>
          <m:dPr>
            <m:ctrlPr>
              <w:rPr>
                <w:rFonts w:ascii="Cambria Math" w:hAnsi="Cambria Math"/>
                <w:i/>
              </w:rPr>
            </m:ctrlPr>
          </m:dPr>
          <m:e>
            <m:r>
              <m:rPr>
                <m:sty m:val="b"/>
              </m:rPr>
              <w:rPr>
                <w:rFonts w:ascii="Cambria Math" w:hAnsi="Cambria Math"/>
              </w:rPr>
              <m:t>x</m:t>
            </m:r>
            <m:ctrlPr>
              <w:rPr>
                <w:rFonts w:ascii="Cambria Math" w:hAnsi="Cambria Math"/>
                <w:iCs/>
              </w:rPr>
            </m:ctrlPr>
          </m:e>
          <m:e>
            <m:r>
              <w:rPr>
                <w:rFonts w:ascii="Cambria Math" w:hAnsi="Cambria Math"/>
              </w:rPr>
              <m:t>y</m:t>
            </m:r>
            <m:ctrlPr>
              <w:rPr>
                <w:rFonts w:ascii="Cambria Math" w:hAnsi="Cambria Math"/>
                <w:iCs/>
              </w:rPr>
            </m:ctrlPr>
          </m:e>
        </m:d>
      </m:oMath>
      <w:r w:rsidR="00015C52">
        <w:rPr>
          <w:iCs/>
        </w:rPr>
        <w:t xml:space="preserve"> is modeled </w:t>
      </w:r>
      <w:r w:rsidR="00015C52">
        <w:t xml:space="preserve">by </w:t>
      </w:r>
      <w:r w:rsidR="00B55CEC" w:rsidRPr="00B55CEC">
        <w:t>transforming the generative process of hyperparameters, replacing the distributions of the configuration prior with non-parametric densities</w:t>
      </w:r>
      <w:r w:rsidR="006E0FBA">
        <w:t>.</w:t>
      </w:r>
    </w:p>
    <w:p w14:paraId="5C822683" w14:textId="77777777" w:rsidR="00FF0039" w:rsidRDefault="00FF0039" w:rsidP="0056249E"/>
    <w:p w14:paraId="607961E2" w14:textId="1EEBBC98" w:rsidR="00CD508A" w:rsidRDefault="00CD508A" w:rsidP="00BC57A6">
      <w:r>
        <w:rPr>
          <w:b/>
          <w:bCs/>
        </w:rPr>
        <w:t>Random Search (RS)</w:t>
      </w:r>
    </w:p>
    <w:p w14:paraId="71F83B7A" w14:textId="182161CD" w:rsidR="00CD508A" w:rsidRDefault="00D3303C" w:rsidP="00BC57A6">
      <w:r>
        <w:t xml:space="preserve">We use a vanilla implementation of random search for joint optimization of feature selection and hyperparameter tuning. The algorithm </w:t>
      </w:r>
      <w:r w:rsidR="007915A1">
        <w:t xml:space="preserve">simply generates a parameter configuration using the predefined statistical distributions and evaluates the performance. </w:t>
      </w:r>
    </w:p>
    <w:p w14:paraId="1621F908" w14:textId="77777777" w:rsidR="007915A1" w:rsidRDefault="007915A1" w:rsidP="00BC57A6"/>
    <w:p w14:paraId="5B08AB03" w14:textId="7B2C362E" w:rsidR="00CD508A" w:rsidRDefault="00CD508A" w:rsidP="00BC57A6">
      <w:r>
        <w:rPr>
          <w:b/>
          <w:bCs/>
        </w:rPr>
        <w:t>Random Search with Dynamic Updating (RSDU)</w:t>
      </w:r>
    </w:p>
    <w:p w14:paraId="7CB7816D" w14:textId="23653025" w:rsidR="001F40C5" w:rsidRDefault="001F40C5" w:rsidP="00BC57A6">
      <w:r>
        <w:t>As described above, we develop a modification to the random search algorithm by using dynamic distribution updating. The algorithm is implemented as follows:</w:t>
      </w:r>
    </w:p>
    <w:p w14:paraId="7BF4C17F" w14:textId="7CB36C82" w:rsidR="001F40C5" w:rsidRDefault="001F40C5" w:rsidP="001F40C5">
      <w:pPr>
        <w:pStyle w:val="ListParagraph"/>
        <w:numPr>
          <w:ilvl w:val="0"/>
          <w:numId w:val="11"/>
        </w:numPr>
      </w:pPr>
      <w:r>
        <w:t>Initialize 40 parameter configurations</w:t>
      </w:r>
    </w:p>
    <w:p w14:paraId="09D81CFF" w14:textId="3D5A369A" w:rsidR="001F40C5" w:rsidRDefault="001F40C5" w:rsidP="001F40C5">
      <w:pPr>
        <w:pStyle w:val="ListParagraph"/>
        <w:numPr>
          <w:ilvl w:val="0"/>
          <w:numId w:val="11"/>
        </w:numPr>
      </w:pPr>
      <w:r>
        <w:t>Evaluate parameter configurations</w:t>
      </w:r>
    </w:p>
    <w:p w14:paraId="2B9CAF50" w14:textId="77777777" w:rsidR="00637C6F" w:rsidRDefault="00637C6F" w:rsidP="001F40C5">
      <w:pPr>
        <w:pStyle w:val="ListParagraph"/>
        <w:numPr>
          <w:ilvl w:val="0"/>
          <w:numId w:val="11"/>
        </w:numPr>
      </w:pPr>
      <w:r>
        <w:t xml:space="preserve">Select top 50% of best solutions and update statistical distributions </w:t>
      </w:r>
    </w:p>
    <w:p w14:paraId="5E91E24C" w14:textId="6865AF60" w:rsidR="00637C6F" w:rsidRDefault="00637C6F" w:rsidP="00637C6F">
      <w:pPr>
        <w:pStyle w:val="ListParagraph"/>
        <w:numPr>
          <w:ilvl w:val="1"/>
          <w:numId w:val="11"/>
        </w:numPr>
      </w:pPr>
      <w:r>
        <w:t>For feature distributions, selection probabilities are updated as the proportion of times a feature appears in the top 50% of solutions. We also set a muting threshold where features with an updated selection probability less than 0.25 are excluded for future evaluations.</w:t>
      </w:r>
    </w:p>
    <w:p w14:paraId="2005D5DC" w14:textId="6F3A10F5" w:rsidR="00637C6F" w:rsidRDefault="00637C6F" w:rsidP="00637C6F">
      <w:pPr>
        <w:pStyle w:val="ListParagraph"/>
        <w:numPr>
          <w:ilvl w:val="1"/>
          <w:numId w:val="11"/>
        </w:numPr>
      </w:pPr>
      <w:r>
        <w:t>For hyperparameter distributions, the lower and upper bounds are updated based on the lowest and highest sampled values for each hyperparameter. This allows the originally wide statistical distributions to become</w:t>
      </w:r>
      <w:r w:rsidR="00924DAA">
        <w:t xml:space="preserve"> tighter </w:t>
      </w:r>
      <w:r>
        <w:t>as the search progresses.</w:t>
      </w:r>
    </w:p>
    <w:p w14:paraId="21A985DC" w14:textId="7DB58A75" w:rsidR="00595DFE" w:rsidRDefault="00595DFE" w:rsidP="00595DFE">
      <w:pPr>
        <w:pStyle w:val="ListParagraph"/>
        <w:numPr>
          <w:ilvl w:val="0"/>
          <w:numId w:val="11"/>
        </w:numPr>
      </w:pPr>
      <w:r>
        <w:t>Sample 40 new parameter configurations based on updated statistical distributions</w:t>
      </w:r>
    </w:p>
    <w:p w14:paraId="4D5A8FE8" w14:textId="5761A690" w:rsidR="00924DAA" w:rsidRDefault="00924DAA" w:rsidP="00924DAA">
      <w:pPr>
        <w:pStyle w:val="ListParagraph"/>
        <w:numPr>
          <w:ilvl w:val="0"/>
          <w:numId w:val="11"/>
        </w:numPr>
      </w:pPr>
      <w:r>
        <w:t xml:space="preserve">Repeat </w:t>
      </w:r>
      <w:r w:rsidR="00595DFE">
        <w:t>steps 2-4 five times for a total of 200 tested configurations.</w:t>
      </w:r>
    </w:p>
    <w:p w14:paraId="583FD241" w14:textId="6A7CCF4F" w:rsidR="00105F92" w:rsidRDefault="00105F92" w:rsidP="00105F92"/>
    <w:p w14:paraId="14E46879" w14:textId="4EDEBF08" w:rsidR="00105F92" w:rsidRDefault="00105F92" w:rsidP="00105F92">
      <w:r>
        <w:t>Figure 1 presents an example run comparing RS with RSDU</w:t>
      </w:r>
      <w:r w:rsidR="00AF2D5A">
        <w:t xml:space="preserve"> with 10 iterations </w:t>
      </w:r>
      <w:r w:rsidR="00573502">
        <w:t>and</w:t>
      </w:r>
      <w:r w:rsidR="00AF2D5A">
        <w:t xml:space="preserve"> </w:t>
      </w:r>
      <w:r w:rsidR="007F1BC4">
        <w:t>10</w:t>
      </w:r>
      <w:r w:rsidR="00AF2D5A">
        <w:t xml:space="preserve"> candidates at each </w:t>
      </w:r>
      <w:r w:rsidR="00B90560">
        <w:t>iteration</w:t>
      </w:r>
      <w:r>
        <w:t>. Note, the bottom plot demonstrates the effect of distribution updating as the search progresses.</w:t>
      </w:r>
    </w:p>
    <w:p w14:paraId="771718B2" w14:textId="0CF8DF2A" w:rsidR="001B74B0" w:rsidRDefault="001B74B0" w:rsidP="00105F92"/>
    <w:p w14:paraId="4295F4FF" w14:textId="76E3F450" w:rsidR="007F1BC4" w:rsidRDefault="007F1BC4" w:rsidP="00105F92">
      <w:r>
        <w:rPr>
          <w:noProof/>
        </w:rPr>
        <w:lastRenderedPageBreak/>
        <w:drawing>
          <wp:inline distT="0" distB="0" distL="0" distR="0" wp14:anchorId="22208A90" wp14:editId="4ECE9929">
            <wp:extent cx="5943600" cy="3257550"/>
            <wp:effectExtent l="0" t="0" r="0" b="635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_vs_rsd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50305EE2" w14:textId="77777777" w:rsidR="001B74B0" w:rsidRDefault="001B74B0" w:rsidP="00105F92"/>
    <w:p w14:paraId="0E7D150F" w14:textId="303C40D7" w:rsidR="00105F92" w:rsidRDefault="00105F92" w:rsidP="00105F92">
      <w:pPr>
        <w:jc w:val="center"/>
      </w:pPr>
    </w:p>
    <w:p w14:paraId="6F9D9D70" w14:textId="77777777" w:rsidR="00105F92" w:rsidRDefault="00105F92" w:rsidP="00105F92">
      <w:pPr>
        <w:pStyle w:val="FigureCaption"/>
      </w:pPr>
      <w:r>
        <w:t xml:space="preserve">Figure 1.  Hyperparameter Optimization Comparing Random Search </w:t>
      </w:r>
    </w:p>
    <w:p w14:paraId="0CADCC59" w14:textId="77777777" w:rsidR="00105F92" w:rsidRDefault="00105F92" w:rsidP="00105F92">
      <w:pPr>
        <w:pStyle w:val="FigureCaption"/>
      </w:pPr>
      <w:r>
        <w:t xml:space="preserve">with Dynamic Updating and without Dynamic Updating </w:t>
      </w:r>
    </w:p>
    <w:p w14:paraId="4C3BFC43" w14:textId="7CD4B4CE" w:rsidR="00355C3B" w:rsidRDefault="00355C3B" w:rsidP="00355C3B"/>
    <w:p w14:paraId="0DCDBF56" w14:textId="7A9002EE" w:rsidR="0056249E" w:rsidRDefault="0056249E">
      <w:pPr>
        <w:rPr>
          <w:b/>
          <w:bCs/>
        </w:rPr>
      </w:pPr>
    </w:p>
    <w:p w14:paraId="40D7D147" w14:textId="77777777" w:rsidR="0056249E" w:rsidRDefault="0056249E" w:rsidP="0056249E">
      <w:r>
        <w:rPr>
          <w:b/>
          <w:bCs/>
        </w:rPr>
        <w:t>Genetic Algorithm (GA)</w:t>
      </w:r>
    </w:p>
    <w:p w14:paraId="32847833" w14:textId="77777777" w:rsidR="0056249E" w:rsidRDefault="0056249E" w:rsidP="0056249E">
      <w:r>
        <w:t>We use a common variant of the GA for joint optimization of feature selection and hyperparameter tuning. The algorithm is implemented as follows:</w:t>
      </w:r>
    </w:p>
    <w:p w14:paraId="1F03FA1F" w14:textId="77777777" w:rsidR="0056249E" w:rsidRDefault="0056249E" w:rsidP="0056249E">
      <w:pPr>
        <w:pStyle w:val="ListParagraph"/>
        <w:numPr>
          <w:ilvl w:val="0"/>
          <w:numId w:val="8"/>
        </w:numPr>
      </w:pPr>
      <w:r>
        <w:t>Initialize 40 chromosomes’ genes</w:t>
      </w:r>
    </w:p>
    <w:p w14:paraId="769F3693" w14:textId="77777777" w:rsidR="0056249E" w:rsidRDefault="0056249E" w:rsidP="0056249E">
      <w:pPr>
        <w:pStyle w:val="ListParagraph"/>
        <w:numPr>
          <w:ilvl w:val="0"/>
          <w:numId w:val="8"/>
        </w:numPr>
      </w:pPr>
      <w:r>
        <w:t>Evaluate chromosomes’ fitness</w:t>
      </w:r>
    </w:p>
    <w:p w14:paraId="54FD91E6" w14:textId="77777777" w:rsidR="0056249E" w:rsidRDefault="0056249E" w:rsidP="0056249E">
      <w:pPr>
        <w:pStyle w:val="ListParagraph"/>
        <w:numPr>
          <w:ilvl w:val="0"/>
          <w:numId w:val="8"/>
        </w:numPr>
      </w:pPr>
      <w:r>
        <w:t>Perform tournament selection to obtain 40 new parent chromosomes</w:t>
      </w:r>
    </w:p>
    <w:p w14:paraId="1ED2FEFF" w14:textId="77777777" w:rsidR="0056249E" w:rsidRDefault="0056249E" w:rsidP="0056249E">
      <w:pPr>
        <w:pStyle w:val="ListParagraph"/>
        <w:numPr>
          <w:ilvl w:val="0"/>
          <w:numId w:val="8"/>
        </w:numPr>
      </w:pPr>
      <w:r>
        <w:t>Perform uniform crossover to obtain new population of 40 chromosomes</w:t>
      </w:r>
    </w:p>
    <w:p w14:paraId="1F8D3955" w14:textId="77777777" w:rsidR="0056249E" w:rsidRDefault="0056249E" w:rsidP="0056249E">
      <w:pPr>
        <w:pStyle w:val="ListParagraph"/>
        <w:numPr>
          <w:ilvl w:val="0"/>
          <w:numId w:val="8"/>
        </w:numPr>
      </w:pPr>
      <w:r>
        <w:t>Perform mutation on new population</w:t>
      </w:r>
    </w:p>
    <w:p w14:paraId="07DD2A4E" w14:textId="77777777" w:rsidR="0056249E" w:rsidRDefault="0056249E" w:rsidP="0056249E">
      <w:pPr>
        <w:pStyle w:val="ListParagraph"/>
        <w:numPr>
          <w:ilvl w:val="0"/>
          <w:numId w:val="8"/>
        </w:numPr>
      </w:pPr>
      <w:r>
        <w:t>Repeat steps 2-5 for five iterations for a total of 200 tested configurations</w:t>
      </w:r>
    </w:p>
    <w:p w14:paraId="01CD6CE9" w14:textId="77777777" w:rsidR="0056249E" w:rsidRDefault="0056249E">
      <w:pPr>
        <w:rPr>
          <w:b/>
          <w:bCs/>
        </w:rPr>
      </w:pPr>
    </w:p>
    <w:p w14:paraId="1DF92869" w14:textId="77777777" w:rsidR="0056249E" w:rsidRDefault="0056249E">
      <w:pPr>
        <w:rPr>
          <w:b/>
          <w:bCs/>
        </w:rPr>
      </w:pPr>
    </w:p>
    <w:p w14:paraId="29320735" w14:textId="77777777" w:rsidR="0056249E" w:rsidRDefault="0056249E" w:rsidP="0056249E">
      <w:r>
        <w:rPr>
          <w:b/>
          <w:bCs/>
        </w:rPr>
        <w:t>Particle Swarm Optimization (PSO)</w:t>
      </w:r>
    </w:p>
    <w:p w14:paraId="7F4B423C" w14:textId="77777777" w:rsidR="0056249E" w:rsidRDefault="0056249E" w:rsidP="0056249E">
      <w:r>
        <w:t>We use a basic variant of the PSO algorithm for joint optimization of feature selection and hyperparameter tuning. The algorithm is implemented as follows:</w:t>
      </w:r>
    </w:p>
    <w:p w14:paraId="0538EAAA" w14:textId="77777777" w:rsidR="0056249E" w:rsidRDefault="0056249E" w:rsidP="0056249E">
      <w:pPr>
        <w:pStyle w:val="ListParagraph"/>
        <w:numPr>
          <w:ilvl w:val="0"/>
          <w:numId w:val="7"/>
        </w:numPr>
      </w:pPr>
      <w:r>
        <w:t>Initialize 40 particles’ positions and velocities</w:t>
      </w:r>
    </w:p>
    <w:p w14:paraId="738F40C4" w14:textId="77777777" w:rsidR="0056249E" w:rsidRDefault="0056249E" w:rsidP="0056249E">
      <w:pPr>
        <w:pStyle w:val="ListParagraph"/>
        <w:numPr>
          <w:ilvl w:val="0"/>
          <w:numId w:val="7"/>
        </w:numPr>
      </w:pPr>
      <w:r>
        <w:t>Initialize 40 particles’ best positions as starting positions and update the swarm’s best position</w:t>
      </w:r>
    </w:p>
    <w:p w14:paraId="59B48435" w14:textId="77777777" w:rsidR="0056249E" w:rsidRDefault="0056249E" w:rsidP="0056249E">
      <w:pPr>
        <w:pStyle w:val="ListParagraph"/>
        <w:numPr>
          <w:ilvl w:val="0"/>
          <w:numId w:val="7"/>
        </w:numPr>
      </w:pPr>
      <w:r>
        <w:t>Update particles’ velocities</w:t>
      </w:r>
    </w:p>
    <w:p w14:paraId="7D40B965" w14:textId="77777777" w:rsidR="0056249E" w:rsidRDefault="0056249E" w:rsidP="0056249E">
      <w:pPr>
        <w:pStyle w:val="ListParagraph"/>
        <w:numPr>
          <w:ilvl w:val="0"/>
          <w:numId w:val="7"/>
        </w:numPr>
      </w:pPr>
      <w:r>
        <w:t>Update particles’ best positions and swarm’s best position</w:t>
      </w:r>
    </w:p>
    <w:p w14:paraId="668D48E1" w14:textId="77777777" w:rsidR="0056249E" w:rsidRDefault="0056249E" w:rsidP="0056249E">
      <w:pPr>
        <w:pStyle w:val="ListParagraph"/>
        <w:numPr>
          <w:ilvl w:val="0"/>
          <w:numId w:val="7"/>
        </w:numPr>
      </w:pPr>
      <w:r>
        <w:t>Repeat steps 3-4 for five iterations for a total of 200 tested configurations</w:t>
      </w:r>
    </w:p>
    <w:p w14:paraId="3CB2611F" w14:textId="41AEB61D" w:rsidR="00435CA9" w:rsidRPr="0056249E" w:rsidRDefault="00435CA9" w:rsidP="0056249E">
      <w:r w:rsidRPr="0056249E">
        <w:rPr>
          <w:b/>
          <w:bCs/>
        </w:rPr>
        <w:br w:type="page"/>
      </w:r>
    </w:p>
    <w:p w14:paraId="49EB919A" w14:textId="6871E53C" w:rsidR="00C2299F" w:rsidRDefault="00231409" w:rsidP="00DA3606">
      <w:pPr>
        <w:rPr>
          <w:b/>
          <w:bCs/>
        </w:rPr>
      </w:pPr>
      <w:r>
        <w:rPr>
          <w:b/>
          <w:bCs/>
        </w:rPr>
        <w:lastRenderedPageBreak/>
        <w:t>Results</w:t>
      </w:r>
    </w:p>
    <w:p w14:paraId="74741093" w14:textId="23ACD92E" w:rsidR="00435CA9" w:rsidRDefault="00435CA9" w:rsidP="00DA3606">
      <w:pPr>
        <w:rPr>
          <w:b/>
          <w:bCs/>
        </w:rPr>
      </w:pPr>
    </w:p>
    <w:p w14:paraId="39148444" w14:textId="35167D49" w:rsidR="00435CA9" w:rsidRPr="00435CA9" w:rsidRDefault="00435CA9" w:rsidP="00435CA9">
      <w:pPr>
        <w:pStyle w:val="TableCaption"/>
      </w:pPr>
      <w:r>
        <w:t>Table #.</w:t>
      </w:r>
      <w:r w:rsidR="00721BB6">
        <w:t xml:space="preserve"> </w:t>
      </w:r>
      <w:r>
        <w:t>Classifier Accuracy</w:t>
      </w:r>
      <w:r w:rsidR="00320C51">
        <w:t xml:space="preserve"> by Experimental Data Set and Algorithm</w:t>
      </w:r>
    </w:p>
    <w:p w14:paraId="3F44E1E6" w14:textId="509AFD4F" w:rsidR="00435CA9" w:rsidRDefault="00435CA9" w:rsidP="00DA3606">
      <w:pPr>
        <w:rPr>
          <w:b/>
          <w:bCs/>
        </w:rPr>
      </w:pPr>
    </w:p>
    <w:tbl>
      <w:tblPr>
        <w:tblStyle w:val="TableGrid"/>
        <w:tblW w:w="76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1028"/>
        <w:gridCol w:w="1028"/>
        <w:gridCol w:w="1029"/>
        <w:gridCol w:w="1028"/>
        <w:gridCol w:w="1028"/>
        <w:gridCol w:w="1029"/>
      </w:tblGrid>
      <w:tr w:rsidR="00435CA9" w:rsidRPr="00665EFD" w14:paraId="6195E206" w14:textId="77777777" w:rsidTr="001B74B0">
        <w:trPr>
          <w:jc w:val="center"/>
        </w:trPr>
        <w:tc>
          <w:tcPr>
            <w:tcW w:w="1475" w:type="dxa"/>
            <w:tcBorders>
              <w:top w:val="single" w:sz="4" w:space="0" w:color="auto"/>
            </w:tcBorders>
          </w:tcPr>
          <w:p w14:paraId="18D81C1B" w14:textId="77777777" w:rsidR="00435CA9" w:rsidRDefault="00435CA9" w:rsidP="001B74B0">
            <w:pPr>
              <w:jc w:val="center"/>
            </w:pPr>
          </w:p>
        </w:tc>
        <w:tc>
          <w:tcPr>
            <w:tcW w:w="6170" w:type="dxa"/>
            <w:gridSpan w:val="6"/>
            <w:tcBorders>
              <w:top w:val="single" w:sz="4" w:space="0" w:color="auto"/>
              <w:bottom w:val="single" w:sz="4" w:space="0" w:color="auto"/>
            </w:tcBorders>
          </w:tcPr>
          <w:p w14:paraId="35BAFD58" w14:textId="77777777" w:rsidR="00435CA9" w:rsidRPr="00665EFD" w:rsidRDefault="00435CA9" w:rsidP="001B74B0">
            <w:pPr>
              <w:jc w:val="center"/>
            </w:pPr>
            <w:r>
              <w:t>Algorithm</w:t>
            </w:r>
          </w:p>
        </w:tc>
      </w:tr>
      <w:tr w:rsidR="00832CDB" w:rsidRPr="00665EFD" w14:paraId="5871E1D3" w14:textId="77777777" w:rsidTr="001B74B0">
        <w:trPr>
          <w:jc w:val="center"/>
        </w:trPr>
        <w:tc>
          <w:tcPr>
            <w:tcW w:w="1475" w:type="dxa"/>
            <w:tcBorders>
              <w:bottom w:val="single" w:sz="4" w:space="0" w:color="auto"/>
            </w:tcBorders>
          </w:tcPr>
          <w:p w14:paraId="4E0CDDD7" w14:textId="77777777" w:rsidR="00435CA9" w:rsidRPr="00665EFD" w:rsidRDefault="00435CA9" w:rsidP="001B74B0">
            <w:pPr>
              <w:jc w:val="center"/>
            </w:pPr>
            <w:r>
              <w:t>Name</w:t>
            </w:r>
          </w:p>
        </w:tc>
        <w:tc>
          <w:tcPr>
            <w:tcW w:w="1028" w:type="dxa"/>
            <w:tcBorders>
              <w:top w:val="single" w:sz="4" w:space="0" w:color="auto"/>
              <w:bottom w:val="single" w:sz="4" w:space="0" w:color="auto"/>
            </w:tcBorders>
          </w:tcPr>
          <w:p w14:paraId="5EA75CE4" w14:textId="77777777" w:rsidR="00435CA9" w:rsidRPr="00665EFD" w:rsidRDefault="00435CA9" w:rsidP="001B74B0">
            <w:pPr>
              <w:jc w:val="center"/>
            </w:pPr>
            <w:r>
              <w:t>FSGS</w:t>
            </w:r>
          </w:p>
        </w:tc>
        <w:tc>
          <w:tcPr>
            <w:tcW w:w="1028" w:type="dxa"/>
            <w:tcBorders>
              <w:top w:val="single" w:sz="4" w:space="0" w:color="auto"/>
              <w:bottom w:val="single" w:sz="4" w:space="0" w:color="auto"/>
            </w:tcBorders>
          </w:tcPr>
          <w:p w14:paraId="55A38439" w14:textId="77777777" w:rsidR="00435CA9" w:rsidRPr="00665EFD" w:rsidRDefault="00435CA9" w:rsidP="001B74B0">
            <w:pPr>
              <w:jc w:val="center"/>
            </w:pPr>
            <w:r>
              <w:t>TPE</w:t>
            </w:r>
          </w:p>
        </w:tc>
        <w:tc>
          <w:tcPr>
            <w:tcW w:w="1029" w:type="dxa"/>
            <w:tcBorders>
              <w:top w:val="single" w:sz="4" w:space="0" w:color="auto"/>
              <w:bottom w:val="single" w:sz="4" w:space="0" w:color="auto"/>
            </w:tcBorders>
          </w:tcPr>
          <w:p w14:paraId="7D146009" w14:textId="77777777" w:rsidR="00435CA9" w:rsidRPr="00665EFD" w:rsidRDefault="00435CA9" w:rsidP="001B74B0">
            <w:pPr>
              <w:jc w:val="center"/>
            </w:pPr>
            <w:r>
              <w:t>RS</w:t>
            </w:r>
          </w:p>
        </w:tc>
        <w:tc>
          <w:tcPr>
            <w:tcW w:w="1028" w:type="dxa"/>
            <w:tcBorders>
              <w:top w:val="single" w:sz="4" w:space="0" w:color="auto"/>
              <w:bottom w:val="single" w:sz="4" w:space="0" w:color="auto"/>
            </w:tcBorders>
          </w:tcPr>
          <w:p w14:paraId="11B5379A" w14:textId="77777777" w:rsidR="00435CA9" w:rsidRPr="00665EFD" w:rsidRDefault="00435CA9" w:rsidP="001B74B0">
            <w:pPr>
              <w:jc w:val="center"/>
            </w:pPr>
            <w:r>
              <w:t>RSDU</w:t>
            </w:r>
          </w:p>
        </w:tc>
        <w:tc>
          <w:tcPr>
            <w:tcW w:w="1028" w:type="dxa"/>
            <w:tcBorders>
              <w:top w:val="single" w:sz="4" w:space="0" w:color="auto"/>
              <w:bottom w:val="single" w:sz="4" w:space="0" w:color="auto"/>
            </w:tcBorders>
          </w:tcPr>
          <w:p w14:paraId="7022CC02" w14:textId="77777777" w:rsidR="00435CA9" w:rsidRPr="00665EFD" w:rsidRDefault="00435CA9" w:rsidP="001B74B0">
            <w:pPr>
              <w:jc w:val="center"/>
            </w:pPr>
            <w:r>
              <w:t>GA</w:t>
            </w:r>
          </w:p>
        </w:tc>
        <w:tc>
          <w:tcPr>
            <w:tcW w:w="1029" w:type="dxa"/>
            <w:tcBorders>
              <w:top w:val="single" w:sz="4" w:space="0" w:color="auto"/>
              <w:bottom w:val="single" w:sz="4" w:space="0" w:color="auto"/>
            </w:tcBorders>
          </w:tcPr>
          <w:p w14:paraId="01F96A5B" w14:textId="77777777" w:rsidR="00435CA9" w:rsidRPr="00665EFD" w:rsidRDefault="00435CA9" w:rsidP="001B74B0">
            <w:pPr>
              <w:jc w:val="center"/>
            </w:pPr>
            <w:r>
              <w:t>PSO</w:t>
            </w:r>
          </w:p>
        </w:tc>
      </w:tr>
      <w:tr w:rsidR="00435CA9" w:rsidRPr="00665EFD" w14:paraId="26EC1CD0" w14:textId="77777777" w:rsidTr="001B74B0">
        <w:trPr>
          <w:jc w:val="center"/>
        </w:trPr>
        <w:tc>
          <w:tcPr>
            <w:tcW w:w="1475" w:type="dxa"/>
            <w:tcBorders>
              <w:top w:val="single" w:sz="4" w:space="0" w:color="auto"/>
            </w:tcBorders>
          </w:tcPr>
          <w:p w14:paraId="23F14169" w14:textId="77777777" w:rsidR="00435CA9" w:rsidRPr="00665EFD" w:rsidRDefault="00435CA9" w:rsidP="001B74B0">
            <w:r w:rsidRPr="00665EFD">
              <w:t>AALMAL</w:t>
            </w:r>
          </w:p>
        </w:tc>
        <w:tc>
          <w:tcPr>
            <w:tcW w:w="1028" w:type="dxa"/>
            <w:tcBorders>
              <w:top w:val="single" w:sz="4" w:space="0" w:color="auto"/>
            </w:tcBorders>
            <w:vAlign w:val="bottom"/>
          </w:tcPr>
          <w:p w14:paraId="796716E2" w14:textId="001FA1A6" w:rsidR="00435CA9" w:rsidRPr="00A07610" w:rsidRDefault="00435CA9" w:rsidP="001B74B0">
            <w:pPr>
              <w:jc w:val="center"/>
            </w:pPr>
            <w:r w:rsidRPr="00A07610">
              <w:rPr>
                <w:color w:val="000000"/>
              </w:rPr>
              <w:t>.9457</w:t>
            </w:r>
          </w:p>
        </w:tc>
        <w:tc>
          <w:tcPr>
            <w:tcW w:w="1028" w:type="dxa"/>
            <w:tcBorders>
              <w:top w:val="single" w:sz="4" w:space="0" w:color="auto"/>
            </w:tcBorders>
            <w:vAlign w:val="bottom"/>
          </w:tcPr>
          <w:p w14:paraId="02E5CFB8" w14:textId="43570FB4" w:rsidR="00435CA9" w:rsidRPr="00A07610" w:rsidRDefault="00BF183D" w:rsidP="001B74B0">
            <w:pPr>
              <w:jc w:val="center"/>
              <w:rPr>
                <w:b/>
                <w:bCs/>
              </w:rPr>
            </w:pPr>
            <w:r>
              <w:rPr>
                <w:b/>
                <w:bCs/>
                <w:color w:val="000000"/>
              </w:rPr>
              <w:t>1</w:t>
            </w:r>
            <w:r w:rsidR="00435CA9" w:rsidRPr="00A07610">
              <w:rPr>
                <w:b/>
                <w:bCs/>
                <w:color w:val="000000"/>
              </w:rPr>
              <w:t>.0000</w:t>
            </w:r>
          </w:p>
        </w:tc>
        <w:tc>
          <w:tcPr>
            <w:tcW w:w="1029" w:type="dxa"/>
            <w:tcBorders>
              <w:top w:val="single" w:sz="4" w:space="0" w:color="auto"/>
            </w:tcBorders>
            <w:vAlign w:val="bottom"/>
          </w:tcPr>
          <w:p w14:paraId="455E83CF" w14:textId="34D5C56E" w:rsidR="00435CA9" w:rsidRPr="00A07610" w:rsidRDefault="00435CA9" w:rsidP="001B74B0">
            <w:pPr>
              <w:jc w:val="center"/>
            </w:pPr>
            <w:r w:rsidRPr="00A07610">
              <w:rPr>
                <w:color w:val="000000"/>
              </w:rPr>
              <w:t>.9867</w:t>
            </w:r>
          </w:p>
        </w:tc>
        <w:tc>
          <w:tcPr>
            <w:tcW w:w="1028" w:type="dxa"/>
            <w:tcBorders>
              <w:top w:val="single" w:sz="4" w:space="0" w:color="auto"/>
            </w:tcBorders>
            <w:vAlign w:val="bottom"/>
          </w:tcPr>
          <w:p w14:paraId="55F37E5B" w14:textId="564C6918" w:rsidR="00435CA9" w:rsidRPr="00A07610" w:rsidRDefault="00435CA9" w:rsidP="001B74B0">
            <w:pPr>
              <w:jc w:val="center"/>
            </w:pPr>
            <w:r w:rsidRPr="00A07610">
              <w:rPr>
                <w:color w:val="000000"/>
              </w:rPr>
              <w:t>.9733</w:t>
            </w:r>
          </w:p>
        </w:tc>
        <w:tc>
          <w:tcPr>
            <w:tcW w:w="1028" w:type="dxa"/>
            <w:tcBorders>
              <w:top w:val="single" w:sz="4" w:space="0" w:color="auto"/>
            </w:tcBorders>
            <w:vAlign w:val="bottom"/>
          </w:tcPr>
          <w:p w14:paraId="794357F3" w14:textId="67D34EE9" w:rsidR="00435CA9" w:rsidRPr="00A07610" w:rsidRDefault="00435CA9" w:rsidP="001B74B0">
            <w:pPr>
              <w:jc w:val="center"/>
            </w:pPr>
            <w:r w:rsidRPr="00A07610">
              <w:rPr>
                <w:color w:val="000000"/>
              </w:rPr>
              <w:t>.9724</w:t>
            </w:r>
          </w:p>
        </w:tc>
        <w:tc>
          <w:tcPr>
            <w:tcW w:w="1029" w:type="dxa"/>
            <w:tcBorders>
              <w:top w:val="single" w:sz="4" w:space="0" w:color="auto"/>
            </w:tcBorders>
            <w:vAlign w:val="bottom"/>
          </w:tcPr>
          <w:p w14:paraId="2791FEE3" w14:textId="75392825" w:rsidR="00435CA9" w:rsidRPr="00A07610" w:rsidRDefault="00BF183D" w:rsidP="001B74B0">
            <w:pPr>
              <w:jc w:val="center"/>
            </w:pPr>
            <w:r>
              <w:rPr>
                <w:color w:val="000000"/>
              </w:rPr>
              <w:t xml:space="preserve">  </w:t>
            </w:r>
            <w:r w:rsidR="00435CA9" w:rsidRPr="00A07610">
              <w:rPr>
                <w:color w:val="000000"/>
              </w:rPr>
              <w:t>.9867</w:t>
            </w:r>
          </w:p>
        </w:tc>
      </w:tr>
      <w:tr w:rsidR="00832CDB" w:rsidRPr="00665EFD" w14:paraId="3403A5B2" w14:textId="77777777" w:rsidTr="001B74B0">
        <w:trPr>
          <w:jc w:val="center"/>
        </w:trPr>
        <w:tc>
          <w:tcPr>
            <w:tcW w:w="1475" w:type="dxa"/>
          </w:tcPr>
          <w:p w14:paraId="4B1A22F1" w14:textId="77777777" w:rsidR="00435CA9" w:rsidRPr="00665EFD" w:rsidRDefault="00435CA9" w:rsidP="001B74B0">
            <w:r w:rsidRPr="00665EFD">
              <w:t xml:space="preserve">cancer </w:t>
            </w:r>
          </w:p>
        </w:tc>
        <w:tc>
          <w:tcPr>
            <w:tcW w:w="1028" w:type="dxa"/>
            <w:vAlign w:val="bottom"/>
          </w:tcPr>
          <w:p w14:paraId="44BB470D" w14:textId="5889071D" w:rsidR="00435CA9" w:rsidRPr="00A07610" w:rsidRDefault="00435CA9" w:rsidP="001B74B0">
            <w:pPr>
              <w:jc w:val="center"/>
            </w:pPr>
            <w:r w:rsidRPr="00A07610">
              <w:rPr>
                <w:color w:val="000000"/>
              </w:rPr>
              <w:t>.9543</w:t>
            </w:r>
          </w:p>
        </w:tc>
        <w:tc>
          <w:tcPr>
            <w:tcW w:w="1028" w:type="dxa"/>
            <w:vAlign w:val="bottom"/>
          </w:tcPr>
          <w:p w14:paraId="5FA18CD8" w14:textId="5C11E046" w:rsidR="00435CA9" w:rsidRPr="00A07610" w:rsidRDefault="00BF183D" w:rsidP="001B74B0">
            <w:pPr>
              <w:jc w:val="center"/>
              <w:rPr>
                <w:b/>
                <w:bCs/>
              </w:rPr>
            </w:pPr>
            <w:r>
              <w:rPr>
                <w:b/>
                <w:bCs/>
                <w:color w:val="000000"/>
              </w:rPr>
              <w:t xml:space="preserve">  </w:t>
            </w:r>
            <w:r w:rsidR="00435CA9" w:rsidRPr="00A07610">
              <w:rPr>
                <w:b/>
                <w:bCs/>
                <w:color w:val="000000"/>
              </w:rPr>
              <w:t>.9719</w:t>
            </w:r>
          </w:p>
        </w:tc>
        <w:tc>
          <w:tcPr>
            <w:tcW w:w="1029" w:type="dxa"/>
            <w:vAlign w:val="bottom"/>
          </w:tcPr>
          <w:p w14:paraId="53A5337A" w14:textId="0946BF39" w:rsidR="00435CA9" w:rsidRPr="00A07610" w:rsidRDefault="00435CA9" w:rsidP="001B74B0">
            <w:pPr>
              <w:jc w:val="center"/>
            </w:pPr>
            <w:r w:rsidRPr="00A07610">
              <w:rPr>
                <w:color w:val="000000"/>
              </w:rPr>
              <w:t>.9614</w:t>
            </w:r>
          </w:p>
        </w:tc>
        <w:tc>
          <w:tcPr>
            <w:tcW w:w="1028" w:type="dxa"/>
            <w:vAlign w:val="bottom"/>
          </w:tcPr>
          <w:p w14:paraId="03B4B693" w14:textId="4C68B0F5" w:rsidR="00435CA9" w:rsidRPr="00A07610" w:rsidRDefault="00435CA9" w:rsidP="001B74B0">
            <w:pPr>
              <w:jc w:val="center"/>
              <w:rPr>
                <w:b/>
                <w:bCs/>
              </w:rPr>
            </w:pPr>
            <w:r w:rsidRPr="00A07610">
              <w:rPr>
                <w:b/>
                <w:bCs/>
                <w:color w:val="000000"/>
              </w:rPr>
              <w:t>.9719</w:t>
            </w:r>
          </w:p>
        </w:tc>
        <w:tc>
          <w:tcPr>
            <w:tcW w:w="1028" w:type="dxa"/>
            <w:vAlign w:val="bottom"/>
          </w:tcPr>
          <w:p w14:paraId="46CCE46B" w14:textId="308737DB" w:rsidR="00435CA9" w:rsidRPr="00A07610" w:rsidRDefault="00435CA9" w:rsidP="001B74B0">
            <w:pPr>
              <w:jc w:val="center"/>
            </w:pPr>
            <w:r w:rsidRPr="00A07610">
              <w:rPr>
                <w:color w:val="000000"/>
              </w:rPr>
              <w:t>.9684</w:t>
            </w:r>
          </w:p>
        </w:tc>
        <w:tc>
          <w:tcPr>
            <w:tcW w:w="1029" w:type="dxa"/>
            <w:vAlign w:val="bottom"/>
          </w:tcPr>
          <w:p w14:paraId="3D63AD7F" w14:textId="72DC209D" w:rsidR="00435CA9" w:rsidRPr="00A07610" w:rsidRDefault="00BF183D" w:rsidP="001B74B0">
            <w:pPr>
              <w:jc w:val="center"/>
            </w:pPr>
            <w:r>
              <w:rPr>
                <w:color w:val="000000"/>
              </w:rPr>
              <w:t xml:space="preserve">  </w:t>
            </w:r>
            <w:r w:rsidR="00435CA9" w:rsidRPr="00A07610">
              <w:rPr>
                <w:color w:val="000000"/>
              </w:rPr>
              <w:t>.9684</w:t>
            </w:r>
          </w:p>
        </w:tc>
      </w:tr>
      <w:tr w:rsidR="00832CDB" w:rsidRPr="00665EFD" w14:paraId="0D4DB8C6" w14:textId="77777777" w:rsidTr="001B74B0">
        <w:trPr>
          <w:jc w:val="center"/>
        </w:trPr>
        <w:tc>
          <w:tcPr>
            <w:tcW w:w="1475" w:type="dxa"/>
          </w:tcPr>
          <w:p w14:paraId="0AF87F39" w14:textId="77777777" w:rsidR="00435CA9" w:rsidRPr="00665EFD" w:rsidRDefault="00435CA9" w:rsidP="001B74B0">
            <w:r w:rsidRPr="00665EFD">
              <w:t>CLL-SUB-111</w:t>
            </w:r>
          </w:p>
        </w:tc>
        <w:tc>
          <w:tcPr>
            <w:tcW w:w="1028" w:type="dxa"/>
            <w:vAlign w:val="bottom"/>
          </w:tcPr>
          <w:p w14:paraId="7A357436" w14:textId="1BE2CB04" w:rsidR="00435CA9" w:rsidRPr="00A07610" w:rsidRDefault="00435CA9" w:rsidP="001B74B0">
            <w:pPr>
              <w:jc w:val="center"/>
            </w:pPr>
            <w:r w:rsidRPr="00A07610">
              <w:rPr>
                <w:color w:val="000000"/>
              </w:rPr>
              <w:t>.8198</w:t>
            </w:r>
          </w:p>
        </w:tc>
        <w:tc>
          <w:tcPr>
            <w:tcW w:w="1028" w:type="dxa"/>
            <w:vAlign w:val="bottom"/>
          </w:tcPr>
          <w:p w14:paraId="6FB838E5" w14:textId="04008A18" w:rsidR="00435CA9" w:rsidRPr="00A07610" w:rsidRDefault="00BF183D" w:rsidP="001B74B0">
            <w:pPr>
              <w:jc w:val="center"/>
              <w:rPr>
                <w:b/>
                <w:bCs/>
              </w:rPr>
            </w:pPr>
            <w:r>
              <w:rPr>
                <w:b/>
                <w:bCs/>
                <w:color w:val="000000"/>
              </w:rPr>
              <w:t xml:space="preserve">  </w:t>
            </w:r>
            <w:r w:rsidR="00435CA9" w:rsidRPr="00A07610">
              <w:rPr>
                <w:b/>
                <w:bCs/>
                <w:color w:val="000000"/>
              </w:rPr>
              <w:t>.8656</w:t>
            </w:r>
          </w:p>
        </w:tc>
        <w:tc>
          <w:tcPr>
            <w:tcW w:w="1029" w:type="dxa"/>
            <w:vAlign w:val="bottom"/>
          </w:tcPr>
          <w:p w14:paraId="096B9E02" w14:textId="7A22AB4B" w:rsidR="00435CA9" w:rsidRPr="00A07610" w:rsidRDefault="00435CA9" w:rsidP="001B74B0">
            <w:pPr>
              <w:jc w:val="center"/>
            </w:pPr>
            <w:r w:rsidRPr="00A07610">
              <w:rPr>
                <w:color w:val="000000"/>
              </w:rPr>
              <w:t>.8379</w:t>
            </w:r>
          </w:p>
        </w:tc>
        <w:tc>
          <w:tcPr>
            <w:tcW w:w="1028" w:type="dxa"/>
            <w:vAlign w:val="bottom"/>
          </w:tcPr>
          <w:p w14:paraId="00996D1A" w14:textId="67598EC7" w:rsidR="00435CA9" w:rsidRPr="00A07610" w:rsidRDefault="00435CA9" w:rsidP="001B74B0">
            <w:pPr>
              <w:jc w:val="center"/>
            </w:pPr>
            <w:r w:rsidRPr="00A07610">
              <w:rPr>
                <w:color w:val="000000"/>
              </w:rPr>
              <w:t>.8557</w:t>
            </w:r>
          </w:p>
        </w:tc>
        <w:tc>
          <w:tcPr>
            <w:tcW w:w="1028" w:type="dxa"/>
            <w:vAlign w:val="bottom"/>
          </w:tcPr>
          <w:p w14:paraId="18FB1EAB" w14:textId="4E76A606" w:rsidR="00435CA9" w:rsidRPr="00A07610" w:rsidRDefault="00435CA9" w:rsidP="001B74B0">
            <w:pPr>
              <w:jc w:val="center"/>
            </w:pPr>
            <w:r w:rsidRPr="00A07610">
              <w:rPr>
                <w:color w:val="000000"/>
              </w:rPr>
              <w:t>.8557</w:t>
            </w:r>
          </w:p>
        </w:tc>
        <w:tc>
          <w:tcPr>
            <w:tcW w:w="1029" w:type="dxa"/>
            <w:vAlign w:val="bottom"/>
          </w:tcPr>
          <w:p w14:paraId="74D43DA4" w14:textId="5693B187" w:rsidR="00435CA9" w:rsidRPr="00A07610" w:rsidRDefault="00BF183D" w:rsidP="001B74B0">
            <w:pPr>
              <w:jc w:val="center"/>
            </w:pPr>
            <w:r>
              <w:rPr>
                <w:color w:val="000000"/>
              </w:rPr>
              <w:t xml:space="preserve">  </w:t>
            </w:r>
            <w:r w:rsidR="00435CA9" w:rsidRPr="00A07610">
              <w:rPr>
                <w:color w:val="000000"/>
              </w:rPr>
              <w:t>.8289</w:t>
            </w:r>
          </w:p>
        </w:tc>
      </w:tr>
      <w:tr w:rsidR="00832CDB" w:rsidRPr="00665EFD" w14:paraId="1BA9944C" w14:textId="77777777" w:rsidTr="001B74B0">
        <w:trPr>
          <w:jc w:val="center"/>
        </w:trPr>
        <w:tc>
          <w:tcPr>
            <w:tcW w:w="1475" w:type="dxa"/>
          </w:tcPr>
          <w:p w14:paraId="79B64D48" w14:textId="77777777" w:rsidR="00435CA9" w:rsidRPr="00665EFD" w:rsidRDefault="00435CA9" w:rsidP="001B74B0">
            <w:proofErr w:type="spellStart"/>
            <w:r w:rsidRPr="00665EFD">
              <w:t>Madelon</w:t>
            </w:r>
            <w:proofErr w:type="spellEnd"/>
          </w:p>
        </w:tc>
        <w:tc>
          <w:tcPr>
            <w:tcW w:w="1028" w:type="dxa"/>
            <w:vAlign w:val="bottom"/>
          </w:tcPr>
          <w:p w14:paraId="61BFBCB0" w14:textId="66931465" w:rsidR="00435CA9" w:rsidRPr="00A07610" w:rsidRDefault="00435CA9" w:rsidP="001B74B0">
            <w:pPr>
              <w:jc w:val="center"/>
              <w:rPr>
                <w:b/>
                <w:bCs/>
              </w:rPr>
            </w:pPr>
            <w:r w:rsidRPr="00A07610">
              <w:rPr>
                <w:b/>
                <w:bCs/>
                <w:color w:val="000000"/>
              </w:rPr>
              <w:t>.8542</w:t>
            </w:r>
          </w:p>
        </w:tc>
        <w:tc>
          <w:tcPr>
            <w:tcW w:w="1028" w:type="dxa"/>
            <w:vAlign w:val="bottom"/>
          </w:tcPr>
          <w:p w14:paraId="13B69DC2" w14:textId="6F7AEA93" w:rsidR="00435CA9" w:rsidRPr="00A07610" w:rsidRDefault="00BF183D" w:rsidP="001B74B0">
            <w:pPr>
              <w:jc w:val="center"/>
            </w:pPr>
            <w:r>
              <w:rPr>
                <w:color w:val="000000"/>
              </w:rPr>
              <w:t xml:space="preserve">  </w:t>
            </w:r>
            <w:r w:rsidR="00435CA9" w:rsidRPr="00A07610">
              <w:rPr>
                <w:color w:val="000000"/>
              </w:rPr>
              <w:t>.8246</w:t>
            </w:r>
          </w:p>
        </w:tc>
        <w:tc>
          <w:tcPr>
            <w:tcW w:w="1029" w:type="dxa"/>
            <w:vAlign w:val="bottom"/>
          </w:tcPr>
          <w:p w14:paraId="5FCECB94" w14:textId="1F12684A" w:rsidR="00435CA9" w:rsidRPr="00A07610" w:rsidRDefault="00435CA9" w:rsidP="001B74B0">
            <w:pPr>
              <w:jc w:val="center"/>
            </w:pPr>
            <w:r w:rsidRPr="00A07610">
              <w:rPr>
                <w:color w:val="000000"/>
              </w:rPr>
              <w:t>.8096</w:t>
            </w:r>
          </w:p>
        </w:tc>
        <w:tc>
          <w:tcPr>
            <w:tcW w:w="1028" w:type="dxa"/>
            <w:vAlign w:val="bottom"/>
          </w:tcPr>
          <w:p w14:paraId="1B64DE22" w14:textId="71C75815" w:rsidR="00435CA9" w:rsidRPr="00A07610" w:rsidRDefault="00435CA9" w:rsidP="001B74B0">
            <w:pPr>
              <w:jc w:val="center"/>
            </w:pPr>
            <w:r w:rsidRPr="00A07610">
              <w:rPr>
                <w:color w:val="000000"/>
              </w:rPr>
              <w:t>.8131</w:t>
            </w:r>
          </w:p>
        </w:tc>
        <w:tc>
          <w:tcPr>
            <w:tcW w:w="1028" w:type="dxa"/>
            <w:vAlign w:val="bottom"/>
          </w:tcPr>
          <w:p w14:paraId="07AA9160" w14:textId="38CC0960" w:rsidR="00435CA9" w:rsidRPr="00A07610" w:rsidRDefault="00435CA9" w:rsidP="001B74B0">
            <w:pPr>
              <w:jc w:val="center"/>
            </w:pPr>
            <w:r w:rsidRPr="00A07610">
              <w:rPr>
                <w:color w:val="000000"/>
              </w:rPr>
              <w:t>.7788</w:t>
            </w:r>
          </w:p>
        </w:tc>
        <w:tc>
          <w:tcPr>
            <w:tcW w:w="1029" w:type="dxa"/>
            <w:vAlign w:val="bottom"/>
          </w:tcPr>
          <w:p w14:paraId="3597CD3E" w14:textId="52ECDEEF" w:rsidR="00435CA9" w:rsidRPr="00A07610" w:rsidRDefault="00BF183D" w:rsidP="001B74B0">
            <w:pPr>
              <w:jc w:val="center"/>
            </w:pPr>
            <w:r>
              <w:rPr>
                <w:color w:val="000000"/>
              </w:rPr>
              <w:t xml:space="preserve">  </w:t>
            </w:r>
            <w:r w:rsidR="00435CA9" w:rsidRPr="00A07610">
              <w:rPr>
                <w:color w:val="000000"/>
              </w:rPr>
              <w:t>.6912</w:t>
            </w:r>
          </w:p>
        </w:tc>
      </w:tr>
      <w:tr w:rsidR="00832CDB" w:rsidRPr="00665EFD" w14:paraId="64E99660" w14:textId="77777777" w:rsidTr="001B74B0">
        <w:trPr>
          <w:jc w:val="center"/>
        </w:trPr>
        <w:tc>
          <w:tcPr>
            <w:tcW w:w="1475" w:type="dxa"/>
          </w:tcPr>
          <w:p w14:paraId="53AAFA1B" w14:textId="77777777" w:rsidR="00435CA9" w:rsidRPr="00665EFD" w:rsidRDefault="00435CA9" w:rsidP="001B74B0">
            <w:r w:rsidRPr="00665EFD">
              <w:t>orlraws10P</w:t>
            </w:r>
          </w:p>
        </w:tc>
        <w:tc>
          <w:tcPr>
            <w:tcW w:w="1028" w:type="dxa"/>
            <w:vAlign w:val="bottom"/>
          </w:tcPr>
          <w:p w14:paraId="6149B71F" w14:textId="33824C85" w:rsidR="00435CA9" w:rsidRPr="00A07610" w:rsidRDefault="00435CA9" w:rsidP="001B74B0">
            <w:pPr>
              <w:jc w:val="center"/>
            </w:pPr>
            <w:r w:rsidRPr="00A07610">
              <w:rPr>
                <w:color w:val="000000"/>
              </w:rPr>
              <w:t>.9300</w:t>
            </w:r>
          </w:p>
        </w:tc>
        <w:tc>
          <w:tcPr>
            <w:tcW w:w="1028" w:type="dxa"/>
            <w:vAlign w:val="bottom"/>
          </w:tcPr>
          <w:p w14:paraId="64030DE1" w14:textId="4F853A87" w:rsidR="00435CA9" w:rsidRPr="00A07610" w:rsidRDefault="00BF183D" w:rsidP="001B74B0">
            <w:pPr>
              <w:jc w:val="center"/>
              <w:rPr>
                <w:b/>
                <w:bCs/>
              </w:rPr>
            </w:pPr>
            <w:r>
              <w:rPr>
                <w:b/>
                <w:bCs/>
                <w:color w:val="000000"/>
              </w:rPr>
              <w:t xml:space="preserve">  </w:t>
            </w:r>
            <w:r w:rsidR="00435CA9" w:rsidRPr="00A07610">
              <w:rPr>
                <w:b/>
                <w:bCs/>
                <w:color w:val="000000"/>
              </w:rPr>
              <w:t>.9900</w:t>
            </w:r>
          </w:p>
        </w:tc>
        <w:tc>
          <w:tcPr>
            <w:tcW w:w="1029" w:type="dxa"/>
            <w:vAlign w:val="bottom"/>
          </w:tcPr>
          <w:p w14:paraId="643866F9" w14:textId="2037A518" w:rsidR="00435CA9" w:rsidRPr="00A07610" w:rsidRDefault="00435CA9" w:rsidP="001B74B0">
            <w:pPr>
              <w:jc w:val="center"/>
              <w:rPr>
                <w:b/>
                <w:bCs/>
              </w:rPr>
            </w:pPr>
            <w:r w:rsidRPr="00A07610">
              <w:rPr>
                <w:b/>
                <w:bCs/>
                <w:color w:val="000000"/>
              </w:rPr>
              <w:t>.9900</w:t>
            </w:r>
          </w:p>
        </w:tc>
        <w:tc>
          <w:tcPr>
            <w:tcW w:w="1028" w:type="dxa"/>
            <w:vAlign w:val="bottom"/>
          </w:tcPr>
          <w:p w14:paraId="62D3506C" w14:textId="078B1E22" w:rsidR="00435CA9" w:rsidRPr="00A07610" w:rsidRDefault="00435CA9" w:rsidP="001B74B0">
            <w:pPr>
              <w:jc w:val="center"/>
              <w:rPr>
                <w:b/>
                <w:bCs/>
              </w:rPr>
            </w:pPr>
            <w:r w:rsidRPr="00A07610">
              <w:rPr>
                <w:b/>
                <w:bCs/>
                <w:color w:val="000000"/>
              </w:rPr>
              <w:t>.9900</w:t>
            </w:r>
          </w:p>
        </w:tc>
        <w:tc>
          <w:tcPr>
            <w:tcW w:w="1028" w:type="dxa"/>
            <w:vAlign w:val="bottom"/>
          </w:tcPr>
          <w:p w14:paraId="5FC123A3" w14:textId="06906F83" w:rsidR="00435CA9" w:rsidRPr="00A07610" w:rsidRDefault="00435CA9" w:rsidP="001B74B0">
            <w:pPr>
              <w:jc w:val="center"/>
              <w:rPr>
                <w:b/>
                <w:bCs/>
              </w:rPr>
            </w:pPr>
            <w:r w:rsidRPr="00A07610">
              <w:rPr>
                <w:b/>
                <w:bCs/>
                <w:color w:val="000000"/>
              </w:rPr>
              <w:t>.9900</w:t>
            </w:r>
          </w:p>
        </w:tc>
        <w:tc>
          <w:tcPr>
            <w:tcW w:w="1029" w:type="dxa"/>
            <w:vAlign w:val="bottom"/>
          </w:tcPr>
          <w:p w14:paraId="0F810D58" w14:textId="010D3433" w:rsidR="00435CA9" w:rsidRPr="00A07610" w:rsidRDefault="00BF183D" w:rsidP="001B74B0">
            <w:pPr>
              <w:jc w:val="center"/>
              <w:rPr>
                <w:b/>
                <w:bCs/>
              </w:rPr>
            </w:pPr>
            <w:r>
              <w:rPr>
                <w:b/>
                <w:bCs/>
                <w:color w:val="000000"/>
              </w:rPr>
              <w:t xml:space="preserve">  </w:t>
            </w:r>
            <w:r w:rsidR="00435CA9" w:rsidRPr="00A07610">
              <w:rPr>
                <w:b/>
                <w:bCs/>
                <w:color w:val="000000"/>
              </w:rPr>
              <w:t>.9900</w:t>
            </w:r>
          </w:p>
        </w:tc>
      </w:tr>
      <w:tr w:rsidR="00832CDB" w:rsidRPr="00665EFD" w14:paraId="7D33A27E" w14:textId="77777777" w:rsidTr="001B74B0">
        <w:trPr>
          <w:jc w:val="center"/>
        </w:trPr>
        <w:tc>
          <w:tcPr>
            <w:tcW w:w="1475" w:type="dxa"/>
          </w:tcPr>
          <w:p w14:paraId="703ABD8F" w14:textId="77777777" w:rsidR="00435CA9" w:rsidRPr="00665EFD" w:rsidRDefault="00435CA9" w:rsidP="001B74B0">
            <w:r w:rsidRPr="00665EFD">
              <w:t>pixraw10P</w:t>
            </w:r>
          </w:p>
        </w:tc>
        <w:tc>
          <w:tcPr>
            <w:tcW w:w="1028" w:type="dxa"/>
            <w:vAlign w:val="bottom"/>
          </w:tcPr>
          <w:p w14:paraId="18870B3E" w14:textId="28BE5E63" w:rsidR="00435CA9" w:rsidRPr="00A07610" w:rsidRDefault="00435CA9" w:rsidP="001B74B0">
            <w:pPr>
              <w:jc w:val="center"/>
            </w:pPr>
            <w:r w:rsidRPr="00A07610">
              <w:rPr>
                <w:color w:val="000000"/>
              </w:rPr>
              <w:t>.9400</w:t>
            </w:r>
          </w:p>
        </w:tc>
        <w:tc>
          <w:tcPr>
            <w:tcW w:w="1028" w:type="dxa"/>
            <w:vAlign w:val="bottom"/>
          </w:tcPr>
          <w:p w14:paraId="0FC6F968" w14:textId="01CE54CC" w:rsidR="00435CA9" w:rsidRPr="00A07610" w:rsidRDefault="00BF183D" w:rsidP="001B74B0">
            <w:pPr>
              <w:jc w:val="center"/>
            </w:pPr>
            <w:r>
              <w:rPr>
                <w:color w:val="000000"/>
              </w:rPr>
              <w:t xml:space="preserve">  </w:t>
            </w:r>
            <w:r w:rsidR="00435CA9" w:rsidRPr="00A07610">
              <w:rPr>
                <w:color w:val="000000"/>
              </w:rPr>
              <w:t>.9900</w:t>
            </w:r>
          </w:p>
        </w:tc>
        <w:tc>
          <w:tcPr>
            <w:tcW w:w="1029" w:type="dxa"/>
            <w:vAlign w:val="bottom"/>
          </w:tcPr>
          <w:p w14:paraId="5F5AC0E1" w14:textId="11C544C4" w:rsidR="00435CA9" w:rsidRPr="00A07610" w:rsidRDefault="00435CA9" w:rsidP="001B74B0">
            <w:pPr>
              <w:jc w:val="center"/>
            </w:pPr>
            <w:r w:rsidRPr="00A07610">
              <w:rPr>
                <w:color w:val="000000"/>
              </w:rPr>
              <w:t>.9900</w:t>
            </w:r>
          </w:p>
        </w:tc>
        <w:tc>
          <w:tcPr>
            <w:tcW w:w="1028" w:type="dxa"/>
            <w:vAlign w:val="bottom"/>
          </w:tcPr>
          <w:p w14:paraId="37A6571F" w14:textId="7F0FC59B" w:rsidR="00435CA9" w:rsidRPr="00A07610" w:rsidRDefault="00435CA9" w:rsidP="001B74B0">
            <w:pPr>
              <w:jc w:val="center"/>
            </w:pPr>
            <w:r w:rsidRPr="00A07610">
              <w:rPr>
                <w:color w:val="000000"/>
              </w:rPr>
              <w:t>.9900</w:t>
            </w:r>
          </w:p>
        </w:tc>
        <w:tc>
          <w:tcPr>
            <w:tcW w:w="1028" w:type="dxa"/>
            <w:vAlign w:val="bottom"/>
          </w:tcPr>
          <w:p w14:paraId="036922DF" w14:textId="6E129A93" w:rsidR="00435CA9" w:rsidRPr="00A07610" w:rsidRDefault="00435CA9" w:rsidP="001B74B0">
            <w:pPr>
              <w:jc w:val="center"/>
            </w:pPr>
            <w:r w:rsidRPr="00A07610">
              <w:rPr>
                <w:color w:val="000000"/>
              </w:rPr>
              <w:t>.9900</w:t>
            </w:r>
          </w:p>
        </w:tc>
        <w:tc>
          <w:tcPr>
            <w:tcW w:w="1029" w:type="dxa"/>
            <w:vAlign w:val="bottom"/>
          </w:tcPr>
          <w:p w14:paraId="736B79FC" w14:textId="77777777" w:rsidR="00435CA9" w:rsidRPr="00A07610" w:rsidRDefault="00435CA9" w:rsidP="001B74B0">
            <w:pPr>
              <w:jc w:val="center"/>
              <w:rPr>
                <w:b/>
                <w:bCs/>
              </w:rPr>
            </w:pPr>
            <w:r w:rsidRPr="00A07610">
              <w:rPr>
                <w:b/>
                <w:bCs/>
                <w:color w:val="000000"/>
              </w:rPr>
              <w:t>1.0000</w:t>
            </w:r>
          </w:p>
        </w:tc>
      </w:tr>
      <w:tr w:rsidR="00832CDB" w:rsidRPr="00665EFD" w14:paraId="282F742A" w14:textId="77777777" w:rsidTr="001B74B0">
        <w:trPr>
          <w:jc w:val="center"/>
        </w:trPr>
        <w:tc>
          <w:tcPr>
            <w:tcW w:w="1475" w:type="dxa"/>
          </w:tcPr>
          <w:p w14:paraId="40EDB5FB" w14:textId="77777777" w:rsidR="00435CA9" w:rsidRPr="00665EFD" w:rsidRDefault="00435CA9" w:rsidP="001B74B0">
            <w:r w:rsidRPr="00665EFD">
              <w:t>spam</w:t>
            </w:r>
          </w:p>
        </w:tc>
        <w:tc>
          <w:tcPr>
            <w:tcW w:w="1028" w:type="dxa"/>
            <w:vAlign w:val="bottom"/>
          </w:tcPr>
          <w:p w14:paraId="7A6B41E9" w14:textId="2A37CE2A" w:rsidR="00435CA9" w:rsidRPr="00A07610" w:rsidRDefault="00435CA9" w:rsidP="001B74B0">
            <w:pPr>
              <w:jc w:val="center"/>
            </w:pPr>
            <w:r w:rsidRPr="00A07610">
              <w:rPr>
                <w:color w:val="000000"/>
              </w:rPr>
              <w:t>.9472</w:t>
            </w:r>
          </w:p>
        </w:tc>
        <w:tc>
          <w:tcPr>
            <w:tcW w:w="1028" w:type="dxa"/>
            <w:vAlign w:val="bottom"/>
          </w:tcPr>
          <w:p w14:paraId="7FCC7EC7" w14:textId="45485114" w:rsidR="00435CA9" w:rsidRPr="00A07610" w:rsidRDefault="00BF183D" w:rsidP="001B74B0">
            <w:pPr>
              <w:jc w:val="center"/>
              <w:rPr>
                <w:b/>
                <w:bCs/>
              </w:rPr>
            </w:pPr>
            <w:r>
              <w:rPr>
                <w:b/>
                <w:bCs/>
                <w:color w:val="000000"/>
              </w:rPr>
              <w:t xml:space="preserve">  </w:t>
            </w:r>
            <w:r w:rsidR="00435CA9" w:rsidRPr="00A07610">
              <w:rPr>
                <w:b/>
                <w:bCs/>
                <w:color w:val="000000"/>
              </w:rPr>
              <w:t>.9500</w:t>
            </w:r>
          </w:p>
        </w:tc>
        <w:tc>
          <w:tcPr>
            <w:tcW w:w="1029" w:type="dxa"/>
            <w:vAlign w:val="bottom"/>
          </w:tcPr>
          <w:p w14:paraId="6328914D" w14:textId="5BF871BA" w:rsidR="00435CA9" w:rsidRPr="00A07610" w:rsidRDefault="00435CA9" w:rsidP="001B74B0">
            <w:pPr>
              <w:jc w:val="center"/>
            </w:pPr>
            <w:r w:rsidRPr="00A07610">
              <w:rPr>
                <w:color w:val="000000"/>
              </w:rPr>
              <w:t>.9315</w:t>
            </w:r>
          </w:p>
        </w:tc>
        <w:tc>
          <w:tcPr>
            <w:tcW w:w="1028" w:type="dxa"/>
            <w:vAlign w:val="bottom"/>
          </w:tcPr>
          <w:p w14:paraId="265B1E4D" w14:textId="1B1CC18C" w:rsidR="00435CA9" w:rsidRPr="00A07610" w:rsidRDefault="00435CA9" w:rsidP="001B74B0">
            <w:pPr>
              <w:jc w:val="center"/>
            </w:pPr>
            <w:r w:rsidRPr="00A07610">
              <w:rPr>
                <w:color w:val="000000"/>
              </w:rPr>
              <w:t>.9404</w:t>
            </w:r>
          </w:p>
        </w:tc>
        <w:tc>
          <w:tcPr>
            <w:tcW w:w="1028" w:type="dxa"/>
            <w:vAlign w:val="bottom"/>
          </w:tcPr>
          <w:p w14:paraId="10A635F5" w14:textId="5AC0FD20" w:rsidR="00435CA9" w:rsidRPr="00A07610" w:rsidRDefault="00435CA9" w:rsidP="001B74B0">
            <w:pPr>
              <w:jc w:val="center"/>
            </w:pPr>
            <w:r w:rsidRPr="00A07610">
              <w:rPr>
                <w:color w:val="000000"/>
              </w:rPr>
              <w:t>.9409</w:t>
            </w:r>
          </w:p>
        </w:tc>
        <w:tc>
          <w:tcPr>
            <w:tcW w:w="1029" w:type="dxa"/>
            <w:vAlign w:val="bottom"/>
          </w:tcPr>
          <w:p w14:paraId="5370C481" w14:textId="26F7495B" w:rsidR="00435CA9" w:rsidRPr="00A07610" w:rsidRDefault="00BF183D" w:rsidP="001B74B0">
            <w:pPr>
              <w:jc w:val="center"/>
            </w:pPr>
            <w:r>
              <w:rPr>
                <w:color w:val="000000"/>
              </w:rPr>
              <w:t xml:space="preserve">  </w:t>
            </w:r>
            <w:r w:rsidR="00435CA9" w:rsidRPr="00A07610">
              <w:rPr>
                <w:color w:val="000000"/>
              </w:rPr>
              <w:t>.9233</w:t>
            </w:r>
          </w:p>
        </w:tc>
      </w:tr>
      <w:tr w:rsidR="00832CDB" w:rsidRPr="00665EFD" w14:paraId="7840DE85" w14:textId="77777777" w:rsidTr="001B74B0">
        <w:trPr>
          <w:jc w:val="center"/>
        </w:trPr>
        <w:tc>
          <w:tcPr>
            <w:tcW w:w="1475" w:type="dxa"/>
          </w:tcPr>
          <w:p w14:paraId="3F8826EE" w14:textId="77777777" w:rsidR="00435CA9" w:rsidRPr="00665EFD" w:rsidRDefault="00435CA9" w:rsidP="001B74B0">
            <w:r w:rsidRPr="00665EFD">
              <w:t>TOX-171</w:t>
            </w:r>
          </w:p>
        </w:tc>
        <w:tc>
          <w:tcPr>
            <w:tcW w:w="1028" w:type="dxa"/>
            <w:vAlign w:val="bottom"/>
          </w:tcPr>
          <w:p w14:paraId="654A50B9" w14:textId="39ECDEB3" w:rsidR="00435CA9" w:rsidRPr="00A07610" w:rsidRDefault="00435CA9" w:rsidP="001B74B0">
            <w:pPr>
              <w:jc w:val="center"/>
            </w:pPr>
            <w:r w:rsidRPr="00A07610">
              <w:rPr>
                <w:color w:val="000000"/>
              </w:rPr>
              <w:t>.8190</w:t>
            </w:r>
          </w:p>
        </w:tc>
        <w:tc>
          <w:tcPr>
            <w:tcW w:w="1028" w:type="dxa"/>
            <w:vAlign w:val="bottom"/>
          </w:tcPr>
          <w:p w14:paraId="6F07C85C" w14:textId="282689EA" w:rsidR="00435CA9" w:rsidRPr="00A07610" w:rsidRDefault="00BF183D" w:rsidP="001B74B0">
            <w:pPr>
              <w:jc w:val="center"/>
            </w:pPr>
            <w:r>
              <w:rPr>
                <w:color w:val="000000"/>
              </w:rPr>
              <w:t xml:space="preserve">  </w:t>
            </w:r>
            <w:r w:rsidR="00435CA9" w:rsidRPr="00A07610">
              <w:rPr>
                <w:color w:val="000000"/>
              </w:rPr>
              <w:t>.8832</w:t>
            </w:r>
          </w:p>
        </w:tc>
        <w:tc>
          <w:tcPr>
            <w:tcW w:w="1029" w:type="dxa"/>
            <w:vAlign w:val="bottom"/>
          </w:tcPr>
          <w:p w14:paraId="189E54A1" w14:textId="652FD9BD" w:rsidR="00435CA9" w:rsidRPr="00A07610" w:rsidRDefault="00435CA9" w:rsidP="001B74B0">
            <w:pPr>
              <w:jc w:val="center"/>
            </w:pPr>
            <w:r w:rsidRPr="00A07610">
              <w:rPr>
                <w:color w:val="000000"/>
              </w:rPr>
              <w:t>.8714</w:t>
            </w:r>
          </w:p>
        </w:tc>
        <w:tc>
          <w:tcPr>
            <w:tcW w:w="1028" w:type="dxa"/>
            <w:vAlign w:val="bottom"/>
          </w:tcPr>
          <w:p w14:paraId="0D216AD9" w14:textId="3939E39D" w:rsidR="00435CA9" w:rsidRPr="00A07610" w:rsidRDefault="00435CA9" w:rsidP="001B74B0">
            <w:pPr>
              <w:jc w:val="center"/>
            </w:pPr>
            <w:r w:rsidRPr="00A07610">
              <w:rPr>
                <w:color w:val="000000"/>
              </w:rPr>
              <w:t>.8714</w:t>
            </w:r>
          </w:p>
        </w:tc>
        <w:tc>
          <w:tcPr>
            <w:tcW w:w="1028" w:type="dxa"/>
            <w:vAlign w:val="bottom"/>
          </w:tcPr>
          <w:p w14:paraId="560CCFD0" w14:textId="38BB9B0E" w:rsidR="00435CA9" w:rsidRPr="00A07610" w:rsidRDefault="00435CA9" w:rsidP="001B74B0">
            <w:pPr>
              <w:jc w:val="center"/>
            </w:pPr>
            <w:r w:rsidRPr="00A07610">
              <w:rPr>
                <w:color w:val="000000"/>
              </w:rPr>
              <w:t>.8657</w:t>
            </w:r>
          </w:p>
        </w:tc>
        <w:tc>
          <w:tcPr>
            <w:tcW w:w="1029" w:type="dxa"/>
            <w:vAlign w:val="bottom"/>
          </w:tcPr>
          <w:p w14:paraId="448D3541" w14:textId="6A2A57EB" w:rsidR="00435CA9" w:rsidRPr="00A07610" w:rsidRDefault="00BF183D" w:rsidP="001B74B0">
            <w:pPr>
              <w:jc w:val="center"/>
              <w:rPr>
                <w:b/>
                <w:bCs/>
              </w:rPr>
            </w:pPr>
            <w:r>
              <w:rPr>
                <w:b/>
                <w:bCs/>
                <w:color w:val="000000"/>
              </w:rPr>
              <w:t xml:space="preserve">  </w:t>
            </w:r>
            <w:r w:rsidR="00435CA9" w:rsidRPr="00A07610">
              <w:rPr>
                <w:b/>
                <w:bCs/>
                <w:color w:val="000000"/>
              </w:rPr>
              <w:t>.8894</w:t>
            </w:r>
          </w:p>
        </w:tc>
      </w:tr>
      <w:tr w:rsidR="00832CDB" w:rsidRPr="00665EFD" w14:paraId="0AA87E24" w14:textId="77777777" w:rsidTr="001B74B0">
        <w:trPr>
          <w:jc w:val="center"/>
        </w:trPr>
        <w:tc>
          <w:tcPr>
            <w:tcW w:w="1475" w:type="dxa"/>
          </w:tcPr>
          <w:p w14:paraId="6BA58156" w14:textId="77777777" w:rsidR="00435CA9" w:rsidRPr="00665EFD" w:rsidRDefault="00435CA9" w:rsidP="001B74B0">
            <w:r w:rsidRPr="00665EFD">
              <w:t>warpAR10P</w:t>
            </w:r>
          </w:p>
        </w:tc>
        <w:tc>
          <w:tcPr>
            <w:tcW w:w="1028" w:type="dxa"/>
            <w:vAlign w:val="bottom"/>
          </w:tcPr>
          <w:p w14:paraId="475FA52C" w14:textId="4F2850C5" w:rsidR="00435CA9" w:rsidRPr="00A07610" w:rsidRDefault="00435CA9" w:rsidP="001B74B0">
            <w:pPr>
              <w:jc w:val="center"/>
            </w:pPr>
            <w:r w:rsidRPr="00A07610">
              <w:rPr>
                <w:color w:val="000000"/>
              </w:rPr>
              <w:t>.8769</w:t>
            </w:r>
          </w:p>
        </w:tc>
        <w:tc>
          <w:tcPr>
            <w:tcW w:w="1028" w:type="dxa"/>
            <w:vAlign w:val="bottom"/>
          </w:tcPr>
          <w:p w14:paraId="3B50563C" w14:textId="145160FD" w:rsidR="00435CA9" w:rsidRPr="00A07610" w:rsidRDefault="00BF183D" w:rsidP="001B74B0">
            <w:pPr>
              <w:jc w:val="center"/>
            </w:pPr>
            <w:r>
              <w:rPr>
                <w:color w:val="000000"/>
              </w:rPr>
              <w:t xml:space="preserve">  </w:t>
            </w:r>
            <w:r w:rsidR="00435CA9" w:rsidRPr="00A07610">
              <w:rPr>
                <w:color w:val="000000"/>
              </w:rPr>
              <w:t>.8846</w:t>
            </w:r>
          </w:p>
        </w:tc>
        <w:tc>
          <w:tcPr>
            <w:tcW w:w="1029" w:type="dxa"/>
            <w:vAlign w:val="bottom"/>
          </w:tcPr>
          <w:p w14:paraId="1409200E" w14:textId="77C11A72" w:rsidR="00435CA9" w:rsidRPr="00A07610" w:rsidRDefault="00435CA9" w:rsidP="001B74B0">
            <w:pPr>
              <w:jc w:val="center"/>
            </w:pPr>
            <w:r w:rsidRPr="00A07610">
              <w:rPr>
                <w:color w:val="000000"/>
              </w:rPr>
              <w:t>.8615</w:t>
            </w:r>
          </w:p>
        </w:tc>
        <w:tc>
          <w:tcPr>
            <w:tcW w:w="1028" w:type="dxa"/>
            <w:vAlign w:val="bottom"/>
          </w:tcPr>
          <w:p w14:paraId="3D1F6DE9" w14:textId="7CDDCA02" w:rsidR="00435CA9" w:rsidRPr="00A07610" w:rsidRDefault="00435CA9" w:rsidP="001B74B0">
            <w:pPr>
              <w:jc w:val="center"/>
            </w:pPr>
            <w:r w:rsidRPr="00A07610">
              <w:rPr>
                <w:color w:val="000000"/>
              </w:rPr>
              <w:t>.8615</w:t>
            </w:r>
          </w:p>
        </w:tc>
        <w:tc>
          <w:tcPr>
            <w:tcW w:w="1028" w:type="dxa"/>
            <w:vAlign w:val="bottom"/>
          </w:tcPr>
          <w:p w14:paraId="79C85FA7" w14:textId="1038272E" w:rsidR="00435CA9" w:rsidRPr="00A07610" w:rsidRDefault="00435CA9" w:rsidP="001B74B0">
            <w:pPr>
              <w:jc w:val="center"/>
            </w:pPr>
            <w:r w:rsidRPr="00A07610">
              <w:rPr>
                <w:color w:val="000000"/>
              </w:rPr>
              <w:t>.8615</w:t>
            </w:r>
          </w:p>
        </w:tc>
        <w:tc>
          <w:tcPr>
            <w:tcW w:w="1029" w:type="dxa"/>
            <w:vAlign w:val="bottom"/>
          </w:tcPr>
          <w:p w14:paraId="170A8BF9" w14:textId="381F1E8D" w:rsidR="00435CA9" w:rsidRPr="00A07610" w:rsidRDefault="00BF183D" w:rsidP="001B74B0">
            <w:pPr>
              <w:jc w:val="center"/>
              <w:rPr>
                <w:b/>
                <w:bCs/>
              </w:rPr>
            </w:pPr>
            <w:r>
              <w:rPr>
                <w:b/>
                <w:bCs/>
                <w:color w:val="000000"/>
              </w:rPr>
              <w:t xml:space="preserve">  </w:t>
            </w:r>
            <w:r w:rsidR="00435CA9" w:rsidRPr="00A07610">
              <w:rPr>
                <w:b/>
                <w:bCs/>
                <w:color w:val="000000"/>
              </w:rPr>
              <w:t>.9077</w:t>
            </w:r>
          </w:p>
        </w:tc>
      </w:tr>
      <w:tr w:rsidR="00832CDB" w:rsidRPr="00665EFD" w14:paraId="77C85451" w14:textId="77777777" w:rsidTr="001B74B0">
        <w:trPr>
          <w:jc w:val="center"/>
        </w:trPr>
        <w:tc>
          <w:tcPr>
            <w:tcW w:w="1475" w:type="dxa"/>
          </w:tcPr>
          <w:p w14:paraId="7CFBE4C5" w14:textId="77777777" w:rsidR="00435CA9" w:rsidRPr="00665EFD" w:rsidRDefault="00435CA9" w:rsidP="001B74B0">
            <w:r w:rsidRPr="00665EFD">
              <w:t>warpPIE10P</w:t>
            </w:r>
          </w:p>
        </w:tc>
        <w:tc>
          <w:tcPr>
            <w:tcW w:w="1028" w:type="dxa"/>
            <w:vAlign w:val="bottom"/>
          </w:tcPr>
          <w:p w14:paraId="66845486" w14:textId="58AF63F1" w:rsidR="00435CA9" w:rsidRPr="00A07610" w:rsidRDefault="00435CA9" w:rsidP="001B74B0">
            <w:pPr>
              <w:jc w:val="center"/>
            </w:pPr>
            <w:r w:rsidRPr="00A07610">
              <w:rPr>
                <w:color w:val="000000"/>
              </w:rPr>
              <w:t>.9667</w:t>
            </w:r>
          </w:p>
        </w:tc>
        <w:tc>
          <w:tcPr>
            <w:tcW w:w="1028" w:type="dxa"/>
            <w:vAlign w:val="bottom"/>
          </w:tcPr>
          <w:p w14:paraId="7DAB755D" w14:textId="48077C94" w:rsidR="00435CA9" w:rsidRPr="00A07610" w:rsidRDefault="00BF183D" w:rsidP="001B74B0">
            <w:pPr>
              <w:jc w:val="center"/>
              <w:rPr>
                <w:b/>
                <w:bCs/>
              </w:rPr>
            </w:pPr>
            <w:r>
              <w:rPr>
                <w:b/>
                <w:bCs/>
                <w:color w:val="000000"/>
              </w:rPr>
              <w:t>1</w:t>
            </w:r>
            <w:r w:rsidR="00435CA9" w:rsidRPr="00A07610">
              <w:rPr>
                <w:b/>
                <w:bCs/>
                <w:color w:val="000000"/>
              </w:rPr>
              <w:t>.0000</w:t>
            </w:r>
          </w:p>
        </w:tc>
        <w:tc>
          <w:tcPr>
            <w:tcW w:w="1029" w:type="dxa"/>
            <w:vAlign w:val="bottom"/>
          </w:tcPr>
          <w:p w14:paraId="35C26513" w14:textId="4620921B" w:rsidR="00435CA9" w:rsidRPr="00A07610" w:rsidRDefault="00435CA9" w:rsidP="001B74B0">
            <w:pPr>
              <w:jc w:val="center"/>
            </w:pPr>
            <w:r w:rsidRPr="00A07610">
              <w:rPr>
                <w:color w:val="000000"/>
              </w:rPr>
              <w:t>.9952</w:t>
            </w:r>
          </w:p>
        </w:tc>
        <w:tc>
          <w:tcPr>
            <w:tcW w:w="1028" w:type="dxa"/>
            <w:vAlign w:val="bottom"/>
          </w:tcPr>
          <w:p w14:paraId="7DAC6024" w14:textId="639BB5F8" w:rsidR="00435CA9" w:rsidRPr="00A07610" w:rsidRDefault="00435CA9" w:rsidP="001B74B0">
            <w:pPr>
              <w:jc w:val="center"/>
            </w:pPr>
            <w:r w:rsidRPr="00A07610">
              <w:rPr>
                <w:color w:val="000000"/>
              </w:rPr>
              <w:t>.9952</w:t>
            </w:r>
          </w:p>
        </w:tc>
        <w:tc>
          <w:tcPr>
            <w:tcW w:w="1028" w:type="dxa"/>
            <w:vAlign w:val="bottom"/>
          </w:tcPr>
          <w:p w14:paraId="58F147E7" w14:textId="5543C0F0" w:rsidR="00435CA9" w:rsidRPr="00A07610" w:rsidRDefault="00435CA9" w:rsidP="001B74B0">
            <w:pPr>
              <w:jc w:val="center"/>
            </w:pPr>
            <w:r w:rsidRPr="00A07610">
              <w:rPr>
                <w:color w:val="000000"/>
              </w:rPr>
              <w:t>.9905</w:t>
            </w:r>
          </w:p>
        </w:tc>
        <w:tc>
          <w:tcPr>
            <w:tcW w:w="1029" w:type="dxa"/>
            <w:vAlign w:val="bottom"/>
          </w:tcPr>
          <w:p w14:paraId="3B604874" w14:textId="77777777" w:rsidR="00435CA9" w:rsidRPr="00A07610" w:rsidRDefault="00435CA9" w:rsidP="001B74B0">
            <w:pPr>
              <w:jc w:val="center"/>
              <w:rPr>
                <w:b/>
                <w:bCs/>
              </w:rPr>
            </w:pPr>
            <w:r w:rsidRPr="00A07610">
              <w:rPr>
                <w:b/>
                <w:bCs/>
                <w:color w:val="000000"/>
              </w:rPr>
              <w:t>1.0000</w:t>
            </w:r>
          </w:p>
        </w:tc>
      </w:tr>
      <w:tr w:rsidR="00832CDB" w:rsidRPr="00665EFD" w14:paraId="15EDA8B2" w14:textId="77777777" w:rsidTr="001B74B0">
        <w:trPr>
          <w:jc w:val="center"/>
        </w:trPr>
        <w:tc>
          <w:tcPr>
            <w:tcW w:w="1475" w:type="dxa"/>
          </w:tcPr>
          <w:p w14:paraId="5B57A0E2" w14:textId="77777777" w:rsidR="00435CA9" w:rsidRPr="00665EFD" w:rsidRDefault="00435CA9" w:rsidP="001B74B0">
            <w:r w:rsidRPr="00665EFD">
              <w:t>Yale</w:t>
            </w:r>
          </w:p>
        </w:tc>
        <w:tc>
          <w:tcPr>
            <w:tcW w:w="1028" w:type="dxa"/>
            <w:vAlign w:val="bottom"/>
          </w:tcPr>
          <w:p w14:paraId="4BC3E8E0" w14:textId="5B99EE3D" w:rsidR="00435CA9" w:rsidRPr="00A07610" w:rsidRDefault="00435CA9" w:rsidP="001B74B0">
            <w:pPr>
              <w:jc w:val="center"/>
            </w:pPr>
            <w:r w:rsidRPr="00A07610">
              <w:rPr>
                <w:color w:val="000000"/>
              </w:rPr>
              <w:t>.7273</w:t>
            </w:r>
          </w:p>
        </w:tc>
        <w:tc>
          <w:tcPr>
            <w:tcW w:w="1028" w:type="dxa"/>
            <w:vAlign w:val="bottom"/>
          </w:tcPr>
          <w:p w14:paraId="35C9ACFF" w14:textId="4CC270EF" w:rsidR="00435CA9" w:rsidRPr="00A07610" w:rsidRDefault="00BF183D" w:rsidP="001B74B0">
            <w:pPr>
              <w:jc w:val="center"/>
            </w:pPr>
            <w:r>
              <w:rPr>
                <w:color w:val="000000"/>
              </w:rPr>
              <w:t xml:space="preserve">  </w:t>
            </w:r>
            <w:r w:rsidR="00435CA9" w:rsidRPr="00A07610">
              <w:rPr>
                <w:color w:val="000000"/>
              </w:rPr>
              <w:t>.7758</w:t>
            </w:r>
          </w:p>
        </w:tc>
        <w:tc>
          <w:tcPr>
            <w:tcW w:w="1029" w:type="dxa"/>
            <w:vAlign w:val="bottom"/>
          </w:tcPr>
          <w:p w14:paraId="14FE8164" w14:textId="6A91F80A" w:rsidR="00435CA9" w:rsidRPr="00A07610" w:rsidRDefault="00435CA9" w:rsidP="001B74B0">
            <w:pPr>
              <w:jc w:val="center"/>
            </w:pPr>
            <w:r w:rsidRPr="00A07610">
              <w:rPr>
                <w:color w:val="000000"/>
              </w:rPr>
              <w:t>.7455</w:t>
            </w:r>
          </w:p>
        </w:tc>
        <w:tc>
          <w:tcPr>
            <w:tcW w:w="1028" w:type="dxa"/>
            <w:vAlign w:val="bottom"/>
          </w:tcPr>
          <w:p w14:paraId="02B68923" w14:textId="67A0E60D" w:rsidR="00435CA9" w:rsidRPr="00A07610" w:rsidRDefault="00435CA9" w:rsidP="001B74B0">
            <w:pPr>
              <w:jc w:val="center"/>
            </w:pPr>
            <w:r w:rsidRPr="00A07610">
              <w:rPr>
                <w:color w:val="000000"/>
              </w:rPr>
              <w:t>.7455</w:t>
            </w:r>
          </w:p>
        </w:tc>
        <w:tc>
          <w:tcPr>
            <w:tcW w:w="1028" w:type="dxa"/>
            <w:vAlign w:val="bottom"/>
          </w:tcPr>
          <w:p w14:paraId="2FB7B2D9" w14:textId="234D9DFE" w:rsidR="00435CA9" w:rsidRPr="00A07610" w:rsidRDefault="00435CA9" w:rsidP="001B74B0">
            <w:pPr>
              <w:jc w:val="center"/>
            </w:pPr>
            <w:r w:rsidRPr="00A07610">
              <w:rPr>
                <w:color w:val="000000"/>
              </w:rPr>
              <w:t>.7697</w:t>
            </w:r>
          </w:p>
        </w:tc>
        <w:tc>
          <w:tcPr>
            <w:tcW w:w="1029" w:type="dxa"/>
            <w:vAlign w:val="bottom"/>
          </w:tcPr>
          <w:p w14:paraId="3554EBFA" w14:textId="2D2D66B0" w:rsidR="00435CA9" w:rsidRPr="00A07610" w:rsidRDefault="00BF183D" w:rsidP="001B74B0">
            <w:pPr>
              <w:jc w:val="center"/>
              <w:rPr>
                <w:b/>
                <w:bCs/>
              </w:rPr>
            </w:pPr>
            <w:r>
              <w:rPr>
                <w:b/>
                <w:bCs/>
                <w:color w:val="000000"/>
              </w:rPr>
              <w:t xml:space="preserve">  </w:t>
            </w:r>
            <w:r w:rsidR="00435CA9" w:rsidRPr="00A07610">
              <w:rPr>
                <w:b/>
                <w:bCs/>
                <w:color w:val="000000"/>
              </w:rPr>
              <w:t>.8061</w:t>
            </w:r>
          </w:p>
        </w:tc>
      </w:tr>
      <w:tr w:rsidR="00832CDB" w:rsidRPr="00665EFD" w14:paraId="7A56FAEA" w14:textId="77777777" w:rsidTr="001B74B0">
        <w:trPr>
          <w:jc w:val="center"/>
        </w:trPr>
        <w:tc>
          <w:tcPr>
            <w:tcW w:w="1475" w:type="dxa"/>
          </w:tcPr>
          <w:p w14:paraId="596D6418" w14:textId="77777777" w:rsidR="00435CA9" w:rsidRPr="00665EFD" w:rsidRDefault="00435CA9" w:rsidP="001B74B0">
            <w:r w:rsidRPr="00665EFD">
              <w:t>sim200-2*</w:t>
            </w:r>
          </w:p>
        </w:tc>
        <w:tc>
          <w:tcPr>
            <w:tcW w:w="1028" w:type="dxa"/>
            <w:vAlign w:val="bottom"/>
          </w:tcPr>
          <w:p w14:paraId="54A5C5BC" w14:textId="3B558442" w:rsidR="00435CA9" w:rsidRPr="00A07610" w:rsidRDefault="00435CA9" w:rsidP="001B74B0">
            <w:pPr>
              <w:jc w:val="center"/>
              <w:rPr>
                <w:b/>
                <w:bCs/>
              </w:rPr>
            </w:pPr>
            <w:r w:rsidRPr="00A07610">
              <w:rPr>
                <w:b/>
                <w:bCs/>
                <w:color w:val="000000"/>
              </w:rPr>
              <w:t>.9100</w:t>
            </w:r>
          </w:p>
        </w:tc>
        <w:tc>
          <w:tcPr>
            <w:tcW w:w="1028" w:type="dxa"/>
            <w:vAlign w:val="bottom"/>
          </w:tcPr>
          <w:p w14:paraId="769F8F0A" w14:textId="170DD610" w:rsidR="00435CA9" w:rsidRPr="00A07610" w:rsidRDefault="00BF183D" w:rsidP="001B74B0">
            <w:pPr>
              <w:jc w:val="center"/>
              <w:rPr>
                <w:b/>
                <w:bCs/>
              </w:rPr>
            </w:pPr>
            <w:r>
              <w:rPr>
                <w:b/>
                <w:bCs/>
                <w:color w:val="000000"/>
              </w:rPr>
              <w:t xml:space="preserve">  </w:t>
            </w:r>
            <w:r w:rsidR="00435CA9" w:rsidRPr="00A07610">
              <w:rPr>
                <w:b/>
                <w:bCs/>
                <w:color w:val="000000"/>
              </w:rPr>
              <w:t>.9100</w:t>
            </w:r>
          </w:p>
        </w:tc>
        <w:tc>
          <w:tcPr>
            <w:tcW w:w="1029" w:type="dxa"/>
            <w:vAlign w:val="bottom"/>
          </w:tcPr>
          <w:p w14:paraId="623F795A" w14:textId="7CE5767D" w:rsidR="00435CA9" w:rsidRPr="00A07610" w:rsidRDefault="00435CA9" w:rsidP="001B74B0">
            <w:pPr>
              <w:jc w:val="center"/>
            </w:pPr>
            <w:r w:rsidRPr="00A07610">
              <w:rPr>
                <w:color w:val="000000"/>
              </w:rPr>
              <w:t>.8900</w:t>
            </w:r>
          </w:p>
        </w:tc>
        <w:tc>
          <w:tcPr>
            <w:tcW w:w="1028" w:type="dxa"/>
            <w:vAlign w:val="bottom"/>
          </w:tcPr>
          <w:p w14:paraId="381F6250" w14:textId="22A65D56" w:rsidR="00435CA9" w:rsidRPr="00A07610" w:rsidRDefault="00435CA9" w:rsidP="001B74B0">
            <w:pPr>
              <w:jc w:val="center"/>
            </w:pPr>
            <w:r w:rsidRPr="00A07610">
              <w:rPr>
                <w:color w:val="000000"/>
              </w:rPr>
              <w:t>.8900</w:t>
            </w:r>
          </w:p>
        </w:tc>
        <w:tc>
          <w:tcPr>
            <w:tcW w:w="1028" w:type="dxa"/>
            <w:vAlign w:val="bottom"/>
          </w:tcPr>
          <w:p w14:paraId="270B7121" w14:textId="73B2D4D7" w:rsidR="00435CA9" w:rsidRPr="00A07610" w:rsidRDefault="00435CA9" w:rsidP="001B74B0">
            <w:pPr>
              <w:jc w:val="center"/>
              <w:rPr>
                <w:b/>
                <w:bCs/>
              </w:rPr>
            </w:pPr>
            <w:r w:rsidRPr="00A07610">
              <w:rPr>
                <w:b/>
                <w:bCs/>
                <w:color w:val="000000"/>
              </w:rPr>
              <w:t>.9100</w:t>
            </w:r>
          </w:p>
        </w:tc>
        <w:tc>
          <w:tcPr>
            <w:tcW w:w="1029" w:type="dxa"/>
            <w:vAlign w:val="bottom"/>
          </w:tcPr>
          <w:p w14:paraId="7CFFBF33" w14:textId="61F5ED69" w:rsidR="00435CA9" w:rsidRPr="00A07610" w:rsidRDefault="00BF183D" w:rsidP="001B74B0">
            <w:pPr>
              <w:jc w:val="center"/>
            </w:pPr>
            <w:r>
              <w:rPr>
                <w:color w:val="000000"/>
              </w:rPr>
              <w:t xml:space="preserve">  </w:t>
            </w:r>
            <w:r w:rsidR="00435CA9" w:rsidRPr="00A07610">
              <w:rPr>
                <w:color w:val="000000"/>
              </w:rPr>
              <w:t>.8700</w:t>
            </w:r>
          </w:p>
        </w:tc>
      </w:tr>
      <w:tr w:rsidR="00832CDB" w:rsidRPr="00665EFD" w14:paraId="1FBCECAA" w14:textId="77777777" w:rsidTr="001B74B0">
        <w:trPr>
          <w:jc w:val="center"/>
        </w:trPr>
        <w:tc>
          <w:tcPr>
            <w:tcW w:w="1475" w:type="dxa"/>
          </w:tcPr>
          <w:p w14:paraId="75E4D8B8" w14:textId="77777777" w:rsidR="00435CA9" w:rsidRPr="00665EFD" w:rsidRDefault="00435CA9" w:rsidP="001B74B0">
            <w:r w:rsidRPr="00665EFD">
              <w:t>sim200-20*</w:t>
            </w:r>
          </w:p>
        </w:tc>
        <w:tc>
          <w:tcPr>
            <w:tcW w:w="1028" w:type="dxa"/>
            <w:vAlign w:val="bottom"/>
          </w:tcPr>
          <w:p w14:paraId="675AF278" w14:textId="5ABFB99B" w:rsidR="00435CA9" w:rsidRPr="00A07610" w:rsidRDefault="00435CA9" w:rsidP="001B74B0">
            <w:pPr>
              <w:jc w:val="center"/>
            </w:pPr>
            <w:r w:rsidRPr="00A07610">
              <w:rPr>
                <w:color w:val="000000"/>
              </w:rPr>
              <w:t>.7400</w:t>
            </w:r>
          </w:p>
        </w:tc>
        <w:tc>
          <w:tcPr>
            <w:tcW w:w="1028" w:type="dxa"/>
            <w:vAlign w:val="bottom"/>
          </w:tcPr>
          <w:p w14:paraId="2714C787" w14:textId="275EAC7B" w:rsidR="00435CA9" w:rsidRPr="00A07610" w:rsidRDefault="00BF183D" w:rsidP="001B74B0">
            <w:pPr>
              <w:jc w:val="center"/>
            </w:pPr>
            <w:r>
              <w:rPr>
                <w:color w:val="000000"/>
              </w:rPr>
              <w:t xml:space="preserve">  </w:t>
            </w:r>
            <w:r w:rsidR="00435CA9" w:rsidRPr="00A07610">
              <w:rPr>
                <w:color w:val="000000"/>
              </w:rPr>
              <w:t>.7700</w:t>
            </w:r>
          </w:p>
        </w:tc>
        <w:tc>
          <w:tcPr>
            <w:tcW w:w="1029" w:type="dxa"/>
            <w:vAlign w:val="bottom"/>
          </w:tcPr>
          <w:p w14:paraId="63374907" w14:textId="09FF97F8" w:rsidR="00435CA9" w:rsidRPr="00A07610" w:rsidRDefault="00435CA9" w:rsidP="001B74B0">
            <w:pPr>
              <w:jc w:val="center"/>
            </w:pPr>
            <w:r w:rsidRPr="00A07610">
              <w:rPr>
                <w:color w:val="000000"/>
              </w:rPr>
              <w:t>.7600</w:t>
            </w:r>
          </w:p>
        </w:tc>
        <w:tc>
          <w:tcPr>
            <w:tcW w:w="1028" w:type="dxa"/>
            <w:vAlign w:val="bottom"/>
          </w:tcPr>
          <w:p w14:paraId="5AF97A37" w14:textId="63577333" w:rsidR="00435CA9" w:rsidRPr="00A07610" w:rsidRDefault="00435CA9" w:rsidP="001B74B0">
            <w:pPr>
              <w:jc w:val="center"/>
            </w:pPr>
            <w:r w:rsidRPr="00A07610">
              <w:rPr>
                <w:color w:val="000000"/>
              </w:rPr>
              <w:t>.7300</w:t>
            </w:r>
          </w:p>
        </w:tc>
        <w:tc>
          <w:tcPr>
            <w:tcW w:w="1028" w:type="dxa"/>
            <w:vAlign w:val="bottom"/>
          </w:tcPr>
          <w:p w14:paraId="2FD286AB" w14:textId="2E9C2575" w:rsidR="00435CA9" w:rsidRPr="00A07610" w:rsidRDefault="00435CA9" w:rsidP="001B74B0">
            <w:pPr>
              <w:jc w:val="center"/>
              <w:rPr>
                <w:b/>
                <w:bCs/>
              </w:rPr>
            </w:pPr>
            <w:r w:rsidRPr="00A07610">
              <w:rPr>
                <w:b/>
                <w:bCs/>
                <w:color w:val="000000"/>
              </w:rPr>
              <w:t>.7800</w:t>
            </w:r>
          </w:p>
        </w:tc>
        <w:tc>
          <w:tcPr>
            <w:tcW w:w="1029" w:type="dxa"/>
            <w:vAlign w:val="bottom"/>
          </w:tcPr>
          <w:p w14:paraId="3A851D2C" w14:textId="03C7DCED" w:rsidR="00435CA9" w:rsidRPr="00A07610" w:rsidRDefault="00BF183D" w:rsidP="001B74B0">
            <w:pPr>
              <w:jc w:val="center"/>
            </w:pPr>
            <w:r>
              <w:rPr>
                <w:color w:val="000000"/>
              </w:rPr>
              <w:t xml:space="preserve">  </w:t>
            </w:r>
            <w:r w:rsidR="00435CA9" w:rsidRPr="00A07610">
              <w:rPr>
                <w:color w:val="000000"/>
              </w:rPr>
              <w:t>.7200</w:t>
            </w:r>
          </w:p>
        </w:tc>
      </w:tr>
      <w:tr w:rsidR="00435CA9" w:rsidRPr="00665EFD" w14:paraId="1B4BE356" w14:textId="77777777" w:rsidTr="001B74B0">
        <w:trPr>
          <w:jc w:val="center"/>
        </w:trPr>
        <w:tc>
          <w:tcPr>
            <w:tcW w:w="1475" w:type="dxa"/>
          </w:tcPr>
          <w:p w14:paraId="2DCFFAC5" w14:textId="77777777" w:rsidR="00435CA9" w:rsidRPr="00665EFD" w:rsidRDefault="00435CA9" w:rsidP="001B74B0">
            <w:r w:rsidRPr="00665EFD">
              <w:t>sim500-5*</w:t>
            </w:r>
          </w:p>
        </w:tc>
        <w:tc>
          <w:tcPr>
            <w:tcW w:w="1028" w:type="dxa"/>
            <w:vAlign w:val="bottom"/>
          </w:tcPr>
          <w:p w14:paraId="1ED41635" w14:textId="08406327" w:rsidR="00435CA9" w:rsidRPr="00A07610" w:rsidRDefault="00435CA9" w:rsidP="001B74B0">
            <w:pPr>
              <w:jc w:val="center"/>
            </w:pPr>
            <w:r w:rsidRPr="00A07610">
              <w:rPr>
                <w:color w:val="000000"/>
              </w:rPr>
              <w:t>.9300</w:t>
            </w:r>
          </w:p>
        </w:tc>
        <w:tc>
          <w:tcPr>
            <w:tcW w:w="1028" w:type="dxa"/>
            <w:vAlign w:val="bottom"/>
          </w:tcPr>
          <w:p w14:paraId="4964C366" w14:textId="390CA20E" w:rsidR="00435CA9" w:rsidRPr="00A07610" w:rsidRDefault="00BF183D" w:rsidP="001B74B0">
            <w:pPr>
              <w:jc w:val="center"/>
            </w:pPr>
            <w:r>
              <w:rPr>
                <w:color w:val="000000"/>
              </w:rPr>
              <w:t xml:space="preserve">  </w:t>
            </w:r>
            <w:r w:rsidR="00435CA9" w:rsidRPr="00A07610">
              <w:rPr>
                <w:color w:val="000000"/>
              </w:rPr>
              <w:t>.9400</w:t>
            </w:r>
          </w:p>
        </w:tc>
        <w:tc>
          <w:tcPr>
            <w:tcW w:w="1029" w:type="dxa"/>
            <w:vAlign w:val="bottom"/>
          </w:tcPr>
          <w:p w14:paraId="39A8F938" w14:textId="2D75B0A1" w:rsidR="00435CA9" w:rsidRPr="00A07610" w:rsidRDefault="00435CA9" w:rsidP="001B74B0">
            <w:pPr>
              <w:jc w:val="center"/>
              <w:rPr>
                <w:b/>
                <w:bCs/>
              </w:rPr>
            </w:pPr>
            <w:r w:rsidRPr="00A07610">
              <w:rPr>
                <w:b/>
                <w:bCs/>
                <w:color w:val="000000"/>
              </w:rPr>
              <w:t>.9500</w:t>
            </w:r>
          </w:p>
        </w:tc>
        <w:tc>
          <w:tcPr>
            <w:tcW w:w="1028" w:type="dxa"/>
            <w:vAlign w:val="bottom"/>
          </w:tcPr>
          <w:p w14:paraId="226DB908" w14:textId="2CEB45E4" w:rsidR="00435CA9" w:rsidRPr="00A07610" w:rsidRDefault="00435CA9" w:rsidP="001B74B0">
            <w:pPr>
              <w:jc w:val="center"/>
              <w:rPr>
                <w:b/>
                <w:bCs/>
              </w:rPr>
            </w:pPr>
            <w:r w:rsidRPr="00A07610">
              <w:rPr>
                <w:b/>
                <w:bCs/>
                <w:color w:val="000000"/>
              </w:rPr>
              <w:t>.9500</w:t>
            </w:r>
          </w:p>
        </w:tc>
        <w:tc>
          <w:tcPr>
            <w:tcW w:w="1028" w:type="dxa"/>
            <w:vAlign w:val="bottom"/>
          </w:tcPr>
          <w:p w14:paraId="666019A8" w14:textId="3755BBF7" w:rsidR="00435CA9" w:rsidRPr="00A07610" w:rsidRDefault="00435CA9" w:rsidP="001B74B0">
            <w:pPr>
              <w:jc w:val="center"/>
            </w:pPr>
            <w:r w:rsidRPr="00A07610">
              <w:rPr>
                <w:color w:val="000000"/>
              </w:rPr>
              <w:t>.8900</w:t>
            </w:r>
          </w:p>
        </w:tc>
        <w:tc>
          <w:tcPr>
            <w:tcW w:w="1029" w:type="dxa"/>
            <w:vAlign w:val="bottom"/>
          </w:tcPr>
          <w:p w14:paraId="0FC53340" w14:textId="4A76AF1D" w:rsidR="00435CA9" w:rsidRPr="00A07610" w:rsidRDefault="00BF183D" w:rsidP="001B74B0">
            <w:pPr>
              <w:jc w:val="center"/>
            </w:pPr>
            <w:r>
              <w:rPr>
                <w:color w:val="000000"/>
              </w:rPr>
              <w:t xml:space="preserve">  </w:t>
            </w:r>
            <w:r w:rsidR="00435CA9" w:rsidRPr="00A07610">
              <w:rPr>
                <w:color w:val="000000"/>
              </w:rPr>
              <w:t>.9100</w:t>
            </w:r>
          </w:p>
        </w:tc>
      </w:tr>
      <w:tr w:rsidR="00435CA9" w:rsidRPr="00665EFD" w14:paraId="5E9F8CE4" w14:textId="77777777" w:rsidTr="001B74B0">
        <w:trPr>
          <w:jc w:val="center"/>
        </w:trPr>
        <w:tc>
          <w:tcPr>
            <w:tcW w:w="1475" w:type="dxa"/>
            <w:tcBorders>
              <w:bottom w:val="single" w:sz="4" w:space="0" w:color="auto"/>
            </w:tcBorders>
          </w:tcPr>
          <w:p w14:paraId="495D1FDA" w14:textId="77777777" w:rsidR="00435CA9" w:rsidRPr="00665EFD" w:rsidRDefault="00435CA9" w:rsidP="001B74B0">
            <w:r w:rsidRPr="00665EFD">
              <w:t>sim500-50*</w:t>
            </w:r>
          </w:p>
        </w:tc>
        <w:tc>
          <w:tcPr>
            <w:tcW w:w="1028" w:type="dxa"/>
            <w:tcBorders>
              <w:bottom w:val="single" w:sz="4" w:space="0" w:color="auto"/>
            </w:tcBorders>
            <w:vAlign w:val="bottom"/>
          </w:tcPr>
          <w:p w14:paraId="149BBE39" w14:textId="29287B9A" w:rsidR="00435CA9" w:rsidRPr="00A07610" w:rsidRDefault="00435CA9" w:rsidP="001B74B0">
            <w:pPr>
              <w:jc w:val="center"/>
            </w:pPr>
            <w:r w:rsidRPr="00A07610">
              <w:rPr>
                <w:color w:val="000000"/>
              </w:rPr>
              <w:t>.6100</w:t>
            </w:r>
          </w:p>
        </w:tc>
        <w:tc>
          <w:tcPr>
            <w:tcW w:w="1028" w:type="dxa"/>
            <w:tcBorders>
              <w:bottom w:val="single" w:sz="4" w:space="0" w:color="auto"/>
            </w:tcBorders>
            <w:vAlign w:val="bottom"/>
          </w:tcPr>
          <w:p w14:paraId="35DD43E2" w14:textId="23E173D7" w:rsidR="00435CA9" w:rsidRPr="00A07610" w:rsidRDefault="00BF183D" w:rsidP="001B74B0">
            <w:pPr>
              <w:jc w:val="center"/>
              <w:rPr>
                <w:b/>
                <w:bCs/>
              </w:rPr>
            </w:pPr>
            <w:r>
              <w:rPr>
                <w:b/>
                <w:bCs/>
                <w:color w:val="000000"/>
              </w:rPr>
              <w:t xml:space="preserve">  </w:t>
            </w:r>
            <w:r w:rsidR="00435CA9" w:rsidRPr="00A07610">
              <w:rPr>
                <w:b/>
                <w:bCs/>
                <w:color w:val="000000"/>
              </w:rPr>
              <w:t>.6300</w:t>
            </w:r>
          </w:p>
        </w:tc>
        <w:tc>
          <w:tcPr>
            <w:tcW w:w="1029" w:type="dxa"/>
            <w:tcBorders>
              <w:bottom w:val="single" w:sz="4" w:space="0" w:color="auto"/>
            </w:tcBorders>
            <w:vAlign w:val="bottom"/>
          </w:tcPr>
          <w:p w14:paraId="04821144" w14:textId="1705D86C" w:rsidR="00435CA9" w:rsidRPr="00A07610" w:rsidRDefault="00435CA9" w:rsidP="001B74B0">
            <w:pPr>
              <w:jc w:val="center"/>
            </w:pPr>
            <w:r w:rsidRPr="00A07610">
              <w:rPr>
                <w:color w:val="000000"/>
              </w:rPr>
              <w:t>.5800</w:t>
            </w:r>
          </w:p>
        </w:tc>
        <w:tc>
          <w:tcPr>
            <w:tcW w:w="1028" w:type="dxa"/>
            <w:tcBorders>
              <w:bottom w:val="single" w:sz="4" w:space="0" w:color="auto"/>
            </w:tcBorders>
            <w:vAlign w:val="bottom"/>
          </w:tcPr>
          <w:p w14:paraId="0CDD2138" w14:textId="58E517EA" w:rsidR="00435CA9" w:rsidRPr="00A07610" w:rsidRDefault="00435CA9" w:rsidP="001B74B0">
            <w:pPr>
              <w:jc w:val="center"/>
            </w:pPr>
            <w:r w:rsidRPr="00A07610">
              <w:rPr>
                <w:color w:val="000000"/>
              </w:rPr>
              <w:t>.5600</w:t>
            </w:r>
          </w:p>
        </w:tc>
        <w:tc>
          <w:tcPr>
            <w:tcW w:w="1028" w:type="dxa"/>
            <w:tcBorders>
              <w:bottom w:val="single" w:sz="4" w:space="0" w:color="auto"/>
            </w:tcBorders>
            <w:vAlign w:val="bottom"/>
          </w:tcPr>
          <w:p w14:paraId="1A5007B6" w14:textId="6F18D0FD" w:rsidR="00435CA9" w:rsidRPr="00A07610" w:rsidRDefault="00435CA9" w:rsidP="001B74B0">
            <w:pPr>
              <w:jc w:val="center"/>
            </w:pPr>
            <w:r w:rsidRPr="00A07610">
              <w:rPr>
                <w:color w:val="000000"/>
              </w:rPr>
              <w:t>.5900</w:t>
            </w:r>
          </w:p>
        </w:tc>
        <w:tc>
          <w:tcPr>
            <w:tcW w:w="1029" w:type="dxa"/>
            <w:tcBorders>
              <w:bottom w:val="single" w:sz="4" w:space="0" w:color="auto"/>
            </w:tcBorders>
            <w:vAlign w:val="bottom"/>
          </w:tcPr>
          <w:p w14:paraId="0B448499" w14:textId="23D594CF" w:rsidR="00435CA9" w:rsidRPr="00A07610" w:rsidRDefault="00BF183D" w:rsidP="001B74B0">
            <w:pPr>
              <w:jc w:val="center"/>
            </w:pPr>
            <w:r>
              <w:rPr>
                <w:color w:val="000000"/>
              </w:rPr>
              <w:t xml:space="preserve">  </w:t>
            </w:r>
            <w:r w:rsidR="00435CA9" w:rsidRPr="00A07610">
              <w:rPr>
                <w:color w:val="000000"/>
              </w:rPr>
              <w:t>.6200</w:t>
            </w:r>
          </w:p>
        </w:tc>
      </w:tr>
      <w:tr w:rsidR="00D77E69" w:rsidRPr="00665EFD" w14:paraId="55B6A9BE" w14:textId="77777777" w:rsidTr="001B74B0">
        <w:trPr>
          <w:jc w:val="center"/>
        </w:trPr>
        <w:tc>
          <w:tcPr>
            <w:tcW w:w="1475" w:type="dxa"/>
            <w:tcBorders>
              <w:bottom w:val="single" w:sz="4" w:space="0" w:color="auto"/>
            </w:tcBorders>
          </w:tcPr>
          <w:p w14:paraId="6D88B2F0" w14:textId="7614D3F1" w:rsidR="00D77E69" w:rsidRPr="00665EFD" w:rsidRDefault="00D77E69" w:rsidP="001B74B0">
            <w:r>
              <w:t>Best Algorithm</w:t>
            </w:r>
          </w:p>
        </w:tc>
        <w:tc>
          <w:tcPr>
            <w:tcW w:w="1028" w:type="dxa"/>
            <w:tcBorders>
              <w:bottom w:val="single" w:sz="4" w:space="0" w:color="auto"/>
            </w:tcBorders>
            <w:vAlign w:val="bottom"/>
          </w:tcPr>
          <w:p w14:paraId="3045801F" w14:textId="409793EF" w:rsidR="00D77E69" w:rsidRPr="00A07610" w:rsidRDefault="00EE73B5" w:rsidP="001B74B0">
            <w:pPr>
              <w:jc w:val="center"/>
              <w:rPr>
                <w:color w:val="000000"/>
              </w:rPr>
            </w:pPr>
            <w:r>
              <w:rPr>
                <w:color w:val="000000"/>
              </w:rPr>
              <w:t>2</w:t>
            </w:r>
          </w:p>
        </w:tc>
        <w:tc>
          <w:tcPr>
            <w:tcW w:w="1028" w:type="dxa"/>
            <w:tcBorders>
              <w:bottom w:val="single" w:sz="4" w:space="0" w:color="auto"/>
            </w:tcBorders>
            <w:vAlign w:val="bottom"/>
          </w:tcPr>
          <w:p w14:paraId="7551047E" w14:textId="1213115E" w:rsidR="00D77E69" w:rsidRPr="00EE73B5" w:rsidRDefault="00EE73B5" w:rsidP="001B74B0">
            <w:pPr>
              <w:jc w:val="center"/>
              <w:rPr>
                <w:color w:val="000000"/>
              </w:rPr>
            </w:pPr>
            <w:r w:rsidRPr="00EE73B5">
              <w:rPr>
                <w:color w:val="000000"/>
              </w:rPr>
              <w:t>8</w:t>
            </w:r>
          </w:p>
        </w:tc>
        <w:tc>
          <w:tcPr>
            <w:tcW w:w="1029" w:type="dxa"/>
            <w:tcBorders>
              <w:bottom w:val="single" w:sz="4" w:space="0" w:color="auto"/>
            </w:tcBorders>
            <w:vAlign w:val="bottom"/>
          </w:tcPr>
          <w:p w14:paraId="402650CE" w14:textId="008DF8F3" w:rsidR="00D77E69" w:rsidRPr="00A07610" w:rsidRDefault="00EE73B5" w:rsidP="001B74B0">
            <w:pPr>
              <w:jc w:val="center"/>
              <w:rPr>
                <w:color w:val="000000"/>
              </w:rPr>
            </w:pPr>
            <w:r>
              <w:rPr>
                <w:color w:val="000000"/>
              </w:rPr>
              <w:t>2</w:t>
            </w:r>
          </w:p>
        </w:tc>
        <w:tc>
          <w:tcPr>
            <w:tcW w:w="1028" w:type="dxa"/>
            <w:tcBorders>
              <w:bottom w:val="single" w:sz="4" w:space="0" w:color="auto"/>
            </w:tcBorders>
            <w:vAlign w:val="bottom"/>
          </w:tcPr>
          <w:p w14:paraId="18F6D291" w14:textId="619445C9" w:rsidR="00D77E69" w:rsidRPr="00A07610" w:rsidRDefault="00EE73B5" w:rsidP="001B74B0">
            <w:pPr>
              <w:jc w:val="center"/>
              <w:rPr>
                <w:color w:val="000000"/>
              </w:rPr>
            </w:pPr>
            <w:r>
              <w:rPr>
                <w:color w:val="000000"/>
              </w:rPr>
              <w:t>2</w:t>
            </w:r>
          </w:p>
        </w:tc>
        <w:tc>
          <w:tcPr>
            <w:tcW w:w="1028" w:type="dxa"/>
            <w:tcBorders>
              <w:bottom w:val="single" w:sz="4" w:space="0" w:color="auto"/>
            </w:tcBorders>
            <w:vAlign w:val="bottom"/>
          </w:tcPr>
          <w:p w14:paraId="4FF8D573" w14:textId="1046231D" w:rsidR="00D77E69" w:rsidRPr="00A07610" w:rsidRDefault="00EE73B5" w:rsidP="001B74B0">
            <w:pPr>
              <w:jc w:val="center"/>
              <w:rPr>
                <w:color w:val="000000"/>
              </w:rPr>
            </w:pPr>
            <w:r>
              <w:rPr>
                <w:color w:val="000000"/>
              </w:rPr>
              <w:t>3</w:t>
            </w:r>
          </w:p>
        </w:tc>
        <w:tc>
          <w:tcPr>
            <w:tcW w:w="1029" w:type="dxa"/>
            <w:tcBorders>
              <w:bottom w:val="single" w:sz="4" w:space="0" w:color="auto"/>
            </w:tcBorders>
            <w:vAlign w:val="bottom"/>
          </w:tcPr>
          <w:p w14:paraId="18216F47" w14:textId="6DBDCE79" w:rsidR="00D77E69" w:rsidRDefault="00EE73B5" w:rsidP="001B74B0">
            <w:pPr>
              <w:jc w:val="center"/>
              <w:rPr>
                <w:color w:val="000000"/>
              </w:rPr>
            </w:pPr>
            <w:r>
              <w:rPr>
                <w:color w:val="000000"/>
              </w:rPr>
              <w:t>6</w:t>
            </w:r>
          </w:p>
        </w:tc>
      </w:tr>
      <w:tr w:rsidR="00832CDB" w:rsidRPr="00665EFD" w14:paraId="38416894" w14:textId="77777777" w:rsidTr="001B74B0">
        <w:trPr>
          <w:jc w:val="center"/>
        </w:trPr>
        <w:tc>
          <w:tcPr>
            <w:tcW w:w="7645" w:type="dxa"/>
            <w:gridSpan w:val="7"/>
            <w:tcBorders>
              <w:top w:val="single" w:sz="4" w:space="0" w:color="auto"/>
            </w:tcBorders>
          </w:tcPr>
          <w:p w14:paraId="48490C28" w14:textId="1AE9408E" w:rsidR="00D34F96" w:rsidRPr="00D34F96" w:rsidRDefault="00D34F96" w:rsidP="00832CDB">
            <w:r>
              <w:rPr>
                <w:i/>
                <w:iCs/>
              </w:rPr>
              <w:t>Note</w:t>
            </w:r>
            <w:r>
              <w:t xml:space="preserve">. </w:t>
            </w:r>
            <w:r w:rsidR="0009314C">
              <w:t>ADD HERE.</w:t>
            </w:r>
          </w:p>
          <w:p w14:paraId="30FB6AEA" w14:textId="468DC846" w:rsidR="00832CDB" w:rsidRDefault="00832CDB" w:rsidP="00832CDB">
            <w:pPr>
              <w:rPr>
                <w:color w:val="000000"/>
              </w:rPr>
            </w:pPr>
            <w:r>
              <w:t>* Simulated data.</w:t>
            </w:r>
          </w:p>
        </w:tc>
      </w:tr>
    </w:tbl>
    <w:p w14:paraId="64F4A7D9" w14:textId="77777777" w:rsidR="00435CA9" w:rsidRDefault="00435CA9" w:rsidP="00DA3606">
      <w:pPr>
        <w:rPr>
          <w:b/>
          <w:bCs/>
        </w:rPr>
      </w:pPr>
    </w:p>
    <w:p w14:paraId="3DA28871" w14:textId="0FF7F6E1" w:rsidR="00435CA9" w:rsidRDefault="00435CA9" w:rsidP="00DA3606">
      <w:pPr>
        <w:rPr>
          <w:b/>
          <w:bCs/>
        </w:rPr>
      </w:pPr>
    </w:p>
    <w:p w14:paraId="49F654AE" w14:textId="1BA189DE" w:rsidR="00D76EF7" w:rsidRPr="00435CA9" w:rsidRDefault="00D76EF7" w:rsidP="00D76EF7">
      <w:pPr>
        <w:pStyle w:val="TableCaption"/>
      </w:pPr>
      <w:r>
        <w:t xml:space="preserve">Table #. Compute Time in Minutes by </w:t>
      </w:r>
      <w:r w:rsidR="00CF521E">
        <w:t>Experimental Data Set and Algorithm</w:t>
      </w:r>
    </w:p>
    <w:p w14:paraId="0A1B7357" w14:textId="77777777" w:rsidR="00D76EF7" w:rsidRDefault="00D76EF7" w:rsidP="00D76EF7">
      <w:pPr>
        <w:rPr>
          <w:b/>
          <w:bCs/>
        </w:rPr>
      </w:pPr>
    </w:p>
    <w:tbl>
      <w:tblPr>
        <w:tblStyle w:val="TableGrid"/>
        <w:tblW w:w="76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1028"/>
        <w:gridCol w:w="1028"/>
        <w:gridCol w:w="1029"/>
        <w:gridCol w:w="1028"/>
        <w:gridCol w:w="1028"/>
        <w:gridCol w:w="1029"/>
      </w:tblGrid>
      <w:tr w:rsidR="00D76EF7" w:rsidRPr="00665EFD" w14:paraId="3033F218" w14:textId="77777777" w:rsidTr="001B74B0">
        <w:trPr>
          <w:jc w:val="center"/>
        </w:trPr>
        <w:tc>
          <w:tcPr>
            <w:tcW w:w="1475" w:type="dxa"/>
            <w:tcBorders>
              <w:top w:val="single" w:sz="4" w:space="0" w:color="auto"/>
            </w:tcBorders>
          </w:tcPr>
          <w:p w14:paraId="5A247D69" w14:textId="77777777" w:rsidR="00D76EF7" w:rsidRDefault="00D76EF7" w:rsidP="001B74B0">
            <w:pPr>
              <w:jc w:val="center"/>
            </w:pPr>
          </w:p>
        </w:tc>
        <w:tc>
          <w:tcPr>
            <w:tcW w:w="6170" w:type="dxa"/>
            <w:gridSpan w:val="6"/>
            <w:tcBorders>
              <w:top w:val="single" w:sz="4" w:space="0" w:color="auto"/>
              <w:bottom w:val="single" w:sz="4" w:space="0" w:color="auto"/>
            </w:tcBorders>
          </w:tcPr>
          <w:p w14:paraId="44EC16D0" w14:textId="77777777" w:rsidR="00D76EF7" w:rsidRPr="00665EFD" w:rsidRDefault="00D76EF7" w:rsidP="001B74B0">
            <w:pPr>
              <w:jc w:val="center"/>
            </w:pPr>
            <w:r>
              <w:t>Algorithm</w:t>
            </w:r>
          </w:p>
        </w:tc>
      </w:tr>
      <w:tr w:rsidR="00D76EF7" w:rsidRPr="00665EFD" w14:paraId="4D9B74FA" w14:textId="77777777" w:rsidTr="001B74B0">
        <w:trPr>
          <w:jc w:val="center"/>
        </w:trPr>
        <w:tc>
          <w:tcPr>
            <w:tcW w:w="1475" w:type="dxa"/>
            <w:tcBorders>
              <w:bottom w:val="single" w:sz="4" w:space="0" w:color="auto"/>
            </w:tcBorders>
          </w:tcPr>
          <w:p w14:paraId="53DB55F7" w14:textId="77777777" w:rsidR="00D76EF7" w:rsidRPr="00665EFD" w:rsidRDefault="00D76EF7" w:rsidP="001B74B0">
            <w:pPr>
              <w:jc w:val="center"/>
            </w:pPr>
            <w:r>
              <w:t>Name</w:t>
            </w:r>
          </w:p>
        </w:tc>
        <w:tc>
          <w:tcPr>
            <w:tcW w:w="1028" w:type="dxa"/>
            <w:tcBorders>
              <w:top w:val="single" w:sz="4" w:space="0" w:color="auto"/>
              <w:bottom w:val="single" w:sz="4" w:space="0" w:color="auto"/>
            </w:tcBorders>
          </w:tcPr>
          <w:p w14:paraId="207DB701" w14:textId="7647B610" w:rsidR="00D76EF7" w:rsidRPr="00D34F96" w:rsidRDefault="00D76EF7" w:rsidP="001B74B0">
            <w:pPr>
              <w:jc w:val="center"/>
              <w:rPr>
                <w:vertAlign w:val="superscript"/>
              </w:rPr>
            </w:pPr>
            <w:proofErr w:type="spellStart"/>
            <w:r>
              <w:t>FSGS</w:t>
            </w:r>
            <w:r w:rsidR="00D34F96">
              <w:rPr>
                <w:vertAlign w:val="superscript"/>
              </w:rPr>
              <w:t>a</w:t>
            </w:r>
            <w:proofErr w:type="spellEnd"/>
          </w:p>
        </w:tc>
        <w:tc>
          <w:tcPr>
            <w:tcW w:w="1028" w:type="dxa"/>
            <w:tcBorders>
              <w:top w:val="single" w:sz="4" w:space="0" w:color="auto"/>
              <w:bottom w:val="single" w:sz="4" w:space="0" w:color="auto"/>
            </w:tcBorders>
          </w:tcPr>
          <w:p w14:paraId="11E265C7" w14:textId="77777777" w:rsidR="00D76EF7" w:rsidRPr="00665EFD" w:rsidRDefault="00D76EF7" w:rsidP="001B74B0">
            <w:pPr>
              <w:jc w:val="center"/>
            </w:pPr>
            <w:r>
              <w:t>TPE</w:t>
            </w:r>
          </w:p>
        </w:tc>
        <w:tc>
          <w:tcPr>
            <w:tcW w:w="1029" w:type="dxa"/>
            <w:tcBorders>
              <w:top w:val="single" w:sz="4" w:space="0" w:color="auto"/>
              <w:bottom w:val="single" w:sz="4" w:space="0" w:color="auto"/>
            </w:tcBorders>
          </w:tcPr>
          <w:p w14:paraId="3567308D" w14:textId="77777777" w:rsidR="00D76EF7" w:rsidRPr="00665EFD" w:rsidRDefault="00D76EF7" w:rsidP="001B74B0">
            <w:pPr>
              <w:jc w:val="center"/>
            </w:pPr>
            <w:r>
              <w:t>RS</w:t>
            </w:r>
          </w:p>
        </w:tc>
        <w:tc>
          <w:tcPr>
            <w:tcW w:w="1028" w:type="dxa"/>
            <w:tcBorders>
              <w:top w:val="single" w:sz="4" w:space="0" w:color="auto"/>
              <w:bottom w:val="single" w:sz="4" w:space="0" w:color="auto"/>
            </w:tcBorders>
          </w:tcPr>
          <w:p w14:paraId="52BE5FF9" w14:textId="77777777" w:rsidR="00D76EF7" w:rsidRPr="00665EFD" w:rsidRDefault="00D76EF7" w:rsidP="001B74B0">
            <w:pPr>
              <w:jc w:val="center"/>
            </w:pPr>
            <w:r>
              <w:t>RSDU</w:t>
            </w:r>
          </w:p>
        </w:tc>
        <w:tc>
          <w:tcPr>
            <w:tcW w:w="1028" w:type="dxa"/>
            <w:tcBorders>
              <w:top w:val="single" w:sz="4" w:space="0" w:color="auto"/>
              <w:bottom w:val="single" w:sz="4" w:space="0" w:color="auto"/>
            </w:tcBorders>
          </w:tcPr>
          <w:p w14:paraId="6C74A99F" w14:textId="77777777" w:rsidR="00D76EF7" w:rsidRPr="00665EFD" w:rsidRDefault="00D76EF7" w:rsidP="001B74B0">
            <w:pPr>
              <w:jc w:val="center"/>
            </w:pPr>
            <w:r>
              <w:t>GA</w:t>
            </w:r>
          </w:p>
        </w:tc>
        <w:tc>
          <w:tcPr>
            <w:tcW w:w="1029" w:type="dxa"/>
            <w:tcBorders>
              <w:top w:val="single" w:sz="4" w:space="0" w:color="auto"/>
              <w:bottom w:val="single" w:sz="4" w:space="0" w:color="auto"/>
            </w:tcBorders>
          </w:tcPr>
          <w:p w14:paraId="529C349E" w14:textId="77777777" w:rsidR="00D76EF7" w:rsidRPr="00665EFD" w:rsidRDefault="00D76EF7" w:rsidP="001B74B0">
            <w:pPr>
              <w:jc w:val="center"/>
            </w:pPr>
            <w:r>
              <w:t>PSO</w:t>
            </w:r>
          </w:p>
        </w:tc>
      </w:tr>
      <w:tr w:rsidR="00D76EF7" w:rsidRPr="00665EFD" w14:paraId="69A93F60" w14:textId="77777777" w:rsidTr="001B74B0">
        <w:trPr>
          <w:jc w:val="center"/>
        </w:trPr>
        <w:tc>
          <w:tcPr>
            <w:tcW w:w="1475" w:type="dxa"/>
            <w:tcBorders>
              <w:top w:val="single" w:sz="4" w:space="0" w:color="auto"/>
            </w:tcBorders>
          </w:tcPr>
          <w:p w14:paraId="5FE38405" w14:textId="77777777" w:rsidR="00D76EF7" w:rsidRPr="00665EFD" w:rsidRDefault="00D76EF7" w:rsidP="00D76EF7">
            <w:r w:rsidRPr="00665EFD">
              <w:t>AALMAL</w:t>
            </w:r>
          </w:p>
        </w:tc>
        <w:tc>
          <w:tcPr>
            <w:tcW w:w="1028" w:type="dxa"/>
            <w:tcBorders>
              <w:top w:val="single" w:sz="4" w:space="0" w:color="auto"/>
            </w:tcBorders>
            <w:vAlign w:val="bottom"/>
          </w:tcPr>
          <w:p w14:paraId="364C8E8E" w14:textId="00848B53" w:rsidR="00D76EF7" w:rsidRPr="001B1A1B" w:rsidRDefault="00D76EF7" w:rsidP="00D76EF7">
            <w:pPr>
              <w:jc w:val="center"/>
              <w:rPr>
                <w:b/>
                <w:bCs/>
              </w:rPr>
            </w:pPr>
            <w:r w:rsidRPr="001B1A1B">
              <w:rPr>
                <w:b/>
                <w:bCs/>
                <w:color w:val="000000"/>
              </w:rPr>
              <w:t>0.19</w:t>
            </w:r>
          </w:p>
        </w:tc>
        <w:tc>
          <w:tcPr>
            <w:tcW w:w="1028" w:type="dxa"/>
            <w:tcBorders>
              <w:top w:val="single" w:sz="4" w:space="0" w:color="auto"/>
            </w:tcBorders>
            <w:vAlign w:val="bottom"/>
          </w:tcPr>
          <w:p w14:paraId="3205B627" w14:textId="55F9BCA3" w:rsidR="00D76EF7" w:rsidRPr="00D76EF7" w:rsidRDefault="00D76EF7" w:rsidP="00D76EF7">
            <w:pPr>
              <w:jc w:val="center"/>
              <w:rPr>
                <w:b/>
                <w:bCs/>
              </w:rPr>
            </w:pPr>
            <w:r>
              <w:rPr>
                <w:color w:val="000000"/>
              </w:rPr>
              <w:t xml:space="preserve">   </w:t>
            </w:r>
            <w:r w:rsidRPr="00D76EF7">
              <w:rPr>
                <w:color w:val="000000"/>
              </w:rPr>
              <w:t>55.33</w:t>
            </w:r>
          </w:p>
        </w:tc>
        <w:tc>
          <w:tcPr>
            <w:tcW w:w="1029" w:type="dxa"/>
            <w:tcBorders>
              <w:top w:val="single" w:sz="4" w:space="0" w:color="auto"/>
            </w:tcBorders>
            <w:vAlign w:val="bottom"/>
          </w:tcPr>
          <w:p w14:paraId="2029C478" w14:textId="3558D7CD" w:rsidR="00D76EF7" w:rsidRPr="00D76EF7" w:rsidRDefault="00D76EF7" w:rsidP="00D76EF7">
            <w:pPr>
              <w:jc w:val="center"/>
            </w:pPr>
            <w:r>
              <w:rPr>
                <w:color w:val="000000"/>
              </w:rPr>
              <w:t xml:space="preserve">  </w:t>
            </w:r>
            <w:r w:rsidRPr="00D76EF7">
              <w:rPr>
                <w:color w:val="000000"/>
              </w:rPr>
              <w:t>0.91</w:t>
            </w:r>
          </w:p>
        </w:tc>
        <w:tc>
          <w:tcPr>
            <w:tcW w:w="1028" w:type="dxa"/>
            <w:tcBorders>
              <w:top w:val="single" w:sz="4" w:space="0" w:color="auto"/>
            </w:tcBorders>
            <w:vAlign w:val="bottom"/>
          </w:tcPr>
          <w:p w14:paraId="7D630250" w14:textId="2E3E6C05" w:rsidR="00D76EF7" w:rsidRPr="00D76EF7" w:rsidRDefault="00D76EF7" w:rsidP="00D76EF7">
            <w:pPr>
              <w:jc w:val="center"/>
            </w:pPr>
            <w:r>
              <w:rPr>
                <w:color w:val="000000"/>
              </w:rPr>
              <w:t xml:space="preserve">  </w:t>
            </w:r>
            <w:r w:rsidRPr="00D76EF7">
              <w:rPr>
                <w:color w:val="000000"/>
              </w:rPr>
              <w:t>0.99</w:t>
            </w:r>
          </w:p>
        </w:tc>
        <w:tc>
          <w:tcPr>
            <w:tcW w:w="1028" w:type="dxa"/>
            <w:tcBorders>
              <w:top w:val="single" w:sz="4" w:space="0" w:color="auto"/>
            </w:tcBorders>
            <w:vAlign w:val="bottom"/>
          </w:tcPr>
          <w:p w14:paraId="5A5CA548" w14:textId="73809CBF" w:rsidR="00D76EF7" w:rsidRPr="00D76EF7" w:rsidRDefault="00D76EF7" w:rsidP="00D76EF7">
            <w:pPr>
              <w:jc w:val="center"/>
            </w:pPr>
            <w:r>
              <w:rPr>
                <w:color w:val="000000"/>
              </w:rPr>
              <w:t xml:space="preserve">  </w:t>
            </w:r>
            <w:r w:rsidRPr="00D76EF7">
              <w:rPr>
                <w:color w:val="000000"/>
              </w:rPr>
              <w:t>0.91</w:t>
            </w:r>
          </w:p>
        </w:tc>
        <w:tc>
          <w:tcPr>
            <w:tcW w:w="1029" w:type="dxa"/>
            <w:tcBorders>
              <w:top w:val="single" w:sz="4" w:space="0" w:color="auto"/>
            </w:tcBorders>
            <w:vAlign w:val="bottom"/>
          </w:tcPr>
          <w:p w14:paraId="2F3D9C7D" w14:textId="1D2500EB" w:rsidR="00D76EF7" w:rsidRPr="001B1A1B" w:rsidRDefault="00D76EF7" w:rsidP="00D76EF7">
            <w:pPr>
              <w:jc w:val="center"/>
            </w:pPr>
            <w:r w:rsidRPr="001B1A1B">
              <w:rPr>
                <w:color w:val="000000"/>
              </w:rPr>
              <w:t>0.22</w:t>
            </w:r>
          </w:p>
        </w:tc>
      </w:tr>
      <w:tr w:rsidR="00D76EF7" w:rsidRPr="00665EFD" w14:paraId="45594B1A" w14:textId="77777777" w:rsidTr="001B74B0">
        <w:trPr>
          <w:jc w:val="center"/>
        </w:trPr>
        <w:tc>
          <w:tcPr>
            <w:tcW w:w="1475" w:type="dxa"/>
          </w:tcPr>
          <w:p w14:paraId="1CF12928" w14:textId="77777777" w:rsidR="00D76EF7" w:rsidRPr="00665EFD" w:rsidRDefault="00D76EF7" w:rsidP="00D76EF7">
            <w:r w:rsidRPr="00665EFD">
              <w:t xml:space="preserve">cancer </w:t>
            </w:r>
          </w:p>
        </w:tc>
        <w:tc>
          <w:tcPr>
            <w:tcW w:w="1028" w:type="dxa"/>
            <w:vAlign w:val="bottom"/>
          </w:tcPr>
          <w:p w14:paraId="6AC4B0DB" w14:textId="4BC8B3B8" w:rsidR="00D76EF7" w:rsidRPr="00D76EF7" w:rsidRDefault="00D76EF7" w:rsidP="00D76EF7">
            <w:pPr>
              <w:jc w:val="center"/>
            </w:pPr>
            <w:r w:rsidRPr="00D76EF7">
              <w:rPr>
                <w:color w:val="000000"/>
              </w:rPr>
              <w:t>0.16</w:t>
            </w:r>
          </w:p>
        </w:tc>
        <w:tc>
          <w:tcPr>
            <w:tcW w:w="1028" w:type="dxa"/>
            <w:vAlign w:val="bottom"/>
          </w:tcPr>
          <w:p w14:paraId="16C1ACC9" w14:textId="2C7CE8B0" w:rsidR="00D76EF7" w:rsidRPr="00D76EF7" w:rsidRDefault="00D76EF7" w:rsidP="00D76EF7">
            <w:pPr>
              <w:jc w:val="center"/>
              <w:rPr>
                <w:b/>
                <w:bCs/>
              </w:rPr>
            </w:pPr>
            <w:r>
              <w:rPr>
                <w:color w:val="000000"/>
              </w:rPr>
              <w:t xml:space="preserve">    </w:t>
            </w:r>
            <w:r w:rsidRPr="00D76EF7">
              <w:rPr>
                <w:color w:val="000000"/>
              </w:rPr>
              <w:t>3.88</w:t>
            </w:r>
          </w:p>
        </w:tc>
        <w:tc>
          <w:tcPr>
            <w:tcW w:w="1029" w:type="dxa"/>
            <w:vAlign w:val="bottom"/>
          </w:tcPr>
          <w:p w14:paraId="1F0E4BCD" w14:textId="765B8DC7" w:rsidR="00D76EF7" w:rsidRPr="008B63BC" w:rsidRDefault="00D76EF7" w:rsidP="00D76EF7">
            <w:pPr>
              <w:jc w:val="center"/>
              <w:rPr>
                <w:b/>
                <w:bCs/>
              </w:rPr>
            </w:pPr>
            <w:r>
              <w:rPr>
                <w:color w:val="000000"/>
              </w:rPr>
              <w:t xml:space="preserve">  </w:t>
            </w:r>
            <w:r w:rsidRPr="008B63BC">
              <w:rPr>
                <w:b/>
                <w:bCs/>
                <w:color w:val="000000"/>
              </w:rPr>
              <w:t>0.13</w:t>
            </w:r>
          </w:p>
        </w:tc>
        <w:tc>
          <w:tcPr>
            <w:tcW w:w="1028" w:type="dxa"/>
            <w:vAlign w:val="bottom"/>
          </w:tcPr>
          <w:p w14:paraId="027EB478" w14:textId="3DAD739F" w:rsidR="00D76EF7" w:rsidRPr="00D76EF7" w:rsidRDefault="00D76EF7" w:rsidP="00D76EF7">
            <w:pPr>
              <w:jc w:val="center"/>
              <w:rPr>
                <w:b/>
                <w:bCs/>
              </w:rPr>
            </w:pPr>
            <w:r>
              <w:rPr>
                <w:color w:val="000000"/>
              </w:rPr>
              <w:t xml:space="preserve">  </w:t>
            </w:r>
            <w:r w:rsidRPr="00D76EF7">
              <w:rPr>
                <w:color w:val="000000"/>
              </w:rPr>
              <w:t>0.17</w:t>
            </w:r>
          </w:p>
        </w:tc>
        <w:tc>
          <w:tcPr>
            <w:tcW w:w="1028" w:type="dxa"/>
            <w:vAlign w:val="bottom"/>
          </w:tcPr>
          <w:p w14:paraId="51DE0D86" w14:textId="2C6D63EA" w:rsidR="00D76EF7" w:rsidRPr="008B63BC" w:rsidRDefault="00D76EF7" w:rsidP="00D76EF7">
            <w:pPr>
              <w:jc w:val="center"/>
              <w:rPr>
                <w:b/>
                <w:bCs/>
              </w:rPr>
            </w:pPr>
            <w:r w:rsidRPr="008B63BC">
              <w:rPr>
                <w:b/>
                <w:bCs/>
                <w:color w:val="000000"/>
              </w:rPr>
              <w:t xml:space="preserve">  0.13</w:t>
            </w:r>
          </w:p>
        </w:tc>
        <w:tc>
          <w:tcPr>
            <w:tcW w:w="1029" w:type="dxa"/>
            <w:vAlign w:val="bottom"/>
          </w:tcPr>
          <w:p w14:paraId="4EB9B4C8" w14:textId="2ABB6745" w:rsidR="00D76EF7" w:rsidRPr="00D76EF7" w:rsidRDefault="00D76EF7" w:rsidP="00D76EF7">
            <w:pPr>
              <w:jc w:val="center"/>
            </w:pPr>
            <w:r w:rsidRPr="00D76EF7">
              <w:rPr>
                <w:color w:val="000000"/>
              </w:rPr>
              <w:t>0.15</w:t>
            </w:r>
          </w:p>
        </w:tc>
      </w:tr>
      <w:tr w:rsidR="00D76EF7" w:rsidRPr="00665EFD" w14:paraId="50130CB3" w14:textId="77777777" w:rsidTr="001B74B0">
        <w:trPr>
          <w:jc w:val="center"/>
        </w:trPr>
        <w:tc>
          <w:tcPr>
            <w:tcW w:w="1475" w:type="dxa"/>
          </w:tcPr>
          <w:p w14:paraId="0DA2F43F" w14:textId="77777777" w:rsidR="00D76EF7" w:rsidRPr="00665EFD" w:rsidRDefault="00D76EF7" w:rsidP="00D76EF7">
            <w:r w:rsidRPr="00665EFD">
              <w:t>CLL-SUB-111</w:t>
            </w:r>
          </w:p>
        </w:tc>
        <w:tc>
          <w:tcPr>
            <w:tcW w:w="1028" w:type="dxa"/>
            <w:vAlign w:val="bottom"/>
          </w:tcPr>
          <w:p w14:paraId="3F80D985" w14:textId="20AF35B6" w:rsidR="00D76EF7" w:rsidRPr="00D76EF7" w:rsidRDefault="00D76EF7" w:rsidP="00D76EF7">
            <w:pPr>
              <w:jc w:val="center"/>
            </w:pPr>
            <w:r w:rsidRPr="00D76EF7">
              <w:rPr>
                <w:color w:val="000000"/>
              </w:rPr>
              <w:t>1.19</w:t>
            </w:r>
          </w:p>
        </w:tc>
        <w:tc>
          <w:tcPr>
            <w:tcW w:w="1028" w:type="dxa"/>
            <w:vAlign w:val="bottom"/>
          </w:tcPr>
          <w:p w14:paraId="4D25ABD7" w14:textId="791F4A8E" w:rsidR="00D76EF7" w:rsidRPr="00D76EF7" w:rsidRDefault="00D76EF7" w:rsidP="00D76EF7">
            <w:pPr>
              <w:jc w:val="center"/>
              <w:rPr>
                <w:b/>
                <w:bCs/>
              </w:rPr>
            </w:pPr>
            <w:r w:rsidRPr="00D76EF7">
              <w:rPr>
                <w:color w:val="000000"/>
              </w:rPr>
              <w:t>121.87</w:t>
            </w:r>
          </w:p>
        </w:tc>
        <w:tc>
          <w:tcPr>
            <w:tcW w:w="1029" w:type="dxa"/>
            <w:vAlign w:val="bottom"/>
          </w:tcPr>
          <w:p w14:paraId="393E3FDB" w14:textId="440AB2F5" w:rsidR="00D76EF7" w:rsidRPr="00D76EF7" w:rsidRDefault="00D76EF7" w:rsidP="00D76EF7">
            <w:pPr>
              <w:jc w:val="center"/>
            </w:pPr>
            <w:r>
              <w:rPr>
                <w:color w:val="000000"/>
              </w:rPr>
              <w:t xml:space="preserve">  </w:t>
            </w:r>
            <w:r w:rsidRPr="00D76EF7">
              <w:rPr>
                <w:color w:val="000000"/>
              </w:rPr>
              <w:t>8.00</w:t>
            </w:r>
          </w:p>
        </w:tc>
        <w:tc>
          <w:tcPr>
            <w:tcW w:w="1028" w:type="dxa"/>
            <w:vAlign w:val="bottom"/>
          </w:tcPr>
          <w:p w14:paraId="24248BDA" w14:textId="5F78CE02" w:rsidR="00D76EF7" w:rsidRPr="00D76EF7" w:rsidRDefault="00D76EF7" w:rsidP="00D76EF7">
            <w:pPr>
              <w:jc w:val="center"/>
            </w:pPr>
            <w:r>
              <w:rPr>
                <w:color w:val="000000"/>
              </w:rPr>
              <w:t xml:space="preserve">  </w:t>
            </w:r>
            <w:r w:rsidRPr="00D76EF7">
              <w:rPr>
                <w:color w:val="000000"/>
              </w:rPr>
              <w:t>9.28</w:t>
            </w:r>
          </w:p>
        </w:tc>
        <w:tc>
          <w:tcPr>
            <w:tcW w:w="1028" w:type="dxa"/>
            <w:vAlign w:val="bottom"/>
          </w:tcPr>
          <w:p w14:paraId="2915F520" w14:textId="166854BE" w:rsidR="00D76EF7" w:rsidRPr="00D76EF7" w:rsidRDefault="00D76EF7" w:rsidP="00D76EF7">
            <w:pPr>
              <w:jc w:val="center"/>
            </w:pPr>
            <w:r>
              <w:rPr>
                <w:color w:val="000000"/>
              </w:rPr>
              <w:t xml:space="preserve">  </w:t>
            </w:r>
            <w:r w:rsidRPr="00D76EF7">
              <w:rPr>
                <w:color w:val="000000"/>
              </w:rPr>
              <w:t>8.67</w:t>
            </w:r>
          </w:p>
        </w:tc>
        <w:tc>
          <w:tcPr>
            <w:tcW w:w="1029" w:type="dxa"/>
            <w:vAlign w:val="bottom"/>
          </w:tcPr>
          <w:p w14:paraId="4A6998AD" w14:textId="2C854EA4" w:rsidR="00D76EF7" w:rsidRPr="001B1A1B" w:rsidRDefault="00D76EF7" w:rsidP="00D76EF7">
            <w:pPr>
              <w:jc w:val="center"/>
              <w:rPr>
                <w:b/>
                <w:bCs/>
              </w:rPr>
            </w:pPr>
            <w:r w:rsidRPr="001B1A1B">
              <w:rPr>
                <w:b/>
                <w:bCs/>
                <w:color w:val="000000"/>
              </w:rPr>
              <w:t>0.93</w:t>
            </w:r>
          </w:p>
        </w:tc>
      </w:tr>
      <w:tr w:rsidR="00D76EF7" w:rsidRPr="00665EFD" w14:paraId="77ED4D4D" w14:textId="77777777" w:rsidTr="001B74B0">
        <w:trPr>
          <w:jc w:val="center"/>
        </w:trPr>
        <w:tc>
          <w:tcPr>
            <w:tcW w:w="1475" w:type="dxa"/>
          </w:tcPr>
          <w:p w14:paraId="05DAFF6E" w14:textId="77777777" w:rsidR="00D76EF7" w:rsidRPr="00665EFD" w:rsidRDefault="00D76EF7" w:rsidP="00D76EF7">
            <w:proofErr w:type="spellStart"/>
            <w:r w:rsidRPr="00665EFD">
              <w:t>Madelon</w:t>
            </w:r>
            <w:proofErr w:type="spellEnd"/>
          </w:p>
        </w:tc>
        <w:tc>
          <w:tcPr>
            <w:tcW w:w="1028" w:type="dxa"/>
            <w:vAlign w:val="bottom"/>
          </w:tcPr>
          <w:p w14:paraId="3D85CE9E" w14:textId="15A562BF" w:rsidR="00D76EF7" w:rsidRPr="00D76EF7" w:rsidRDefault="00D76EF7" w:rsidP="00D76EF7">
            <w:pPr>
              <w:jc w:val="center"/>
              <w:rPr>
                <w:b/>
                <w:bCs/>
              </w:rPr>
            </w:pPr>
            <w:r w:rsidRPr="00D76EF7">
              <w:rPr>
                <w:color w:val="000000"/>
              </w:rPr>
              <w:t>5.73</w:t>
            </w:r>
          </w:p>
        </w:tc>
        <w:tc>
          <w:tcPr>
            <w:tcW w:w="1028" w:type="dxa"/>
            <w:vAlign w:val="bottom"/>
          </w:tcPr>
          <w:p w14:paraId="51544AF4" w14:textId="23ED7E4E" w:rsidR="00D76EF7" w:rsidRPr="00D76EF7" w:rsidRDefault="00D76EF7" w:rsidP="00D76EF7">
            <w:pPr>
              <w:jc w:val="center"/>
            </w:pPr>
            <w:r>
              <w:rPr>
                <w:color w:val="000000"/>
              </w:rPr>
              <w:t xml:space="preserve">  </w:t>
            </w:r>
            <w:r w:rsidRPr="00D76EF7">
              <w:rPr>
                <w:color w:val="000000"/>
              </w:rPr>
              <w:t>16.77</w:t>
            </w:r>
          </w:p>
        </w:tc>
        <w:tc>
          <w:tcPr>
            <w:tcW w:w="1029" w:type="dxa"/>
            <w:vAlign w:val="bottom"/>
          </w:tcPr>
          <w:p w14:paraId="29CC5E64" w14:textId="651C46F2" w:rsidR="00D76EF7" w:rsidRPr="00D76EF7" w:rsidRDefault="00D76EF7" w:rsidP="00D76EF7">
            <w:pPr>
              <w:jc w:val="center"/>
            </w:pPr>
            <w:r>
              <w:rPr>
                <w:color w:val="000000"/>
              </w:rPr>
              <w:t xml:space="preserve">  </w:t>
            </w:r>
            <w:r w:rsidRPr="00D76EF7">
              <w:rPr>
                <w:color w:val="000000"/>
              </w:rPr>
              <w:t>3.99</w:t>
            </w:r>
          </w:p>
        </w:tc>
        <w:tc>
          <w:tcPr>
            <w:tcW w:w="1028" w:type="dxa"/>
            <w:vAlign w:val="bottom"/>
          </w:tcPr>
          <w:p w14:paraId="204DDD73" w14:textId="58D9B6D3" w:rsidR="00D76EF7" w:rsidRPr="00D76EF7" w:rsidRDefault="00D76EF7" w:rsidP="00D76EF7">
            <w:pPr>
              <w:jc w:val="center"/>
            </w:pPr>
            <w:r>
              <w:rPr>
                <w:color w:val="000000"/>
              </w:rPr>
              <w:t xml:space="preserve">  </w:t>
            </w:r>
            <w:r w:rsidRPr="00D76EF7">
              <w:rPr>
                <w:color w:val="000000"/>
              </w:rPr>
              <w:t>3.93</w:t>
            </w:r>
          </w:p>
        </w:tc>
        <w:tc>
          <w:tcPr>
            <w:tcW w:w="1028" w:type="dxa"/>
            <w:vAlign w:val="bottom"/>
          </w:tcPr>
          <w:p w14:paraId="66354451" w14:textId="62FA8899" w:rsidR="00D76EF7" w:rsidRPr="00D76EF7" w:rsidRDefault="00D76EF7" w:rsidP="00D76EF7">
            <w:pPr>
              <w:jc w:val="center"/>
            </w:pPr>
            <w:r>
              <w:rPr>
                <w:color w:val="000000"/>
              </w:rPr>
              <w:t xml:space="preserve">  </w:t>
            </w:r>
            <w:r w:rsidRPr="00D76EF7">
              <w:rPr>
                <w:color w:val="000000"/>
              </w:rPr>
              <w:t>1.45</w:t>
            </w:r>
          </w:p>
        </w:tc>
        <w:tc>
          <w:tcPr>
            <w:tcW w:w="1029" w:type="dxa"/>
            <w:vAlign w:val="bottom"/>
          </w:tcPr>
          <w:p w14:paraId="248AB277" w14:textId="7A0F1686" w:rsidR="00D76EF7" w:rsidRPr="001B1A1B" w:rsidRDefault="00D76EF7" w:rsidP="00D76EF7">
            <w:pPr>
              <w:jc w:val="center"/>
              <w:rPr>
                <w:b/>
                <w:bCs/>
              </w:rPr>
            </w:pPr>
            <w:r w:rsidRPr="001B1A1B">
              <w:rPr>
                <w:b/>
                <w:bCs/>
                <w:color w:val="000000"/>
              </w:rPr>
              <w:t>0.40</w:t>
            </w:r>
          </w:p>
        </w:tc>
      </w:tr>
      <w:tr w:rsidR="00D76EF7" w:rsidRPr="00665EFD" w14:paraId="4CD4CAA4" w14:textId="77777777" w:rsidTr="001B74B0">
        <w:trPr>
          <w:jc w:val="center"/>
        </w:trPr>
        <w:tc>
          <w:tcPr>
            <w:tcW w:w="1475" w:type="dxa"/>
          </w:tcPr>
          <w:p w14:paraId="65BB8D83" w14:textId="77777777" w:rsidR="00D76EF7" w:rsidRPr="00665EFD" w:rsidRDefault="00D76EF7" w:rsidP="00D76EF7">
            <w:r w:rsidRPr="00665EFD">
              <w:t>orlraws10P</w:t>
            </w:r>
          </w:p>
        </w:tc>
        <w:tc>
          <w:tcPr>
            <w:tcW w:w="1028" w:type="dxa"/>
            <w:vAlign w:val="bottom"/>
          </w:tcPr>
          <w:p w14:paraId="6730D53F" w14:textId="3F335D06" w:rsidR="00D76EF7" w:rsidRPr="001B1A1B" w:rsidRDefault="00D76EF7" w:rsidP="00D76EF7">
            <w:pPr>
              <w:jc w:val="center"/>
              <w:rPr>
                <w:b/>
                <w:bCs/>
              </w:rPr>
            </w:pPr>
            <w:r w:rsidRPr="001B1A1B">
              <w:rPr>
                <w:b/>
                <w:bCs/>
                <w:color w:val="000000"/>
              </w:rPr>
              <w:t>2.47</w:t>
            </w:r>
          </w:p>
        </w:tc>
        <w:tc>
          <w:tcPr>
            <w:tcW w:w="1028" w:type="dxa"/>
            <w:vAlign w:val="bottom"/>
          </w:tcPr>
          <w:p w14:paraId="5771B8FD" w14:textId="69C55CC0" w:rsidR="00D76EF7" w:rsidRPr="00D76EF7" w:rsidRDefault="00D76EF7" w:rsidP="00D76EF7">
            <w:pPr>
              <w:jc w:val="center"/>
              <w:rPr>
                <w:b/>
                <w:bCs/>
              </w:rPr>
            </w:pPr>
            <w:r w:rsidRPr="00D76EF7">
              <w:rPr>
                <w:color w:val="000000"/>
              </w:rPr>
              <w:t>137.09</w:t>
            </w:r>
          </w:p>
        </w:tc>
        <w:tc>
          <w:tcPr>
            <w:tcW w:w="1029" w:type="dxa"/>
            <w:vAlign w:val="bottom"/>
          </w:tcPr>
          <w:p w14:paraId="40D2995A" w14:textId="0F41290D" w:rsidR="00D76EF7" w:rsidRPr="00D76EF7" w:rsidRDefault="00D76EF7" w:rsidP="00D76EF7">
            <w:pPr>
              <w:jc w:val="center"/>
              <w:rPr>
                <w:b/>
                <w:bCs/>
              </w:rPr>
            </w:pPr>
            <w:r w:rsidRPr="00D76EF7">
              <w:rPr>
                <w:color w:val="000000"/>
              </w:rPr>
              <w:t>16.12</w:t>
            </w:r>
          </w:p>
        </w:tc>
        <w:tc>
          <w:tcPr>
            <w:tcW w:w="1028" w:type="dxa"/>
            <w:vAlign w:val="bottom"/>
          </w:tcPr>
          <w:p w14:paraId="6A51EA8F" w14:textId="4A927D04" w:rsidR="00D76EF7" w:rsidRPr="00D76EF7" w:rsidRDefault="00D76EF7" w:rsidP="00D76EF7">
            <w:pPr>
              <w:jc w:val="center"/>
              <w:rPr>
                <w:b/>
                <w:bCs/>
              </w:rPr>
            </w:pPr>
            <w:r w:rsidRPr="00D76EF7">
              <w:rPr>
                <w:color w:val="000000"/>
              </w:rPr>
              <w:t>15.75</w:t>
            </w:r>
          </w:p>
        </w:tc>
        <w:tc>
          <w:tcPr>
            <w:tcW w:w="1028" w:type="dxa"/>
            <w:vAlign w:val="bottom"/>
          </w:tcPr>
          <w:p w14:paraId="63A05A1F" w14:textId="63C76183" w:rsidR="00D76EF7" w:rsidRPr="00D76EF7" w:rsidRDefault="00D76EF7" w:rsidP="00D76EF7">
            <w:pPr>
              <w:jc w:val="center"/>
              <w:rPr>
                <w:b/>
                <w:bCs/>
              </w:rPr>
            </w:pPr>
            <w:r w:rsidRPr="00D76EF7">
              <w:rPr>
                <w:color w:val="000000"/>
              </w:rPr>
              <w:t>11.69</w:t>
            </w:r>
          </w:p>
        </w:tc>
        <w:tc>
          <w:tcPr>
            <w:tcW w:w="1029" w:type="dxa"/>
            <w:vAlign w:val="bottom"/>
          </w:tcPr>
          <w:p w14:paraId="19AE3FDD" w14:textId="34060698" w:rsidR="00D76EF7" w:rsidRPr="00D76EF7" w:rsidRDefault="00D76EF7" w:rsidP="00D76EF7">
            <w:pPr>
              <w:jc w:val="center"/>
              <w:rPr>
                <w:b/>
                <w:bCs/>
              </w:rPr>
            </w:pPr>
            <w:r w:rsidRPr="00D76EF7">
              <w:rPr>
                <w:color w:val="000000"/>
              </w:rPr>
              <w:t>3.27</w:t>
            </w:r>
          </w:p>
        </w:tc>
      </w:tr>
      <w:tr w:rsidR="00D76EF7" w:rsidRPr="00665EFD" w14:paraId="77161806" w14:textId="77777777" w:rsidTr="001B74B0">
        <w:trPr>
          <w:jc w:val="center"/>
        </w:trPr>
        <w:tc>
          <w:tcPr>
            <w:tcW w:w="1475" w:type="dxa"/>
          </w:tcPr>
          <w:p w14:paraId="1A6EC8C0" w14:textId="77777777" w:rsidR="00D76EF7" w:rsidRPr="00665EFD" w:rsidRDefault="00D76EF7" w:rsidP="00D76EF7">
            <w:r w:rsidRPr="00665EFD">
              <w:t>pixraw10P</w:t>
            </w:r>
          </w:p>
        </w:tc>
        <w:tc>
          <w:tcPr>
            <w:tcW w:w="1028" w:type="dxa"/>
            <w:vAlign w:val="bottom"/>
          </w:tcPr>
          <w:p w14:paraId="2718390E" w14:textId="0745B628" w:rsidR="00D76EF7" w:rsidRPr="00D76EF7" w:rsidRDefault="00D76EF7" w:rsidP="00D76EF7">
            <w:pPr>
              <w:jc w:val="center"/>
            </w:pPr>
            <w:r w:rsidRPr="00D76EF7">
              <w:rPr>
                <w:color w:val="000000"/>
              </w:rPr>
              <w:t>2.03</w:t>
            </w:r>
          </w:p>
        </w:tc>
        <w:tc>
          <w:tcPr>
            <w:tcW w:w="1028" w:type="dxa"/>
            <w:vAlign w:val="bottom"/>
          </w:tcPr>
          <w:p w14:paraId="6751969D" w14:textId="3096D4CB" w:rsidR="00D76EF7" w:rsidRPr="00D76EF7" w:rsidRDefault="00D76EF7" w:rsidP="00D76EF7">
            <w:pPr>
              <w:jc w:val="center"/>
            </w:pPr>
            <w:r w:rsidRPr="00D76EF7">
              <w:rPr>
                <w:color w:val="000000"/>
              </w:rPr>
              <w:t>145.91</w:t>
            </w:r>
          </w:p>
        </w:tc>
        <w:tc>
          <w:tcPr>
            <w:tcW w:w="1029" w:type="dxa"/>
            <w:vAlign w:val="bottom"/>
          </w:tcPr>
          <w:p w14:paraId="400BFEA5" w14:textId="116BE3CA" w:rsidR="00D76EF7" w:rsidRPr="00D76EF7" w:rsidRDefault="00D76EF7" w:rsidP="00D76EF7">
            <w:pPr>
              <w:jc w:val="center"/>
            </w:pPr>
            <w:r w:rsidRPr="00D76EF7">
              <w:rPr>
                <w:color w:val="000000"/>
              </w:rPr>
              <w:t>15.23</w:t>
            </w:r>
          </w:p>
        </w:tc>
        <w:tc>
          <w:tcPr>
            <w:tcW w:w="1028" w:type="dxa"/>
            <w:vAlign w:val="bottom"/>
          </w:tcPr>
          <w:p w14:paraId="2734D237" w14:textId="0E86BE56" w:rsidR="00D76EF7" w:rsidRPr="00D76EF7" w:rsidRDefault="00D76EF7" w:rsidP="00D76EF7">
            <w:pPr>
              <w:jc w:val="center"/>
            </w:pPr>
            <w:r w:rsidRPr="00D76EF7">
              <w:rPr>
                <w:color w:val="000000"/>
              </w:rPr>
              <w:t>15.37</w:t>
            </w:r>
          </w:p>
        </w:tc>
        <w:tc>
          <w:tcPr>
            <w:tcW w:w="1028" w:type="dxa"/>
            <w:vAlign w:val="bottom"/>
          </w:tcPr>
          <w:p w14:paraId="30714C64" w14:textId="6C6F8C25" w:rsidR="00D76EF7" w:rsidRPr="00D76EF7" w:rsidRDefault="00D76EF7" w:rsidP="00D76EF7">
            <w:pPr>
              <w:jc w:val="center"/>
            </w:pPr>
            <w:r>
              <w:rPr>
                <w:color w:val="000000"/>
              </w:rPr>
              <w:t xml:space="preserve">  </w:t>
            </w:r>
            <w:r w:rsidRPr="00D76EF7">
              <w:rPr>
                <w:color w:val="000000"/>
              </w:rPr>
              <w:t>8.44</w:t>
            </w:r>
          </w:p>
        </w:tc>
        <w:tc>
          <w:tcPr>
            <w:tcW w:w="1029" w:type="dxa"/>
            <w:vAlign w:val="bottom"/>
          </w:tcPr>
          <w:p w14:paraId="058C6BF4" w14:textId="0CE03BC9" w:rsidR="00D76EF7" w:rsidRPr="001B1A1B" w:rsidRDefault="00D76EF7" w:rsidP="00D76EF7">
            <w:pPr>
              <w:jc w:val="center"/>
              <w:rPr>
                <w:b/>
                <w:bCs/>
              </w:rPr>
            </w:pPr>
            <w:r w:rsidRPr="001B1A1B">
              <w:rPr>
                <w:b/>
                <w:bCs/>
                <w:color w:val="000000"/>
              </w:rPr>
              <w:t>1.80</w:t>
            </w:r>
          </w:p>
        </w:tc>
      </w:tr>
      <w:tr w:rsidR="00D76EF7" w:rsidRPr="00665EFD" w14:paraId="387AD086" w14:textId="77777777" w:rsidTr="001B74B0">
        <w:trPr>
          <w:jc w:val="center"/>
        </w:trPr>
        <w:tc>
          <w:tcPr>
            <w:tcW w:w="1475" w:type="dxa"/>
          </w:tcPr>
          <w:p w14:paraId="25A49AB6" w14:textId="77777777" w:rsidR="00D76EF7" w:rsidRPr="00665EFD" w:rsidRDefault="00D76EF7" w:rsidP="00D76EF7">
            <w:r w:rsidRPr="00665EFD">
              <w:t>spam</w:t>
            </w:r>
          </w:p>
        </w:tc>
        <w:tc>
          <w:tcPr>
            <w:tcW w:w="1028" w:type="dxa"/>
            <w:vAlign w:val="bottom"/>
          </w:tcPr>
          <w:p w14:paraId="36D00DC3" w14:textId="04F84E76" w:rsidR="00D76EF7" w:rsidRPr="00D76EF7" w:rsidRDefault="00D76EF7" w:rsidP="00D76EF7">
            <w:pPr>
              <w:jc w:val="center"/>
            </w:pPr>
            <w:r w:rsidRPr="00D76EF7">
              <w:rPr>
                <w:color w:val="000000"/>
              </w:rPr>
              <w:t>1.49</w:t>
            </w:r>
          </w:p>
        </w:tc>
        <w:tc>
          <w:tcPr>
            <w:tcW w:w="1028" w:type="dxa"/>
            <w:vAlign w:val="bottom"/>
          </w:tcPr>
          <w:p w14:paraId="66ACBCEA" w14:textId="456B6456" w:rsidR="00D76EF7" w:rsidRPr="00D76EF7" w:rsidRDefault="00D76EF7" w:rsidP="00D76EF7">
            <w:pPr>
              <w:jc w:val="center"/>
              <w:rPr>
                <w:b/>
                <w:bCs/>
              </w:rPr>
            </w:pPr>
            <w:r>
              <w:rPr>
                <w:color w:val="000000"/>
              </w:rPr>
              <w:t xml:space="preserve">   </w:t>
            </w:r>
            <w:r w:rsidRPr="00D76EF7">
              <w:rPr>
                <w:color w:val="000000"/>
              </w:rPr>
              <w:t>9.70</w:t>
            </w:r>
          </w:p>
        </w:tc>
        <w:tc>
          <w:tcPr>
            <w:tcW w:w="1029" w:type="dxa"/>
            <w:vAlign w:val="bottom"/>
          </w:tcPr>
          <w:p w14:paraId="0BD85D5D" w14:textId="53DB2A52" w:rsidR="00D76EF7" w:rsidRPr="00D76EF7" w:rsidRDefault="00D76EF7" w:rsidP="00D76EF7">
            <w:pPr>
              <w:jc w:val="center"/>
            </w:pPr>
            <w:r>
              <w:rPr>
                <w:color w:val="000000"/>
              </w:rPr>
              <w:t xml:space="preserve">  </w:t>
            </w:r>
            <w:r w:rsidRPr="00D76EF7">
              <w:rPr>
                <w:color w:val="000000"/>
              </w:rPr>
              <w:t>1.03</w:t>
            </w:r>
          </w:p>
        </w:tc>
        <w:tc>
          <w:tcPr>
            <w:tcW w:w="1028" w:type="dxa"/>
            <w:vAlign w:val="bottom"/>
          </w:tcPr>
          <w:p w14:paraId="06827209" w14:textId="6A077CAB" w:rsidR="00D76EF7" w:rsidRPr="00D76EF7" w:rsidRDefault="00D76EF7" w:rsidP="00D76EF7">
            <w:pPr>
              <w:jc w:val="center"/>
            </w:pPr>
            <w:r>
              <w:rPr>
                <w:color w:val="000000"/>
              </w:rPr>
              <w:t xml:space="preserve">  </w:t>
            </w:r>
            <w:r w:rsidRPr="00D76EF7">
              <w:rPr>
                <w:color w:val="000000"/>
              </w:rPr>
              <w:t>0.93</w:t>
            </w:r>
          </w:p>
        </w:tc>
        <w:tc>
          <w:tcPr>
            <w:tcW w:w="1028" w:type="dxa"/>
            <w:vAlign w:val="bottom"/>
          </w:tcPr>
          <w:p w14:paraId="555D6E0D" w14:textId="20D454F4" w:rsidR="00D76EF7" w:rsidRPr="00D76EF7" w:rsidRDefault="00D76EF7" w:rsidP="00D76EF7">
            <w:pPr>
              <w:jc w:val="center"/>
            </w:pPr>
            <w:r>
              <w:rPr>
                <w:color w:val="000000"/>
              </w:rPr>
              <w:t xml:space="preserve">  </w:t>
            </w:r>
            <w:r w:rsidRPr="00D76EF7">
              <w:rPr>
                <w:color w:val="000000"/>
              </w:rPr>
              <w:t>0.66</w:t>
            </w:r>
          </w:p>
        </w:tc>
        <w:tc>
          <w:tcPr>
            <w:tcW w:w="1029" w:type="dxa"/>
            <w:vAlign w:val="bottom"/>
          </w:tcPr>
          <w:p w14:paraId="7C53DE0F" w14:textId="7BC9E2C4" w:rsidR="00D76EF7" w:rsidRPr="001B1A1B" w:rsidRDefault="00D76EF7" w:rsidP="00D76EF7">
            <w:pPr>
              <w:jc w:val="center"/>
              <w:rPr>
                <w:b/>
                <w:bCs/>
              </w:rPr>
            </w:pPr>
            <w:r w:rsidRPr="001B1A1B">
              <w:rPr>
                <w:b/>
                <w:bCs/>
                <w:color w:val="000000"/>
              </w:rPr>
              <w:t>0.25</w:t>
            </w:r>
          </w:p>
        </w:tc>
      </w:tr>
      <w:tr w:rsidR="00D76EF7" w:rsidRPr="00665EFD" w14:paraId="29E3A464" w14:textId="77777777" w:rsidTr="001B74B0">
        <w:trPr>
          <w:jc w:val="center"/>
        </w:trPr>
        <w:tc>
          <w:tcPr>
            <w:tcW w:w="1475" w:type="dxa"/>
          </w:tcPr>
          <w:p w14:paraId="5A9E6DE2" w14:textId="77777777" w:rsidR="00D76EF7" w:rsidRPr="00665EFD" w:rsidRDefault="00D76EF7" w:rsidP="00D76EF7">
            <w:r w:rsidRPr="00665EFD">
              <w:t>TOX-171</w:t>
            </w:r>
          </w:p>
        </w:tc>
        <w:tc>
          <w:tcPr>
            <w:tcW w:w="1028" w:type="dxa"/>
            <w:vAlign w:val="bottom"/>
          </w:tcPr>
          <w:p w14:paraId="0AEA62B4" w14:textId="1DE648BE" w:rsidR="00D76EF7" w:rsidRPr="00D76EF7" w:rsidRDefault="00D76EF7" w:rsidP="00D76EF7">
            <w:pPr>
              <w:jc w:val="center"/>
            </w:pPr>
            <w:r w:rsidRPr="00D76EF7">
              <w:rPr>
                <w:color w:val="000000"/>
              </w:rPr>
              <w:t>4.43</w:t>
            </w:r>
          </w:p>
        </w:tc>
        <w:tc>
          <w:tcPr>
            <w:tcW w:w="1028" w:type="dxa"/>
            <w:vAlign w:val="bottom"/>
          </w:tcPr>
          <w:p w14:paraId="5CD94092" w14:textId="2A1BF5A2" w:rsidR="00D76EF7" w:rsidRPr="00D76EF7" w:rsidRDefault="00D76EF7" w:rsidP="00D76EF7">
            <w:pPr>
              <w:jc w:val="center"/>
            </w:pPr>
            <w:r>
              <w:rPr>
                <w:color w:val="000000"/>
              </w:rPr>
              <w:t xml:space="preserve">  </w:t>
            </w:r>
            <w:r w:rsidRPr="00D76EF7">
              <w:rPr>
                <w:color w:val="000000"/>
              </w:rPr>
              <w:t>78.07</w:t>
            </w:r>
          </w:p>
        </w:tc>
        <w:tc>
          <w:tcPr>
            <w:tcW w:w="1029" w:type="dxa"/>
            <w:vAlign w:val="bottom"/>
          </w:tcPr>
          <w:p w14:paraId="158F0F30" w14:textId="2A57DA1C" w:rsidR="00D76EF7" w:rsidRPr="00D76EF7" w:rsidRDefault="00D76EF7" w:rsidP="00D76EF7">
            <w:pPr>
              <w:jc w:val="center"/>
            </w:pPr>
            <w:r>
              <w:rPr>
                <w:color w:val="000000"/>
              </w:rPr>
              <w:t xml:space="preserve">  </w:t>
            </w:r>
            <w:r w:rsidRPr="00D76EF7">
              <w:rPr>
                <w:color w:val="000000"/>
              </w:rPr>
              <w:t>8.44</w:t>
            </w:r>
          </w:p>
        </w:tc>
        <w:tc>
          <w:tcPr>
            <w:tcW w:w="1028" w:type="dxa"/>
            <w:vAlign w:val="bottom"/>
          </w:tcPr>
          <w:p w14:paraId="2C46585D" w14:textId="7E987A75" w:rsidR="00D76EF7" w:rsidRPr="00D76EF7" w:rsidRDefault="00D76EF7" w:rsidP="00D76EF7">
            <w:pPr>
              <w:jc w:val="center"/>
            </w:pPr>
            <w:r>
              <w:rPr>
                <w:color w:val="000000"/>
              </w:rPr>
              <w:t xml:space="preserve">  </w:t>
            </w:r>
            <w:r w:rsidRPr="00D76EF7">
              <w:rPr>
                <w:color w:val="000000"/>
              </w:rPr>
              <w:t>9.57</w:t>
            </w:r>
          </w:p>
        </w:tc>
        <w:tc>
          <w:tcPr>
            <w:tcW w:w="1028" w:type="dxa"/>
            <w:vAlign w:val="bottom"/>
          </w:tcPr>
          <w:p w14:paraId="21B8BCE8" w14:textId="028C4445" w:rsidR="00D76EF7" w:rsidRPr="00D76EF7" w:rsidRDefault="00D76EF7" w:rsidP="00D76EF7">
            <w:pPr>
              <w:jc w:val="center"/>
            </w:pPr>
            <w:r>
              <w:rPr>
                <w:color w:val="000000"/>
              </w:rPr>
              <w:t xml:space="preserve">  </w:t>
            </w:r>
            <w:r w:rsidRPr="00D76EF7">
              <w:rPr>
                <w:color w:val="000000"/>
              </w:rPr>
              <w:t>3.73</w:t>
            </w:r>
          </w:p>
        </w:tc>
        <w:tc>
          <w:tcPr>
            <w:tcW w:w="1029" w:type="dxa"/>
            <w:vAlign w:val="bottom"/>
          </w:tcPr>
          <w:p w14:paraId="4733D0F2" w14:textId="16837B57" w:rsidR="00D76EF7" w:rsidRPr="00183487" w:rsidRDefault="00D76EF7" w:rsidP="00D76EF7">
            <w:pPr>
              <w:jc w:val="center"/>
              <w:rPr>
                <w:b/>
                <w:bCs/>
              </w:rPr>
            </w:pPr>
            <w:r w:rsidRPr="00183487">
              <w:rPr>
                <w:b/>
                <w:bCs/>
                <w:color w:val="000000"/>
              </w:rPr>
              <w:t>1.13</w:t>
            </w:r>
          </w:p>
        </w:tc>
      </w:tr>
      <w:tr w:rsidR="00D76EF7" w:rsidRPr="00665EFD" w14:paraId="4292AE13" w14:textId="77777777" w:rsidTr="001B74B0">
        <w:trPr>
          <w:jc w:val="center"/>
        </w:trPr>
        <w:tc>
          <w:tcPr>
            <w:tcW w:w="1475" w:type="dxa"/>
          </w:tcPr>
          <w:p w14:paraId="1D2646F4" w14:textId="77777777" w:rsidR="00D76EF7" w:rsidRPr="00665EFD" w:rsidRDefault="00D76EF7" w:rsidP="00D76EF7">
            <w:r w:rsidRPr="00665EFD">
              <w:t>warpAR10P</w:t>
            </w:r>
          </w:p>
        </w:tc>
        <w:tc>
          <w:tcPr>
            <w:tcW w:w="1028" w:type="dxa"/>
            <w:vAlign w:val="bottom"/>
          </w:tcPr>
          <w:p w14:paraId="607CC213" w14:textId="4C5692B6" w:rsidR="00D76EF7" w:rsidRPr="00D76EF7" w:rsidRDefault="00D76EF7" w:rsidP="00D76EF7">
            <w:pPr>
              <w:jc w:val="center"/>
            </w:pPr>
            <w:r w:rsidRPr="00D76EF7">
              <w:rPr>
                <w:color w:val="000000"/>
              </w:rPr>
              <w:t>3.67</w:t>
            </w:r>
          </w:p>
        </w:tc>
        <w:tc>
          <w:tcPr>
            <w:tcW w:w="1028" w:type="dxa"/>
            <w:vAlign w:val="bottom"/>
          </w:tcPr>
          <w:p w14:paraId="2D2E3F06" w14:textId="75ABFDD6" w:rsidR="00D76EF7" w:rsidRPr="00D76EF7" w:rsidRDefault="00D76EF7" w:rsidP="00D76EF7">
            <w:pPr>
              <w:jc w:val="center"/>
            </w:pPr>
            <w:r>
              <w:rPr>
                <w:color w:val="000000"/>
              </w:rPr>
              <w:t xml:space="preserve">  </w:t>
            </w:r>
            <w:r w:rsidRPr="00D76EF7">
              <w:rPr>
                <w:color w:val="000000"/>
              </w:rPr>
              <w:t>38.52</w:t>
            </w:r>
          </w:p>
        </w:tc>
        <w:tc>
          <w:tcPr>
            <w:tcW w:w="1029" w:type="dxa"/>
            <w:vAlign w:val="bottom"/>
          </w:tcPr>
          <w:p w14:paraId="6234A723" w14:textId="35E4EDF0" w:rsidR="00D76EF7" w:rsidRPr="00D76EF7" w:rsidRDefault="00D76EF7" w:rsidP="00D76EF7">
            <w:pPr>
              <w:jc w:val="center"/>
            </w:pPr>
            <w:r>
              <w:rPr>
                <w:color w:val="000000"/>
              </w:rPr>
              <w:t xml:space="preserve">  </w:t>
            </w:r>
            <w:r w:rsidRPr="00D76EF7">
              <w:rPr>
                <w:color w:val="000000"/>
              </w:rPr>
              <w:t>4.56</w:t>
            </w:r>
          </w:p>
        </w:tc>
        <w:tc>
          <w:tcPr>
            <w:tcW w:w="1028" w:type="dxa"/>
            <w:vAlign w:val="bottom"/>
          </w:tcPr>
          <w:p w14:paraId="18FCE161" w14:textId="7C589691" w:rsidR="00D76EF7" w:rsidRPr="00D76EF7" w:rsidRDefault="00D76EF7" w:rsidP="00D76EF7">
            <w:pPr>
              <w:jc w:val="center"/>
            </w:pPr>
            <w:r>
              <w:rPr>
                <w:color w:val="000000"/>
              </w:rPr>
              <w:t xml:space="preserve">  </w:t>
            </w:r>
            <w:r w:rsidRPr="00D76EF7">
              <w:rPr>
                <w:color w:val="000000"/>
              </w:rPr>
              <w:t>5.24</w:t>
            </w:r>
          </w:p>
        </w:tc>
        <w:tc>
          <w:tcPr>
            <w:tcW w:w="1028" w:type="dxa"/>
            <w:vAlign w:val="bottom"/>
          </w:tcPr>
          <w:p w14:paraId="385EFCC9" w14:textId="2906C406" w:rsidR="00D76EF7" w:rsidRPr="00D76EF7" w:rsidRDefault="00D76EF7" w:rsidP="00D76EF7">
            <w:pPr>
              <w:jc w:val="center"/>
            </w:pPr>
            <w:r>
              <w:rPr>
                <w:color w:val="000000"/>
              </w:rPr>
              <w:t xml:space="preserve">  </w:t>
            </w:r>
            <w:r w:rsidRPr="00D76EF7">
              <w:rPr>
                <w:color w:val="000000"/>
              </w:rPr>
              <w:t>4.25</w:t>
            </w:r>
          </w:p>
        </w:tc>
        <w:tc>
          <w:tcPr>
            <w:tcW w:w="1029" w:type="dxa"/>
            <w:vAlign w:val="bottom"/>
          </w:tcPr>
          <w:p w14:paraId="2F148DDA" w14:textId="71FEBD56" w:rsidR="00D76EF7" w:rsidRPr="00183487" w:rsidRDefault="00D76EF7" w:rsidP="00D76EF7">
            <w:pPr>
              <w:jc w:val="center"/>
              <w:rPr>
                <w:b/>
                <w:bCs/>
              </w:rPr>
            </w:pPr>
            <w:r w:rsidRPr="00183487">
              <w:rPr>
                <w:b/>
                <w:bCs/>
                <w:color w:val="000000"/>
              </w:rPr>
              <w:t>1.47</w:t>
            </w:r>
          </w:p>
        </w:tc>
      </w:tr>
      <w:tr w:rsidR="00D76EF7" w:rsidRPr="00665EFD" w14:paraId="7F81AD25" w14:textId="77777777" w:rsidTr="001B74B0">
        <w:trPr>
          <w:jc w:val="center"/>
        </w:trPr>
        <w:tc>
          <w:tcPr>
            <w:tcW w:w="1475" w:type="dxa"/>
          </w:tcPr>
          <w:p w14:paraId="102CEC7E" w14:textId="77777777" w:rsidR="00D76EF7" w:rsidRPr="00665EFD" w:rsidRDefault="00D76EF7" w:rsidP="00D76EF7">
            <w:r w:rsidRPr="00665EFD">
              <w:t>warpPIE10P</w:t>
            </w:r>
          </w:p>
        </w:tc>
        <w:tc>
          <w:tcPr>
            <w:tcW w:w="1028" w:type="dxa"/>
            <w:vAlign w:val="bottom"/>
          </w:tcPr>
          <w:p w14:paraId="26794C3B" w14:textId="5D41EB82" w:rsidR="00D76EF7" w:rsidRPr="00D76EF7" w:rsidRDefault="00D76EF7" w:rsidP="00D76EF7">
            <w:pPr>
              <w:jc w:val="center"/>
            </w:pPr>
            <w:r w:rsidRPr="00D76EF7">
              <w:rPr>
                <w:color w:val="000000"/>
              </w:rPr>
              <w:t>5.01</w:t>
            </w:r>
          </w:p>
        </w:tc>
        <w:tc>
          <w:tcPr>
            <w:tcW w:w="1028" w:type="dxa"/>
            <w:vAlign w:val="bottom"/>
          </w:tcPr>
          <w:p w14:paraId="166E3E97" w14:textId="4B872C0F" w:rsidR="00D76EF7" w:rsidRPr="00D76EF7" w:rsidRDefault="00D76EF7" w:rsidP="00D76EF7">
            <w:pPr>
              <w:jc w:val="center"/>
              <w:rPr>
                <w:b/>
                <w:bCs/>
              </w:rPr>
            </w:pPr>
            <w:r>
              <w:rPr>
                <w:color w:val="000000"/>
              </w:rPr>
              <w:t xml:space="preserve">  </w:t>
            </w:r>
            <w:r w:rsidRPr="00D76EF7">
              <w:rPr>
                <w:color w:val="000000"/>
              </w:rPr>
              <w:t>49.74</w:t>
            </w:r>
          </w:p>
        </w:tc>
        <w:tc>
          <w:tcPr>
            <w:tcW w:w="1029" w:type="dxa"/>
            <w:vAlign w:val="bottom"/>
          </w:tcPr>
          <w:p w14:paraId="1E63E174" w14:textId="62B79281" w:rsidR="00D76EF7" w:rsidRPr="00D76EF7" w:rsidRDefault="00D76EF7" w:rsidP="00D76EF7">
            <w:pPr>
              <w:jc w:val="center"/>
            </w:pPr>
            <w:r>
              <w:rPr>
                <w:color w:val="000000"/>
              </w:rPr>
              <w:t xml:space="preserve">  </w:t>
            </w:r>
            <w:r w:rsidRPr="00D76EF7">
              <w:rPr>
                <w:color w:val="000000"/>
              </w:rPr>
              <w:t>7.50</w:t>
            </w:r>
          </w:p>
        </w:tc>
        <w:tc>
          <w:tcPr>
            <w:tcW w:w="1028" w:type="dxa"/>
            <w:vAlign w:val="bottom"/>
          </w:tcPr>
          <w:p w14:paraId="78CCD443" w14:textId="0D69A775" w:rsidR="00D76EF7" w:rsidRPr="00D76EF7" w:rsidRDefault="00D76EF7" w:rsidP="00D76EF7">
            <w:pPr>
              <w:jc w:val="center"/>
            </w:pPr>
            <w:r>
              <w:rPr>
                <w:color w:val="000000"/>
              </w:rPr>
              <w:t xml:space="preserve">  </w:t>
            </w:r>
            <w:r w:rsidRPr="00D76EF7">
              <w:rPr>
                <w:color w:val="000000"/>
              </w:rPr>
              <w:t>8.99</w:t>
            </w:r>
          </w:p>
        </w:tc>
        <w:tc>
          <w:tcPr>
            <w:tcW w:w="1028" w:type="dxa"/>
            <w:vAlign w:val="bottom"/>
          </w:tcPr>
          <w:p w14:paraId="64F80639" w14:textId="6987C162" w:rsidR="00D76EF7" w:rsidRPr="00D76EF7" w:rsidRDefault="00D76EF7" w:rsidP="00D76EF7">
            <w:pPr>
              <w:jc w:val="center"/>
            </w:pPr>
            <w:r>
              <w:rPr>
                <w:color w:val="000000"/>
              </w:rPr>
              <w:t xml:space="preserve">  </w:t>
            </w:r>
            <w:r w:rsidRPr="00D76EF7">
              <w:rPr>
                <w:color w:val="000000"/>
              </w:rPr>
              <w:t>3.53</w:t>
            </w:r>
          </w:p>
        </w:tc>
        <w:tc>
          <w:tcPr>
            <w:tcW w:w="1029" w:type="dxa"/>
            <w:vAlign w:val="bottom"/>
          </w:tcPr>
          <w:p w14:paraId="1A13AA87" w14:textId="543EFA34" w:rsidR="00D76EF7" w:rsidRPr="00183487" w:rsidRDefault="00D76EF7" w:rsidP="00D76EF7">
            <w:pPr>
              <w:jc w:val="center"/>
              <w:rPr>
                <w:b/>
                <w:bCs/>
              </w:rPr>
            </w:pPr>
            <w:r w:rsidRPr="00183487">
              <w:rPr>
                <w:b/>
                <w:bCs/>
                <w:color w:val="000000"/>
              </w:rPr>
              <w:t>0.87</w:t>
            </w:r>
          </w:p>
        </w:tc>
      </w:tr>
      <w:tr w:rsidR="00D76EF7" w:rsidRPr="00665EFD" w14:paraId="14152F1B" w14:textId="77777777" w:rsidTr="001B74B0">
        <w:trPr>
          <w:jc w:val="center"/>
        </w:trPr>
        <w:tc>
          <w:tcPr>
            <w:tcW w:w="1475" w:type="dxa"/>
          </w:tcPr>
          <w:p w14:paraId="2CDC55CF" w14:textId="77777777" w:rsidR="00D76EF7" w:rsidRPr="00665EFD" w:rsidRDefault="00D76EF7" w:rsidP="00D76EF7">
            <w:r w:rsidRPr="00665EFD">
              <w:t>Yale</w:t>
            </w:r>
          </w:p>
        </w:tc>
        <w:tc>
          <w:tcPr>
            <w:tcW w:w="1028" w:type="dxa"/>
            <w:vAlign w:val="bottom"/>
          </w:tcPr>
          <w:p w14:paraId="1BD4B94C" w14:textId="2ABA247B" w:rsidR="00D76EF7" w:rsidRPr="00D76EF7" w:rsidRDefault="00D76EF7" w:rsidP="00D76EF7">
            <w:pPr>
              <w:jc w:val="center"/>
            </w:pPr>
            <w:r w:rsidRPr="00D76EF7">
              <w:rPr>
                <w:color w:val="000000"/>
              </w:rPr>
              <w:t>5.26</w:t>
            </w:r>
          </w:p>
        </w:tc>
        <w:tc>
          <w:tcPr>
            <w:tcW w:w="1028" w:type="dxa"/>
            <w:vAlign w:val="bottom"/>
          </w:tcPr>
          <w:p w14:paraId="4AD55CF2" w14:textId="18E1F553" w:rsidR="00D76EF7" w:rsidRPr="00D76EF7" w:rsidRDefault="00D76EF7" w:rsidP="00D76EF7">
            <w:pPr>
              <w:jc w:val="center"/>
            </w:pPr>
            <w:r>
              <w:rPr>
                <w:color w:val="000000"/>
              </w:rPr>
              <w:t xml:space="preserve">  </w:t>
            </w:r>
            <w:r w:rsidRPr="00D76EF7">
              <w:rPr>
                <w:color w:val="000000"/>
              </w:rPr>
              <w:t>35.29</w:t>
            </w:r>
          </w:p>
        </w:tc>
        <w:tc>
          <w:tcPr>
            <w:tcW w:w="1029" w:type="dxa"/>
            <w:vAlign w:val="bottom"/>
          </w:tcPr>
          <w:p w14:paraId="765B7C90" w14:textId="370D7B3B" w:rsidR="00D76EF7" w:rsidRPr="00D76EF7" w:rsidRDefault="00D76EF7" w:rsidP="00D76EF7">
            <w:pPr>
              <w:jc w:val="center"/>
            </w:pPr>
            <w:r>
              <w:rPr>
                <w:color w:val="000000"/>
              </w:rPr>
              <w:t xml:space="preserve">  </w:t>
            </w:r>
            <w:r w:rsidRPr="00D76EF7">
              <w:rPr>
                <w:color w:val="000000"/>
              </w:rPr>
              <w:t>3.61</w:t>
            </w:r>
          </w:p>
        </w:tc>
        <w:tc>
          <w:tcPr>
            <w:tcW w:w="1028" w:type="dxa"/>
            <w:vAlign w:val="bottom"/>
          </w:tcPr>
          <w:p w14:paraId="2EC6998C" w14:textId="1232083D" w:rsidR="00D76EF7" w:rsidRPr="00D76EF7" w:rsidRDefault="00D76EF7" w:rsidP="00D76EF7">
            <w:pPr>
              <w:jc w:val="center"/>
            </w:pPr>
            <w:r>
              <w:rPr>
                <w:color w:val="000000"/>
              </w:rPr>
              <w:t xml:space="preserve">  </w:t>
            </w:r>
            <w:r w:rsidRPr="00D76EF7">
              <w:rPr>
                <w:color w:val="000000"/>
              </w:rPr>
              <w:t>3.51</w:t>
            </w:r>
          </w:p>
        </w:tc>
        <w:tc>
          <w:tcPr>
            <w:tcW w:w="1028" w:type="dxa"/>
            <w:vAlign w:val="bottom"/>
          </w:tcPr>
          <w:p w14:paraId="13FD65CE" w14:textId="238A150C" w:rsidR="00D76EF7" w:rsidRPr="00D76EF7" w:rsidRDefault="00D76EF7" w:rsidP="00D76EF7">
            <w:pPr>
              <w:jc w:val="center"/>
            </w:pPr>
            <w:r>
              <w:rPr>
                <w:color w:val="000000"/>
              </w:rPr>
              <w:t xml:space="preserve">  </w:t>
            </w:r>
            <w:r w:rsidRPr="00D76EF7">
              <w:rPr>
                <w:color w:val="000000"/>
              </w:rPr>
              <w:t>2.62</w:t>
            </w:r>
          </w:p>
        </w:tc>
        <w:tc>
          <w:tcPr>
            <w:tcW w:w="1029" w:type="dxa"/>
            <w:vAlign w:val="bottom"/>
          </w:tcPr>
          <w:p w14:paraId="7B37506C" w14:textId="39E2E5E5" w:rsidR="00D76EF7" w:rsidRPr="00183487" w:rsidRDefault="00D76EF7" w:rsidP="00D76EF7">
            <w:pPr>
              <w:jc w:val="center"/>
              <w:rPr>
                <w:b/>
                <w:bCs/>
              </w:rPr>
            </w:pPr>
            <w:r w:rsidRPr="00183487">
              <w:rPr>
                <w:b/>
                <w:bCs/>
                <w:color w:val="000000"/>
              </w:rPr>
              <w:t>1.31</w:t>
            </w:r>
          </w:p>
        </w:tc>
      </w:tr>
      <w:tr w:rsidR="00D76EF7" w:rsidRPr="00665EFD" w14:paraId="2D708702" w14:textId="77777777" w:rsidTr="001B74B0">
        <w:trPr>
          <w:jc w:val="center"/>
        </w:trPr>
        <w:tc>
          <w:tcPr>
            <w:tcW w:w="1475" w:type="dxa"/>
          </w:tcPr>
          <w:p w14:paraId="0BBCD9A1" w14:textId="77777777" w:rsidR="00D76EF7" w:rsidRPr="00665EFD" w:rsidRDefault="00D76EF7" w:rsidP="00D76EF7">
            <w:r w:rsidRPr="00665EFD">
              <w:t>sim200-2*</w:t>
            </w:r>
          </w:p>
        </w:tc>
        <w:tc>
          <w:tcPr>
            <w:tcW w:w="1028" w:type="dxa"/>
            <w:vAlign w:val="bottom"/>
          </w:tcPr>
          <w:p w14:paraId="66F5BF84" w14:textId="494B78CC" w:rsidR="00D76EF7" w:rsidRPr="00D76EF7" w:rsidRDefault="00D76EF7" w:rsidP="00D76EF7">
            <w:pPr>
              <w:jc w:val="center"/>
              <w:rPr>
                <w:b/>
                <w:bCs/>
              </w:rPr>
            </w:pPr>
            <w:r w:rsidRPr="00D76EF7">
              <w:rPr>
                <w:color w:val="000000"/>
              </w:rPr>
              <w:t>0.14</w:t>
            </w:r>
          </w:p>
        </w:tc>
        <w:tc>
          <w:tcPr>
            <w:tcW w:w="1028" w:type="dxa"/>
            <w:vAlign w:val="bottom"/>
          </w:tcPr>
          <w:p w14:paraId="7CC11679" w14:textId="465BE789" w:rsidR="00D76EF7" w:rsidRPr="00D76EF7" w:rsidRDefault="00D76EF7" w:rsidP="00D76EF7">
            <w:pPr>
              <w:jc w:val="center"/>
              <w:rPr>
                <w:b/>
                <w:bCs/>
              </w:rPr>
            </w:pPr>
            <w:r>
              <w:rPr>
                <w:color w:val="000000"/>
              </w:rPr>
              <w:t xml:space="preserve">   </w:t>
            </w:r>
            <w:r w:rsidRPr="00D76EF7">
              <w:rPr>
                <w:color w:val="000000"/>
              </w:rPr>
              <w:t>4.08</w:t>
            </w:r>
          </w:p>
        </w:tc>
        <w:tc>
          <w:tcPr>
            <w:tcW w:w="1029" w:type="dxa"/>
            <w:vAlign w:val="bottom"/>
          </w:tcPr>
          <w:p w14:paraId="168812E6" w14:textId="1C137592" w:rsidR="00D76EF7" w:rsidRPr="00D76EF7" w:rsidRDefault="00D76EF7" w:rsidP="00D76EF7">
            <w:pPr>
              <w:jc w:val="center"/>
            </w:pPr>
            <w:r>
              <w:rPr>
                <w:color w:val="000000"/>
              </w:rPr>
              <w:t xml:space="preserve">  </w:t>
            </w:r>
            <w:r w:rsidRPr="00D76EF7">
              <w:rPr>
                <w:color w:val="000000"/>
              </w:rPr>
              <w:t>0.14</w:t>
            </w:r>
          </w:p>
        </w:tc>
        <w:tc>
          <w:tcPr>
            <w:tcW w:w="1028" w:type="dxa"/>
            <w:vAlign w:val="bottom"/>
          </w:tcPr>
          <w:p w14:paraId="7D49CD9A" w14:textId="63B844A8" w:rsidR="00D76EF7" w:rsidRPr="00D76EF7" w:rsidRDefault="00D76EF7" w:rsidP="00D76EF7">
            <w:pPr>
              <w:jc w:val="center"/>
            </w:pPr>
            <w:r>
              <w:rPr>
                <w:color w:val="000000"/>
              </w:rPr>
              <w:t xml:space="preserve">  </w:t>
            </w:r>
            <w:r w:rsidRPr="00D76EF7">
              <w:rPr>
                <w:color w:val="000000"/>
              </w:rPr>
              <w:t>0.16</w:t>
            </w:r>
          </w:p>
        </w:tc>
        <w:tc>
          <w:tcPr>
            <w:tcW w:w="1028" w:type="dxa"/>
            <w:vAlign w:val="bottom"/>
          </w:tcPr>
          <w:p w14:paraId="13619B2A" w14:textId="1AA97E3E" w:rsidR="00D76EF7" w:rsidRPr="00183487" w:rsidRDefault="00D76EF7" w:rsidP="00D76EF7">
            <w:pPr>
              <w:jc w:val="center"/>
              <w:rPr>
                <w:b/>
                <w:bCs/>
              </w:rPr>
            </w:pPr>
            <w:r>
              <w:rPr>
                <w:color w:val="000000"/>
              </w:rPr>
              <w:t xml:space="preserve">  </w:t>
            </w:r>
            <w:r w:rsidRPr="00183487">
              <w:rPr>
                <w:b/>
                <w:bCs/>
                <w:color w:val="000000"/>
              </w:rPr>
              <w:t>0.13</w:t>
            </w:r>
          </w:p>
        </w:tc>
        <w:tc>
          <w:tcPr>
            <w:tcW w:w="1029" w:type="dxa"/>
            <w:vAlign w:val="bottom"/>
          </w:tcPr>
          <w:p w14:paraId="228A4472" w14:textId="22F33321" w:rsidR="00D76EF7" w:rsidRPr="00D76EF7" w:rsidRDefault="00D76EF7" w:rsidP="00D76EF7">
            <w:pPr>
              <w:jc w:val="center"/>
            </w:pPr>
            <w:r w:rsidRPr="00D76EF7">
              <w:rPr>
                <w:color w:val="000000"/>
              </w:rPr>
              <w:t>0.14</w:t>
            </w:r>
          </w:p>
        </w:tc>
      </w:tr>
      <w:tr w:rsidR="00D76EF7" w:rsidRPr="00665EFD" w14:paraId="52093EBE" w14:textId="77777777" w:rsidTr="001B74B0">
        <w:trPr>
          <w:jc w:val="center"/>
        </w:trPr>
        <w:tc>
          <w:tcPr>
            <w:tcW w:w="1475" w:type="dxa"/>
          </w:tcPr>
          <w:p w14:paraId="50F8170A" w14:textId="77777777" w:rsidR="00D76EF7" w:rsidRPr="00665EFD" w:rsidRDefault="00D76EF7" w:rsidP="00D76EF7">
            <w:r w:rsidRPr="00665EFD">
              <w:t>sim200-20*</w:t>
            </w:r>
          </w:p>
        </w:tc>
        <w:tc>
          <w:tcPr>
            <w:tcW w:w="1028" w:type="dxa"/>
            <w:vAlign w:val="bottom"/>
          </w:tcPr>
          <w:p w14:paraId="5898C721" w14:textId="1EDE0682" w:rsidR="00D76EF7" w:rsidRPr="00D76EF7" w:rsidRDefault="00D76EF7" w:rsidP="00D76EF7">
            <w:pPr>
              <w:jc w:val="center"/>
            </w:pPr>
            <w:r w:rsidRPr="00D76EF7">
              <w:rPr>
                <w:color w:val="000000"/>
              </w:rPr>
              <w:t>0.13</w:t>
            </w:r>
          </w:p>
        </w:tc>
        <w:tc>
          <w:tcPr>
            <w:tcW w:w="1028" w:type="dxa"/>
            <w:vAlign w:val="bottom"/>
          </w:tcPr>
          <w:p w14:paraId="781C176C" w14:textId="648B4A79" w:rsidR="00D76EF7" w:rsidRPr="00D76EF7" w:rsidRDefault="00D76EF7" w:rsidP="00D76EF7">
            <w:pPr>
              <w:jc w:val="center"/>
            </w:pPr>
            <w:r>
              <w:rPr>
                <w:color w:val="000000"/>
              </w:rPr>
              <w:t xml:space="preserve">   </w:t>
            </w:r>
            <w:r w:rsidRPr="00D76EF7">
              <w:rPr>
                <w:color w:val="000000"/>
              </w:rPr>
              <w:t>4.15</w:t>
            </w:r>
          </w:p>
        </w:tc>
        <w:tc>
          <w:tcPr>
            <w:tcW w:w="1029" w:type="dxa"/>
            <w:vAlign w:val="bottom"/>
          </w:tcPr>
          <w:p w14:paraId="68BB93A7" w14:textId="4E6122D4" w:rsidR="00D76EF7" w:rsidRPr="00183487" w:rsidRDefault="00D76EF7" w:rsidP="00D76EF7">
            <w:pPr>
              <w:jc w:val="center"/>
              <w:rPr>
                <w:b/>
                <w:bCs/>
              </w:rPr>
            </w:pPr>
            <w:r>
              <w:rPr>
                <w:color w:val="000000"/>
              </w:rPr>
              <w:t xml:space="preserve">  </w:t>
            </w:r>
            <w:r w:rsidRPr="00183487">
              <w:rPr>
                <w:b/>
                <w:bCs/>
                <w:color w:val="000000"/>
              </w:rPr>
              <w:t>0.12</w:t>
            </w:r>
          </w:p>
        </w:tc>
        <w:tc>
          <w:tcPr>
            <w:tcW w:w="1028" w:type="dxa"/>
            <w:vAlign w:val="bottom"/>
          </w:tcPr>
          <w:p w14:paraId="7F1C4C99" w14:textId="32DA1F9C" w:rsidR="00D76EF7" w:rsidRPr="00D76EF7" w:rsidRDefault="00D76EF7" w:rsidP="00D76EF7">
            <w:pPr>
              <w:jc w:val="center"/>
            </w:pPr>
            <w:r>
              <w:rPr>
                <w:color w:val="000000"/>
              </w:rPr>
              <w:t xml:space="preserve">  </w:t>
            </w:r>
            <w:r w:rsidRPr="00D76EF7">
              <w:rPr>
                <w:color w:val="000000"/>
              </w:rPr>
              <w:t>0.16</w:t>
            </w:r>
          </w:p>
        </w:tc>
        <w:tc>
          <w:tcPr>
            <w:tcW w:w="1028" w:type="dxa"/>
            <w:vAlign w:val="bottom"/>
          </w:tcPr>
          <w:p w14:paraId="7BB38F1A" w14:textId="4CD197E4" w:rsidR="00D76EF7" w:rsidRPr="00183487" w:rsidRDefault="00D76EF7" w:rsidP="00D76EF7">
            <w:pPr>
              <w:jc w:val="center"/>
              <w:rPr>
                <w:b/>
                <w:bCs/>
              </w:rPr>
            </w:pPr>
            <w:r w:rsidRPr="00183487">
              <w:rPr>
                <w:b/>
                <w:bCs/>
                <w:color w:val="000000"/>
              </w:rPr>
              <w:t xml:space="preserve">  0.12</w:t>
            </w:r>
          </w:p>
        </w:tc>
        <w:tc>
          <w:tcPr>
            <w:tcW w:w="1029" w:type="dxa"/>
            <w:vAlign w:val="bottom"/>
          </w:tcPr>
          <w:p w14:paraId="3285CCA9" w14:textId="1685BCB8" w:rsidR="00D76EF7" w:rsidRPr="00D76EF7" w:rsidRDefault="00D76EF7" w:rsidP="00D76EF7">
            <w:pPr>
              <w:jc w:val="center"/>
            </w:pPr>
            <w:r w:rsidRPr="00D76EF7">
              <w:rPr>
                <w:color w:val="000000"/>
              </w:rPr>
              <w:t>0.14</w:t>
            </w:r>
          </w:p>
        </w:tc>
      </w:tr>
      <w:tr w:rsidR="00D76EF7" w:rsidRPr="00665EFD" w14:paraId="42BAC776" w14:textId="77777777" w:rsidTr="001B74B0">
        <w:trPr>
          <w:jc w:val="center"/>
        </w:trPr>
        <w:tc>
          <w:tcPr>
            <w:tcW w:w="1475" w:type="dxa"/>
          </w:tcPr>
          <w:p w14:paraId="47B8E693" w14:textId="77777777" w:rsidR="00D76EF7" w:rsidRPr="00665EFD" w:rsidRDefault="00D76EF7" w:rsidP="00D76EF7">
            <w:r w:rsidRPr="00665EFD">
              <w:t>sim500-5*</w:t>
            </w:r>
          </w:p>
        </w:tc>
        <w:tc>
          <w:tcPr>
            <w:tcW w:w="1028" w:type="dxa"/>
            <w:vAlign w:val="bottom"/>
          </w:tcPr>
          <w:p w14:paraId="1B72704B" w14:textId="21024FF0" w:rsidR="00D76EF7" w:rsidRPr="00D76EF7" w:rsidRDefault="00D76EF7" w:rsidP="00D76EF7">
            <w:pPr>
              <w:jc w:val="center"/>
            </w:pPr>
            <w:r w:rsidRPr="00D76EF7">
              <w:rPr>
                <w:color w:val="000000"/>
              </w:rPr>
              <w:t>0.24</w:t>
            </w:r>
          </w:p>
        </w:tc>
        <w:tc>
          <w:tcPr>
            <w:tcW w:w="1028" w:type="dxa"/>
            <w:vAlign w:val="bottom"/>
          </w:tcPr>
          <w:p w14:paraId="104AAD63" w14:textId="5D92A0A1" w:rsidR="00D76EF7" w:rsidRPr="00D76EF7" w:rsidRDefault="00D76EF7" w:rsidP="00D76EF7">
            <w:pPr>
              <w:jc w:val="center"/>
            </w:pPr>
            <w:r>
              <w:rPr>
                <w:color w:val="000000"/>
              </w:rPr>
              <w:t xml:space="preserve">   </w:t>
            </w:r>
            <w:r w:rsidRPr="00D76EF7">
              <w:rPr>
                <w:color w:val="000000"/>
              </w:rPr>
              <w:t>6.62</w:t>
            </w:r>
          </w:p>
        </w:tc>
        <w:tc>
          <w:tcPr>
            <w:tcW w:w="1029" w:type="dxa"/>
            <w:vAlign w:val="bottom"/>
          </w:tcPr>
          <w:p w14:paraId="1BEA7506" w14:textId="397C6C7D" w:rsidR="00D76EF7" w:rsidRPr="00D76EF7" w:rsidRDefault="00D76EF7" w:rsidP="00D76EF7">
            <w:pPr>
              <w:jc w:val="center"/>
              <w:rPr>
                <w:b/>
                <w:bCs/>
              </w:rPr>
            </w:pPr>
            <w:r>
              <w:rPr>
                <w:color w:val="000000"/>
              </w:rPr>
              <w:t xml:space="preserve">  </w:t>
            </w:r>
            <w:r w:rsidRPr="00D76EF7">
              <w:rPr>
                <w:color w:val="000000"/>
              </w:rPr>
              <w:t>0.21</w:t>
            </w:r>
          </w:p>
        </w:tc>
        <w:tc>
          <w:tcPr>
            <w:tcW w:w="1028" w:type="dxa"/>
            <w:vAlign w:val="bottom"/>
          </w:tcPr>
          <w:p w14:paraId="0C983AA7" w14:textId="6E6423C3" w:rsidR="00D76EF7" w:rsidRPr="00D76EF7" w:rsidRDefault="00D76EF7" w:rsidP="00D76EF7">
            <w:pPr>
              <w:jc w:val="center"/>
              <w:rPr>
                <w:b/>
                <w:bCs/>
              </w:rPr>
            </w:pPr>
            <w:r>
              <w:rPr>
                <w:color w:val="000000"/>
              </w:rPr>
              <w:t xml:space="preserve">  </w:t>
            </w:r>
            <w:r w:rsidRPr="00D76EF7">
              <w:rPr>
                <w:color w:val="000000"/>
              </w:rPr>
              <w:t>0.22</w:t>
            </w:r>
          </w:p>
        </w:tc>
        <w:tc>
          <w:tcPr>
            <w:tcW w:w="1028" w:type="dxa"/>
            <w:vAlign w:val="bottom"/>
          </w:tcPr>
          <w:p w14:paraId="470ED97B" w14:textId="2BA3F762" w:rsidR="00D76EF7" w:rsidRPr="00D76EF7" w:rsidRDefault="00D76EF7" w:rsidP="00D76EF7">
            <w:pPr>
              <w:jc w:val="center"/>
            </w:pPr>
            <w:r>
              <w:rPr>
                <w:color w:val="000000"/>
              </w:rPr>
              <w:t xml:space="preserve">  </w:t>
            </w:r>
            <w:r w:rsidRPr="00D76EF7">
              <w:rPr>
                <w:color w:val="000000"/>
              </w:rPr>
              <w:t>0.19</w:t>
            </w:r>
          </w:p>
        </w:tc>
        <w:tc>
          <w:tcPr>
            <w:tcW w:w="1029" w:type="dxa"/>
            <w:vAlign w:val="bottom"/>
          </w:tcPr>
          <w:p w14:paraId="1FBA2218" w14:textId="575F0B51" w:rsidR="00D76EF7" w:rsidRPr="00183487" w:rsidRDefault="00D76EF7" w:rsidP="00D76EF7">
            <w:pPr>
              <w:jc w:val="center"/>
              <w:rPr>
                <w:b/>
                <w:bCs/>
              </w:rPr>
            </w:pPr>
            <w:r w:rsidRPr="00183487">
              <w:rPr>
                <w:b/>
                <w:bCs/>
                <w:color w:val="000000"/>
              </w:rPr>
              <w:t>0.15</w:t>
            </w:r>
          </w:p>
        </w:tc>
      </w:tr>
      <w:tr w:rsidR="00D76EF7" w:rsidRPr="00665EFD" w14:paraId="60431131" w14:textId="77777777" w:rsidTr="001B74B0">
        <w:trPr>
          <w:jc w:val="center"/>
        </w:trPr>
        <w:tc>
          <w:tcPr>
            <w:tcW w:w="1475" w:type="dxa"/>
            <w:tcBorders>
              <w:bottom w:val="single" w:sz="4" w:space="0" w:color="auto"/>
            </w:tcBorders>
          </w:tcPr>
          <w:p w14:paraId="1282E46B" w14:textId="77777777" w:rsidR="00D76EF7" w:rsidRPr="00665EFD" w:rsidRDefault="00D76EF7" w:rsidP="00D76EF7">
            <w:r w:rsidRPr="00665EFD">
              <w:t>sim500-50*</w:t>
            </w:r>
          </w:p>
        </w:tc>
        <w:tc>
          <w:tcPr>
            <w:tcW w:w="1028" w:type="dxa"/>
            <w:tcBorders>
              <w:bottom w:val="single" w:sz="4" w:space="0" w:color="auto"/>
            </w:tcBorders>
            <w:vAlign w:val="bottom"/>
          </w:tcPr>
          <w:p w14:paraId="42819B96" w14:textId="23BC5FC3" w:rsidR="00D76EF7" w:rsidRPr="00D76EF7" w:rsidRDefault="00D76EF7" w:rsidP="00D76EF7">
            <w:pPr>
              <w:jc w:val="center"/>
            </w:pPr>
            <w:r w:rsidRPr="00D76EF7">
              <w:rPr>
                <w:color w:val="000000"/>
              </w:rPr>
              <w:t>0.29</w:t>
            </w:r>
          </w:p>
        </w:tc>
        <w:tc>
          <w:tcPr>
            <w:tcW w:w="1028" w:type="dxa"/>
            <w:tcBorders>
              <w:bottom w:val="single" w:sz="4" w:space="0" w:color="auto"/>
            </w:tcBorders>
            <w:vAlign w:val="bottom"/>
          </w:tcPr>
          <w:p w14:paraId="013AA49C" w14:textId="65D6095E" w:rsidR="00D76EF7" w:rsidRPr="00D76EF7" w:rsidRDefault="00D76EF7" w:rsidP="00D76EF7">
            <w:pPr>
              <w:jc w:val="center"/>
              <w:rPr>
                <w:b/>
                <w:bCs/>
              </w:rPr>
            </w:pPr>
            <w:r>
              <w:rPr>
                <w:color w:val="000000"/>
              </w:rPr>
              <w:t xml:space="preserve">  </w:t>
            </w:r>
            <w:r w:rsidR="00183487">
              <w:rPr>
                <w:color w:val="000000"/>
              </w:rPr>
              <w:t xml:space="preserve"> </w:t>
            </w:r>
            <w:r w:rsidRPr="00D76EF7">
              <w:rPr>
                <w:color w:val="000000"/>
              </w:rPr>
              <w:t>5.85</w:t>
            </w:r>
          </w:p>
        </w:tc>
        <w:tc>
          <w:tcPr>
            <w:tcW w:w="1029" w:type="dxa"/>
            <w:tcBorders>
              <w:bottom w:val="single" w:sz="4" w:space="0" w:color="auto"/>
            </w:tcBorders>
            <w:vAlign w:val="bottom"/>
          </w:tcPr>
          <w:p w14:paraId="41C9A35A" w14:textId="369EE6FE" w:rsidR="00D76EF7" w:rsidRPr="00D76EF7" w:rsidRDefault="00D76EF7" w:rsidP="00D76EF7">
            <w:pPr>
              <w:jc w:val="center"/>
            </w:pPr>
            <w:r>
              <w:rPr>
                <w:color w:val="000000"/>
              </w:rPr>
              <w:t xml:space="preserve">  </w:t>
            </w:r>
            <w:r w:rsidRPr="00D76EF7">
              <w:rPr>
                <w:color w:val="000000"/>
              </w:rPr>
              <w:t>0.21</w:t>
            </w:r>
          </w:p>
        </w:tc>
        <w:tc>
          <w:tcPr>
            <w:tcW w:w="1028" w:type="dxa"/>
            <w:tcBorders>
              <w:bottom w:val="single" w:sz="4" w:space="0" w:color="auto"/>
            </w:tcBorders>
            <w:vAlign w:val="bottom"/>
          </w:tcPr>
          <w:p w14:paraId="6F8C93C1" w14:textId="70D3DB78" w:rsidR="00D76EF7" w:rsidRPr="00D76EF7" w:rsidRDefault="00D76EF7" w:rsidP="00D76EF7">
            <w:pPr>
              <w:jc w:val="center"/>
            </w:pPr>
            <w:r>
              <w:rPr>
                <w:color w:val="000000"/>
              </w:rPr>
              <w:t xml:space="preserve">  </w:t>
            </w:r>
            <w:r w:rsidRPr="00D76EF7">
              <w:rPr>
                <w:color w:val="000000"/>
              </w:rPr>
              <w:t>0.21</w:t>
            </w:r>
          </w:p>
        </w:tc>
        <w:tc>
          <w:tcPr>
            <w:tcW w:w="1028" w:type="dxa"/>
            <w:tcBorders>
              <w:bottom w:val="single" w:sz="4" w:space="0" w:color="auto"/>
            </w:tcBorders>
            <w:vAlign w:val="bottom"/>
          </w:tcPr>
          <w:p w14:paraId="7F0D332B" w14:textId="1F95EDE3" w:rsidR="00D76EF7" w:rsidRPr="00D76EF7" w:rsidRDefault="00D76EF7" w:rsidP="00D76EF7">
            <w:pPr>
              <w:jc w:val="center"/>
            </w:pPr>
            <w:r>
              <w:rPr>
                <w:color w:val="000000"/>
              </w:rPr>
              <w:t xml:space="preserve">  </w:t>
            </w:r>
            <w:r w:rsidRPr="00D76EF7">
              <w:rPr>
                <w:color w:val="000000"/>
              </w:rPr>
              <w:t>0.16</w:t>
            </w:r>
          </w:p>
        </w:tc>
        <w:tc>
          <w:tcPr>
            <w:tcW w:w="1029" w:type="dxa"/>
            <w:tcBorders>
              <w:bottom w:val="single" w:sz="4" w:space="0" w:color="auto"/>
            </w:tcBorders>
            <w:vAlign w:val="bottom"/>
          </w:tcPr>
          <w:p w14:paraId="3870F3BB" w14:textId="33EA0695" w:rsidR="00D76EF7" w:rsidRPr="00183487" w:rsidRDefault="00D76EF7" w:rsidP="00D76EF7">
            <w:pPr>
              <w:jc w:val="center"/>
              <w:rPr>
                <w:b/>
                <w:bCs/>
              </w:rPr>
            </w:pPr>
            <w:r w:rsidRPr="00183487">
              <w:rPr>
                <w:b/>
                <w:bCs/>
                <w:color w:val="000000"/>
              </w:rPr>
              <w:t>0.14</w:t>
            </w:r>
          </w:p>
        </w:tc>
      </w:tr>
      <w:tr w:rsidR="00C23A97" w:rsidRPr="00665EFD" w14:paraId="605F679B" w14:textId="77777777" w:rsidTr="001B74B0">
        <w:trPr>
          <w:jc w:val="center"/>
        </w:trPr>
        <w:tc>
          <w:tcPr>
            <w:tcW w:w="1475" w:type="dxa"/>
            <w:tcBorders>
              <w:bottom w:val="single" w:sz="4" w:space="0" w:color="auto"/>
            </w:tcBorders>
          </w:tcPr>
          <w:p w14:paraId="72A0717E" w14:textId="12C4F01C" w:rsidR="00C23A97" w:rsidRPr="00665EFD" w:rsidRDefault="00C23A97" w:rsidP="00D76EF7">
            <w:r>
              <w:t>Best Algorithm</w:t>
            </w:r>
          </w:p>
        </w:tc>
        <w:tc>
          <w:tcPr>
            <w:tcW w:w="1028" w:type="dxa"/>
            <w:tcBorders>
              <w:bottom w:val="single" w:sz="4" w:space="0" w:color="auto"/>
            </w:tcBorders>
            <w:vAlign w:val="bottom"/>
          </w:tcPr>
          <w:p w14:paraId="102EF1AD" w14:textId="6E33F678" w:rsidR="00C23A97" w:rsidRPr="00D76EF7" w:rsidRDefault="00B36DAE" w:rsidP="00D76EF7">
            <w:pPr>
              <w:jc w:val="center"/>
              <w:rPr>
                <w:color w:val="000000"/>
              </w:rPr>
            </w:pPr>
            <w:r>
              <w:rPr>
                <w:color w:val="000000"/>
              </w:rPr>
              <w:t>2</w:t>
            </w:r>
          </w:p>
        </w:tc>
        <w:tc>
          <w:tcPr>
            <w:tcW w:w="1028" w:type="dxa"/>
            <w:tcBorders>
              <w:bottom w:val="single" w:sz="4" w:space="0" w:color="auto"/>
            </w:tcBorders>
            <w:vAlign w:val="bottom"/>
          </w:tcPr>
          <w:p w14:paraId="73FA39E9" w14:textId="5A835AFE" w:rsidR="00C23A97" w:rsidRDefault="00B36DAE" w:rsidP="00D76EF7">
            <w:pPr>
              <w:jc w:val="center"/>
              <w:rPr>
                <w:color w:val="000000"/>
              </w:rPr>
            </w:pPr>
            <w:r>
              <w:rPr>
                <w:color w:val="000000"/>
              </w:rPr>
              <w:t>0</w:t>
            </w:r>
          </w:p>
        </w:tc>
        <w:tc>
          <w:tcPr>
            <w:tcW w:w="1029" w:type="dxa"/>
            <w:tcBorders>
              <w:bottom w:val="single" w:sz="4" w:space="0" w:color="auto"/>
            </w:tcBorders>
            <w:vAlign w:val="bottom"/>
          </w:tcPr>
          <w:p w14:paraId="618C8519" w14:textId="7C46B6C9" w:rsidR="00C23A97" w:rsidRDefault="00B36DAE" w:rsidP="00D76EF7">
            <w:pPr>
              <w:jc w:val="center"/>
              <w:rPr>
                <w:color w:val="000000"/>
              </w:rPr>
            </w:pPr>
            <w:r>
              <w:rPr>
                <w:color w:val="000000"/>
              </w:rPr>
              <w:t>2</w:t>
            </w:r>
          </w:p>
        </w:tc>
        <w:tc>
          <w:tcPr>
            <w:tcW w:w="1028" w:type="dxa"/>
            <w:tcBorders>
              <w:bottom w:val="single" w:sz="4" w:space="0" w:color="auto"/>
            </w:tcBorders>
            <w:vAlign w:val="bottom"/>
          </w:tcPr>
          <w:p w14:paraId="66DAE7D2" w14:textId="3FDF282B" w:rsidR="00C23A97" w:rsidRDefault="00B36DAE" w:rsidP="00D76EF7">
            <w:pPr>
              <w:jc w:val="center"/>
              <w:rPr>
                <w:color w:val="000000"/>
              </w:rPr>
            </w:pPr>
            <w:r>
              <w:rPr>
                <w:color w:val="000000"/>
              </w:rPr>
              <w:t>0</w:t>
            </w:r>
          </w:p>
        </w:tc>
        <w:tc>
          <w:tcPr>
            <w:tcW w:w="1028" w:type="dxa"/>
            <w:tcBorders>
              <w:bottom w:val="single" w:sz="4" w:space="0" w:color="auto"/>
            </w:tcBorders>
            <w:vAlign w:val="bottom"/>
          </w:tcPr>
          <w:p w14:paraId="76FC5806" w14:textId="6F14C9DE" w:rsidR="00C23A97" w:rsidRDefault="00B36DAE" w:rsidP="00D76EF7">
            <w:pPr>
              <w:jc w:val="center"/>
              <w:rPr>
                <w:color w:val="000000"/>
              </w:rPr>
            </w:pPr>
            <w:r>
              <w:rPr>
                <w:color w:val="000000"/>
              </w:rPr>
              <w:t>3</w:t>
            </w:r>
          </w:p>
        </w:tc>
        <w:tc>
          <w:tcPr>
            <w:tcW w:w="1029" w:type="dxa"/>
            <w:tcBorders>
              <w:bottom w:val="single" w:sz="4" w:space="0" w:color="auto"/>
            </w:tcBorders>
            <w:vAlign w:val="bottom"/>
          </w:tcPr>
          <w:p w14:paraId="49C9DE3B" w14:textId="5D21C0AA" w:rsidR="00C23A97" w:rsidRPr="00DB21C9" w:rsidRDefault="00B36DAE" w:rsidP="00D76EF7">
            <w:pPr>
              <w:jc w:val="center"/>
              <w:rPr>
                <w:color w:val="000000"/>
              </w:rPr>
            </w:pPr>
            <w:r w:rsidRPr="00DB21C9">
              <w:rPr>
                <w:color w:val="000000"/>
              </w:rPr>
              <w:t>10</w:t>
            </w:r>
          </w:p>
        </w:tc>
      </w:tr>
      <w:tr w:rsidR="00D76EF7" w:rsidRPr="00665EFD" w14:paraId="3AB10BD3" w14:textId="77777777" w:rsidTr="001B74B0">
        <w:trPr>
          <w:jc w:val="center"/>
        </w:trPr>
        <w:tc>
          <w:tcPr>
            <w:tcW w:w="7645" w:type="dxa"/>
            <w:gridSpan w:val="7"/>
            <w:tcBorders>
              <w:top w:val="single" w:sz="4" w:space="0" w:color="auto"/>
            </w:tcBorders>
          </w:tcPr>
          <w:p w14:paraId="10068E35" w14:textId="4D8A489B" w:rsidR="00D34F96" w:rsidRPr="00D34F96" w:rsidRDefault="00D34F96" w:rsidP="001B74B0">
            <w:r>
              <w:rPr>
                <w:i/>
                <w:iCs/>
              </w:rPr>
              <w:t>Note</w:t>
            </w:r>
            <w:r>
              <w:t xml:space="preserve">. </w:t>
            </w:r>
            <w:r w:rsidR="0009314C">
              <w:t>ADD HERE.</w:t>
            </w:r>
          </w:p>
          <w:p w14:paraId="4F422422" w14:textId="05D679AD" w:rsidR="00D76EF7" w:rsidRDefault="00D76EF7" w:rsidP="001B74B0">
            <w:r>
              <w:t>* Simulated data.</w:t>
            </w:r>
          </w:p>
          <w:p w14:paraId="07F770DA" w14:textId="377104EB" w:rsidR="00D34F96" w:rsidRPr="00D34F96" w:rsidRDefault="00D34F96" w:rsidP="001B74B0">
            <w:pPr>
              <w:rPr>
                <w:color w:val="000000"/>
                <w:vertAlign w:val="superscript"/>
              </w:rPr>
            </w:pPr>
            <w:r>
              <w:rPr>
                <w:color w:val="000000"/>
                <w:vertAlign w:val="superscript"/>
              </w:rPr>
              <w:t>a</w:t>
            </w:r>
          </w:p>
        </w:tc>
      </w:tr>
    </w:tbl>
    <w:p w14:paraId="36C6BE80" w14:textId="01870726" w:rsidR="00D76EF7" w:rsidRDefault="00D76EF7" w:rsidP="00DA3606">
      <w:pPr>
        <w:rPr>
          <w:b/>
          <w:bCs/>
        </w:rPr>
      </w:pPr>
    </w:p>
    <w:p w14:paraId="3429FDB2" w14:textId="77777777" w:rsidR="00D76EF7" w:rsidRDefault="00D76EF7" w:rsidP="00DA3606">
      <w:pPr>
        <w:rPr>
          <w:b/>
          <w:bCs/>
        </w:rPr>
      </w:pPr>
    </w:p>
    <w:p w14:paraId="6526A458" w14:textId="167BA7C7" w:rsidR="00BF059E" w:rsidRDefault="00BF059E" w:rsidP="00DA3606"/>
    <w:p w14:paraId="686C79AF" w14:textId="77777777" w:rsidR="00914EB2" w:rsidRDefault="00E27986" w:rsidP="00DA3606">
      <w:r>
        <w:t xml:space="preserve">Experimental results are presented in Table 4. </w:t>
      </w:r>
      <w:r w:rsidR="00E87F06">
        <w:t>With regards to</w:t>
      </w:r>
      <w:r w:rsidR="003812AB">
        <w:t xml:space="preserve"> average</w:t>
      </w:r>
      <w:r w:rsidR="00E87F06">
        <w:t xml:space="preserve"> classification accuracy, t</w:t>
      </w:r>
      <w:r w:rsidR="00B40EA7">
        <w:t xml:space="preserve">he TPE obtained the </w:t>
      </w:r>
    </w:p>
    <w:p w14:paraId="20586865" w14:textId="7AA9B35E" w:rsidR="00914EB2" w:rsidRDefault="00914EB2" w:rsidP="00DA3606"/>
    <w:p w14:paraId="1FB38AC5" w14:textId="624D1727" w:rsidR="00914EB2" w:rsidRPr="00451CDD" w:rsidRDefault="00914EB2" w:rsidP="00914EB2">
      <w:pPr>
        <w:pStyle w:val="TableCaption"/>
      </w:pPr>
      <w:r>
        <w:lastRenderedPageBreak/>
        <w:t>Table 4. Summary of Algorithm Performance on Experimental Data Sets</w:t>
      </w:r>
    </w:p>
    <w:p w14:paraId="5B5324B1" w14:textId="7C4EE6D9" w:rsidR="00914EB2" w:rsidRDefault="00914EB2" w:rsidP="00DA360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
        <w:gridCol w:w="1167"/>
        <w:gridCol w:w="1167"/>
        <w:gridCol w:w="1168"/>
        <w:gridCol w:w="1167"/>
        <w:gridCol w:w="1168"/>
        <w:gridCol w:w="1028"/>
      </w:tblGrid>
      <w:tr w:rsidR="00CB17A2" w14:paraId="1DAC6AE5" w14:textId="77777777" w:rsidTr="00BB25A8">
        <w:trPr>
          <w:jc w:val="center"/>
        </w:trPr>
        <w:tc>
          <w:tcPr>
            <w:tcW w:w="1050" w:type="dxa"/>
            <w:tcBorders>
              <w:top w:val="single" w:sz="4" w:space="0" w:color="auto"/>
            </w:tcBorders>
          </w:tcPr>
          <w:p w14:paraId="4A1872FD" w14:textId="77777777" w:rsidR="00CB17A2" w:rsidRPr="001B5DD1" w:rsidRDefault="00CB17A2" w:rsidP="00BB25A8">
            <w:pPr>
              <w:jc w:val="center"/>
            </w:pPr>
          </w:p>
        </w:tc>
        <w:tc>
          <w:tcPr>
            <w:tcW w:w="2334" w:type="dxa"/>
            <w:gridSpan w:val="2"/>
            <w:tcBorders>
              <w:top w:val="single" w:sz="4" w:space="0" w:color="auto"/>
              <w:bottom w:val="single" w:sz="4" w:space="0" w:color="auto"/>
            </w:tcBorders>
          </w:tcPr>
          <w:p w14:paraId="270031A6" w14:textId="77777777" w:rsidR="00CB17A2" w:rsidRPr="001B5DD1" w:rsidRDefault="00CB17A2" w:rsidP="00BB25A8">
            <w:pPr>
              <w:jc w:val="center"/>
            </w:pPr>
            <w:r>
              <w:t>Classification Accuracy</w:t>
            </w:r>
          </w:p>
        </w:tc>
        <w:tc>
          <w:tcPr>
            <w:tcW w:w="2335" w:type="dxa"/>
            <w:gridSpan w:val="2"/>
            <w:tcBorders>
              <w:top w:val="single" w:sz="4" w:space="0" w:color="auto"/>
              <w:bottom w:val="single" w:sz="4" w:space="0" w:color="auto"/>
            </w:tcBorders>
          </w:tcPr>
          <w:p w14:paraId="4D7D69B2" w14:textId="77777777" w:rsidR="00CB17A2" w:rsidRPr="001B5DD1" w:rsidRDefault="00CB17A2" w:rsidP="00BB25A8">
            <w:pPr>
              <w:jc w:val="center"/>
            </w:pPr>
            <w:r>
              <w:t>Compute Time in Minutes</w:t>
            </w:r>
          </w:p>
        </w:tc>
        <w:tc>
          <w:tcPr>
            <w:tcW w:w="2196" w:type="dxa"/>
            <w:gridSpan w:val="2"/>
            <w:tcBorders>
              <w:top w:val="single" w:sz="4" w:space="0" w:color="auto"/>
              <w:bottom w:val="single" w:sz="4" w:space="0" w:color="auto"/>
            </w:tcBorders>
          </w:tcPr>
          <w:p w14:paraId="5F4CBAF0" w14:textId="77777777" w:rsidR="00CB17A2" w:rsidRPr="00FB2713" w:rsidRDefault="00CB17A2" w:rsidP="00BB25A8">
            <w:pPr>
              <w:jc w:val="center"/>
            </w:pPr>
            <w:r>
              <w:t xml:space="preserve">Percent Best </w:t>
            </w:r>
            <w:proofErr w:type="spellStart"/>
            <w:r>
              <w:t>Iteration</w:t>
            </w:r>
            <w:r>
              <w:rPr>
                <w:vertAlign w:val="superscript"/>
              </w:rPr>
              <w:t>a</w:t>
            </w:r>
            <w:proofErr w:type="spellEnd"/>
          </w:p>
        </w:tc>
      </w:tr>
      <w:tr w:rsidR="00CB17A2" w14:paraId="4E9F244D" w14:textId="77777777" w:rsidTr="00BB25A8">
        <w:trPr>
          <w:jc w:val="center"/>
        </w:trPr>
        <w:tc>
          <w:tcPr>
            <w:tcW w:w="1050" w:type="dxa"/>
            <w:tcBorders>
              <w:bottom w:val="single" w:sz="4" w:space="0" w:color="auto"/>
            </w:tcBorders>
          </w:tcPr>
          <w:p w14:paraId="7A8DA7A2" w14:textId="77777777" w:rsidR="00CB17A2" w:rsidRPr="001B5DD1" w:rsidRDefault="00CB17A2" w:rsidP="00BB25A8">
            <w:pPr>
              <w:jc w:val="center"/>
            </w:pPr>
            <w:r w:rsidRPr="001B5DD1">
              <w:t>Algorithm</w:t>
            </w:r>
          </w:p>
        </w:tc>
        <w:tc>
          <w:tcPr>
            <w:tcW w:w="1167" w:type="dxa"/>
            <w:tcBorders>
              <w:top w:val="single" w:sz="4" w:space="0" w:color="auto"/>
              <w:bottom w:val="single" w:sz="4" w:space="0" w:color="auto"/>
            </w:tcBorders>
          </w:tcPr>
          <w:p w14:paraId="2764E6E4" w14:textId="77777777" w:rsidR="00CB17A2" w:rsidRPr="001B5DD1" w:rsidRDefault="00CB17A2" w:rsidP="00BB25A8">
            <w:pPr>
              <w:jc w:val="center"/>
            </w:pPr>
            <w:r w:rsidRPr="001B5DD1">
              <w:t>Mean</w:t>
            </w:r>
          </w:p>
        </w:tc>
        <w:tc>
          <w:tcPr>
            <w:tcW w:w="1167" w:type="dxa"/>
            <w:tcBorders>
              <w:top w:val="single" w:sz="4" w:space="0" w:color="auto"/>
              <w:bottom w:val="single" w:sz="4" w:space="0" w:color="auto"/>
            </w:tcBorders>
          </w:tcPr>
          <w:p w14:paraId="64FA882D" w14:textId="77777777" w:rsidR="00CB17A2" w:rsidRPr="001B5DD1" w:rsidRDefault="00CB17A2" w:rsidP="00BB25A8">
            <w:pPr>
              <w:jc w:val="center"/>
            </w:pPr>
            <w:r>
              <w:t>SD</w:t>
            </w:r>
          </w:p>
        </w:tc>
        <w:tc>
          <w:tcPr>
            <w:tcW w:w="1168" w:type="dxa"/>
            <w:tcBorders>
              <w:top w:val="single" w:sz="4" w:space="0" w:color="auto"/>
              <w:bottom w:val="single" w:sz="4" w:space="0" w:color="auto"/>
            </w:tcBorders>
          </w:tcPr>
          <w:p w14:paraId="7A470DE5" w14:textId="77777777" w:rsidR="00CB17A2" w:rsidRPr="001B5DD1" w:rsidRDefault="00CB17A2" w:rsidP="00BB25A8">
            <w:pPr>
              <w:jc w:val="center"/>
            </w:pPr>
            <w:r>
              <w:t>Mean</w:t>
            </w:r>
          </w:p>
        </w:tc>
        <w:tc>
          <w:tcPr>
            <w:tcW w:w="1167" w:type="dxa"/>
            <w:tcBorders>
              <w:top w:val="single" w:sz="4" w:space="0" w:color="auto"/>
              <w:bottom w:val="single" w:sz="4" w:space="0" w:color="auto"/>
            </w:tcBorders>
          </w:tcPr>
          <w:p w14:paraId="12ED0B72" w14:textId="77777777" w:rsidR="00CB17A2" w:rsidRPr="001B5DD1" w:rsidRDefault="00CB17A2" w:rsidP="00BB25A8">
            <w:pPr>
              <w:jc w:val="center"/>
            </w:pPr>
            <w:r>
              <w:t>SD</w:t>
            </w:r>
          </w:p>
        </w:tc>
        <w:tc>
          <w:tcPr>
            <w:tcW w:w="1168" w:type="dxa"/>
            <w:tcBorders>
              <w:top w:val="single" w:sz="4" w:space="0" w:color="auto"/>
              <w:bottom w:val="single" w:sz="4" w:space="0" w:color="auto"/>
            </w:tcBorders>
          </w:tcPr>
          <w:p w14:paraId="2ADCD4A1" w14:textId="77777777" w:rsidR="00CB17A2" w:rsidRDefault="00CB17A2" w:rsidP="00BB25A8">
            <w:pPr>
              <w:jc w:val="center"/>
            </w:pPr>
            <w:r>
              <w:t>Mean</w:t>
            </w:r>
          </w:p>
        </w:tc>
        <w:tc>
          <w:tcPr>
            <w:tcW w:w="1028" w:type="dxa"/>
            <w:tcBorders>
              <w:top w:val="single" w:sz="4" w:space="0" w:color="auto"/>
              <w:bottom w:val="single" w:sz="4" w:space="0" w:color="auto"/>
            </w:tcBorders>
          </w:tcPr>
          <w:p w14:paraId="74D5F183" w14:textId="77777777" w:rsidR="00CB17A2" w:rsidRDefault="00CB17A2" w:rsidP="00BB25A8">
            <w:pPr>
              <w:jc w:val="center"/>
            </w:pPr>
            <w:r>
              <w:t>SD</w:t>
            </w:r>
          </w:p>
        </w:tc>
      </w:tr>
      <w:tr w:rsidR="00CB17A2" w14:paraId="01777B53" w14:textId="77777777" w:rsidTr="00BB25A8">
        <w:trPr>
          <w:jc w:val="center"/>
        </w:trPr>
        <w:tc>
          <w:tcPr>
            <w:tcW w:w="1050" w:type="dxa"/>
            <w:tcBorders>
              <w:top w:val="single" w:sz="4" w:space="0" w:color="auto"/>
            </w:tcBorders>
          </w:tcPr>
          <w:p w14:paraId="4A408599" w14:textId="77777777" w:rsidR="00CB17A2" w:rsidRPr="001B5DD1" w:rsidRDefault="00CB17A2" w:rsidP="00BB25A8">
            <w:pPr>
              <w:jc w:val="center"/>
            </w:pPr>
            <w:r>
              <w:t>FSGS</w:t>
            </w:r>
          </w:p>
        </w:tc>
        <w:tc>
          <w:tcPr>
            <w:tcW w:w="1167" w:type="dxa"/>
            <w:tcBorders>
              <w:top w:val="single" w:sz="4" w:space="0" w:color="auto"/>
            </w:tcBorders>
          </w:tcPr>
          <w:p w14:paraId="28522071" w14:textId="77777777" w:rsidR="00CB17A2" w:rsidRPr="001B5DD1" w:rsidRDefault="00CB17A2" w:rsidP="00BB25A8">
            <w:pPr>
              <w:jc w:val="center"/>
            </w:pPr>
            <w:r w:rsidRPr="00043087">
              <w:t>.864</w:t>
            </w:r>
            <w:r>
              <w:t>7</w:t>
            </w:r>
          </w:p>
        </w:tc>
        <w:tc>
          <w:tcPr>
            <w:tcW w:w="1167" w:type="dxa"/>
            <w:tcBorders>
              <w:top w:val="single" w:sz="4" w:space="0" w:color="auto"/>
            </w:tcBorders>
          </w:tcPr>
          <w:p w14:paraId="71B34B11" w14:textId="77777777" w:rsidR="00CB17A2" w:rsidRPr="001B5DD1" w:rsidRDefault="00CB17A2" w:rsidP="00BB25A8">
            <w:pPr>
              <w:jc w:val="center"/>
            </w:pPr>
            <w:r>
              <w:t>.1104</w:t>
            </w:r>
          </w:p>
        </w:tc>
        <w:tc>
          <w:tcPr>
            <w:tcW w:w="1168" w:type="dxa"/>
            <w:tcBorders>
              <w:top w:val="single" w:sz="4" w:space="0" w:color="auto"/>
            </w:tcBorders>
          </w:tcPr>
          <w:p w14:paraId="0653B7FA" w14:textId="77777777" w:rsidR="00CB17A2" w:rsidRPr="00304298" w:rsidRDefault="00CB17A2" w:rsidP="00BB25A8">
            <w:pPr>
              <w:jc w:val="center"/>
              <w:rPr>
                <w:vertAlign w:val="superscript"/>
              </w:rPr>
            </w:pPr>
            <w:r>
              <w:t xml:space="preserve">   2.16</w:t>
            </w:r>
            <w:r>
              <w:rPr>
                <w:vertAlign w:val="superscript"/>
              </w:rPr>
              <w:t>c</w:t>
            </w:r>
          </w:p>
        </w:tc>
        <w:tc>
          <w:tcPr>
            <w:tcW w:w="1167" w:type="dxa"/>
            <w:tcBorders>
              <w:top w:val="single" w:sz="4" w:space="0" w:color="auto"/>
            </w:tcBorders>
          </w:tcPr>
          <w:p w14:paraId="54C59B68" w14:textId="77777777" w:rsidR="00CB17A2" w:rsidRPr="00304298" w:rsidRDefault="00CB17A2" w:rsidP="00BB25A8">
            <w:pPr>
              <w:jc w:val="center"/>
              <w:rPr>
                <w:vertAlign w:val="superscript"/>
              </w:rPr>
            </w:pPr>
            <w:r>
              <w:t xml:space="preserve">   2.11</w:t>
            </w:r>
            <w:r>
              <w:rPr>
                <w:vertAlign w:val="superscript"/>
              </w:rPr>
              <w:t>c</w:t>
            </w:r>
          </w:p>
        </w:tc>
        <w:tc>
          <w:tcPr>
            <w:tcW w:w="1168" w:type="dxa"/>
            <w:tcBorders>
              <w:top w:val="single" w:sz="4" w:space="0" w:color="auto"/>
            </w:tcBorders>
          </w:tcPr>
          <w:p w14:paraId="3BE7B75A" w14:textId="77777777" w:rsidR="00CB17A2" w:rsidRDefault="00CB17A2" w:rsidP="00BB25A8">
            <w:pPr>
              <w:jc w:val="center"/>
            </w:pPr>
            <w:r>
              <w:t>-</w:t>
            </w:r>
          </w:p>
        </w:tc>
        <w:tc>
          <w:tcPr>
            <w:tcW w:w="1028" w:type="dxa"/>
            <w:tcBorders>
              <w:top w:val="single" w:sz="4" w:space="0" w:color="auto"/>
            </w:tcBorders>
          </w:tcPr>
          <w:p w14:paraId="4371D7FA" w14:textId="77777777" w:rsidR="00CB17A2" w:rsidRDefault="00CB17A2" w:rsidP="00BB25A8">
            <w:pPr>
              <w:jc w:val="center"/>
            </w:pPr>
            <w:r>
              <w:t>-</w:t>
            </w:r>
          </w:p>
        </w:tc>
      </w:tr>
      <w:tr w:rsidR="00CB17A2" w14:paraId="576A1077" w14:textId="77777777" w:rsidTr="00BB25A8">
        <w:trPr>
          <w:jc w:val="center"/>
        </w:trPr>
        <w:tc>
          <w:tcPr>
            <w:tcW w:w="1050" w:type="dxa"/>
          </w:tcPr>
          <w:p w14:paraId="5FC2C909" w14:textId="77777777" w:rsidR="00CB17A2" w:rsidRPr="001B5DD1" w:rsidRDefault="00CB17A2" w:rsidP="00BB25A8">
            <w:pPr>
              <w:jc w:val="center"/>
            </w:pPr>
            <w:r>
              <w:t>TPE</w:t>
            </w:r>
          </w:p>
        </w:tc>
        <w:tc>
          <w:tcPr>
            <w:tcW w:w="1167" w:type="dxa"/>
          </w:tcPr>
          <w:p w14:paraId="4EA74CB7" w14:textId="77777777" w:rsidR="00CB17A2" w:rsidRPr="001B5DD1" w:rsidRDefault="00CB17A2" w:rsidP="00BB25A8">
            <w:pPr>
              <w:jc w:val="center"/>
            </w:pPr>
            <w:r>
              <w:t>.8924</w:t>
            </w:r>
          </w:p>
        </w:tc>
        <w:tc>
          <w:tcPr>
            <w:tcW w:w="1167" w:type="dxa"/>
          </w:tcPr>
          <w:p w14:paraId="0336E3BF" w14:textId="77777777" w:rsidR="00CB17A2" w:rsidRPr="001B5DD1" w:rsidRDefault="00CB17A2" w:rsidP="00BB25A8">
            <w:pPr>
              <w:jc w:val="center"/>
            </w:pPr>
            <w:r>
              <w:t>.1060</w:t>
            </w:r>
          </w:p>
        </w:tc>
        <w:tc>
          <w:tcPr>
            <w:tcW w:w="1168" w:type="dxa"/>
          </w:tcPr>
          <w:p w14:paraId="6BCBD300" w14:textId="77777777" w:rsidR="00CB17A2" w:rsidRPr="001B5DD1" w:rsidRDefault="00CB17A2" w:rsidP="00BB25A8">
            <w:pPr>
              <w:jc w:val="center"/>
            </w:pPr>
            <w:r>
              <w:t>47.52</w:t>
            </w:r>
          </w:p>
        </w:tc>
        <w:tc>
          <w:tcPr>
            <w:tcW w:w="1167" w:type="dxa"/>
          </w:tcPr>
          <w:p w14:paraId="056AA52F" w14:textId="77777777" w:rsidR="00CB17A2" w:rsidRPr="001B5DD1" w:rsidRDefault="00CB17A2" w:rsidP="00BB25A8">
            <w:pPr>
              <w:jc w:val="center"/>
            </w:pPr>
            <w:r>
              <w:t>50.65</w:t>
            </w:r>
          </w:p>
        </w:tc>
        <w:tc>
          <w:tcPr>
            <w:tcW w:w="1168" w:type="dxa"/>
          </w:tcPr>
          <w:p w14:paraId="674FC221" w14:textId="77777777" w:rsidR="00CB17A2" w:rsidRDefault="00CB17A2" w:rsidP="00BB25A8">
            <w:pPr>
              <w:jc w:val="center"/>
            </w:pPr>
            <w:r>
              <w:t>54.50</w:t>
            </w:r>
          </w:p>
        </w:tc>
        <w:tc>
          <w:tcPr>
            <w:tcW w:w="1028" w:type="dxa"/>
          </w:tcPr>
          <w:p w14:paraId="79D765D2" w14:textId="77777777" w:rsidR="00CB17A2" w:rsidRDefault="00CB17A2" w:rsidP="00BB25A8">
            <w:pPr>
              <w:jc w:val="center"/>
            </w:pPr>
            <w:r>
              <w:t>29.97</w:t>
            </w:r>
          </w:p>
        </w:tc>
      </w:tr>
      <w:tr w:rsidR="00CB17A2" w14:paraId="2B7B091E" w14:textId="77777777" w:rsidTr="00BB25A8">
        <w:trPr>
          <w:jc w:val="center"/>
        </w:trPr>
        <w:tc>
          <w:tcPr>
            <w:tcW w:w="1050" w:type="dxa"/>
          </w:tcPr>
          <w:p w14:paraId="1B0683B8" w14:textId="77777777" w:rsidR="00CB17A2" w:rsidRPr="001B5DD1" w:rsidRDefault="00CB17A2" w:rsidP="00BB25A8">
            <w:pPr>
              <w:jc w:val="center"/>
            </w:pPr>
            <w:r>
              <w:t>RS</w:t>
            </w:r>
          </w:p>
        </w:tc>
        <w:tc>
          <w:tcPr>
            <w:tcW w:w="1167" w:type="dxa"/>
          </w:tcPr>
          <w:p w14:paraId="63F7DF31" w14:textId="77777777" w:rsidR="00CB17A2" w:rsidRPr="001B5DD1" w:rsidRDefault="00CB17A2" w:rsidP="00BB25A8">
            <w:pPr>
              <w:jc w:val="center"/>
            </w:pPr>
            <w:r>
              <w:t>.8774</w:t>
            </w:r>
          </w:p>
        </w:tc>
        <w:tc>
          <w:tcPr>
            <w:tcW w:w="1167" w:type="dxa"/>
          </w:tcPr>
          <w:p w14:paraId="373A413B" w14:textId="77777777" w:rsidR="00CB17A2" w:rsidRPr="001B5DD1" w:rsidRDefault="00CB17A2" w:rsidP="00BB25A8">
            <w:pPr>
              <w:jc w:val="center"/>
            </w:pPr>
            <w:r>
              <w:t>.1173</w:t>
            </w:r>
          </w:p>
        </w:tc>
        <w:tc>
          <w:tcPr>
            <w:tcW w:w="1168" w:type="dxa"/>
          </w:tcPr>
          <w:p w14:paraId="50E53386" w14:textId="77777777" w:rsidR="00CB17A2" w:rsidRPr="001B5DD1" w:rsidRDefault="00CB17A2" w:rsidP="00BB25A8">
            <w:pPr>
              <w:jc w:val="center"/>
            </w:pPr>
            <w:r>
              <w:t xml:space="preserve">  4.68</w:t>
            </w:r>
          </w:p>
        </w:tc>
        <w:tc>
          <w:tcPr>
            <w:tcW w:w="1167" w:type="dxa"/>
          </w:tcPr>
          <w:p w14:paraId="03F67346" w14:textId="77777777" w:rsidR="00CB17A2" w:rsidRPr="00176F8E" w:rsidRDefault="00CB17A2" w:rsidP="00BB25A8">
            <w:pPr>
              <w:jc w:val="center"/>
              <w:rPr>
                <w:i/>
                <w:iCs/>
              </w:rPr>
            </w:pPr>
            <w:r>
              <w:t xml:space="preserve">  5.3</w:t>
            </w:r>
            <w:r w:rsidRPr="00176F8E">
              <w:t>9</w:t>
            </w:r>
          </w:p>
        </w:tc>
        <w:tc>
          <w:tcPr>
            <w:tcW w:w="1168" w:type="dxa"/>
          </w:tcPr>
          <w:p w14:paraId="20B104DF" w14:textId="77777777" w:rsidR="00CB17A2" w:rsidRDefault="00CB17A2" w:rsidP="00BB25A8">
            <w:pPr>
              <w:jc w:val="center"/>
            </w:pPr>
            <w:r>
              <w:t>16.50</w:t>
            </w:r>
          </w:p>
        </w:tc>
        <w:tc>
          <w:tcPr>
            <w:tcW w:w="1028" w:type="dxa"/>
          </w:tcPr>
          <w:p w14:paraId="42149A94" w14:textId="77777777" w:rsidR="00CB17A2" w:rsidRDefault="00CB17A2" w:rsidP="00BB25A8">
            <w:pPr>
              <w:jc w:val="center"/>
            </w:pPr>
            <w:r>
              <w:t>26.40</w:t>
            </w:r>
          </w:p>
        </w:tc>
      </w:tr>
      <w:tr w:rsidR="00CB17A2" w14:paraId="3CDF4139" w14:textId="77777777" w:rsidTr="00BB25A8">
        <w:trPr>
          <w:jc w:val="center"/>
        </w:trPr>
        <w:tc>
          <w:tcPr>
            <w:tcW w:w="1050" w:type="dxa"/>
          </w:tcPr>
          <w:p w14:paraId="2A198636" w14:textId="77777777" w:rsidR="00CB17A2" w:rsidRPr="001B5DD1" w:rsidRDefault="00CB17A2" w:rsidP="00BB25A8">
            <w:pPr>
              <w:jc w:val="center"/>
            </w:pPr>
            <w:r>
              <w:t>RSDU</w:t>
            </w:r>
          </w:p>
        </w:tc>
        <w:tc>
          <w:tcPr>
            <w:tcW w:w="1167" w:type="dxa"/>
          </w:tcPr>
          <w:p w14:paraId="303E95F1" w14:textId="77777777" w:rsidR="00CB17A2" w:rsidRPr="001B5DD1" w:rsidRDefault="00CB17A2" w:rsidP="00BB25A8">
            <w:pPr>
              <w:jc w:val="center"/>
            </w:pPr>
            <w:r>
              <w:t>.8759</w:t>
            </w:r>
          </w:p>
        </w:tc>
        <w:tc>
          <w:tcPr>
            <w:tcW w:w="1167" w:type="dxa"/>
          </w:tcPr>
          <w:p w14:paraId="6C0B0D99" w14:textId="77777777" w:rsidR="00CB17A2" w:rsidRPr="001B5DD1" w:rsidRDefault="00CB17A2" w:rsidP="00BB25A8">
            <w:pPr>
              <w:jc w:val="center"/>
            </w:pPr>
            <w:r>
              <w:t>.1129</w:t>
            </w:r>
          </w:p>
        </w:tc>
        <w:tc>
          <w:tcPr>
            <w:tcW w:w="1168" w:type="dxa"/>
          </w:tcPr>
          <w:p w14:paraId="7F15989F" w14:textId="77777777" w:rsidR="00CB17A2" w:rsidRPr="001B5DD1" w:rsidRDefault="00CB17A2" w:rsidP="00BB25A8">
            <w:pPr>
              <w:jc w:val="center"/>
            </w:pPr>
            <w:r>
              <w:t xml:space="preserve">  4.97</w:t>
            </w:r>
          </w:p>
        </w:tc>
        <w:tc>
          <w:tcPr>
            <w:tcW w:w="1167" w:type="dxa"/>
          </w:tcPr>
          <w:p w14:paraId="7A8CF748" w14:textId="77777777" w:rsidR="00CB17A2" w:rsidRPr="001B5DD1" w:rsidRDefault="00CB17A2" w:rsidP="00BB25A8">
            <w:pPr>
              <w:jc w:val="center"/>
            </w:pPr>
            <w:r>
              <w:t xml:space="preserve">  5.54</w:t>
            </w:r>
          </w:p>
        </w:tc>
        <w:tc>
          <w:tcPr>
            <w:tcW w:w="1168" w:type="dxa"/>
          </w:tcPr>
          <w:p w14:paraId="0CF7782D" w14:textId="77777777" w:rsidR="00CB17A2" w:rsidRDefault="00CB17A2" w:rsidP="00BB25A8">
            <w:pPr>
              <w:jc w:val="center"/>
            </w:pPr>
            <w:r>
              <w:t>24.50</w:t>
            </w:r>
          </w:p>
        </w:tc>
        <w:tc>
          <w:tcPr>
            <w:tcW w:w="1028" w:type="dxa"/>
          </w:tcPr>
          <w:p w14:paraId="0CCA02EF" w14:textId="77777777" w:rsidR="00CB17A2" w:rsidRDefault="00CB17A2" w:rsidP="00BB25A8">
            <w:pPr>
              <w:jc w:val="center"/>
            </w:pPr>
            <w:r>
              <w:t>33.97</w:t>
            </w:r>
          </w:p>
        </w:tc>
      </w:tr>
      <w:tr w:rsidR="00CB17A2" w14:paraId="44EDED0A" w14:textId="77777777" w:rsidTr="00BB25A8">
        <w:trPr>
          <w:jc w:val="center"/>
        </w:trPr>
        <w:tc>
          <w:tcPr>
            <w:tcW w:w="1050" w:type="dxa"/>
          </w:tcPr>
          <w:p w14:paraId="5BD5FC99" w14:textId="77777777" w:rsidR="00CB17A2" w:rsidRPr="001B5DD1" w:rsidRDefault="00CB17A2" w:rsidP="00BB25A8">
            <w:pPr>
              <w:jc w:val="center"/>
            </w:pPr>
            <w:r>
              <w:t>GA</w:t>
            </w:r>
          </w:p>
        </w:tc>
        <w:tc>
          <w:tcPr>
            <w:tcW w:w="1167" w:type="dxa"/>
          </w:tcPr>
          <w:p w14:paraId="3B487211" w14:textId="77777777" w:rsidR="00CB17A2" w:rsidRPr="001B5DD1" w:rsidRDefault="00CB17A2" w:rsidP="00BB25A8">
            <w:pPr>
              <w:jc w:val="center"/>
            </w:pPr>
            <w:r>
              <w:t>.8769</w:t>
            </w:r>
          </w:p>
        </w:tc>
        <w:tc>
          <w:tcPr>
            <w:tcW w:w="1167" w:type="dxa"/>
          </w:tcPr>
          <w:p w14:paraId="654CD303" w14:textId="77777777" w:rsidR="00CB17A2" w:rsidRPr="001B5DD1" w:rsidRDefault="00CB17A2" w:rsidP="00BB25A8">
            <w:pPr>
              <w:jc w:val="center"/>
            </w:pPr>
            <w:r>
              <w:t>.1118</w:t>
            </w:r>
          </w:p>
        </w:tc>
        <w:tc>
          <w:tcPr>
            <w:tcW w:w="1168" w:type="dxa"/>
          </w:tcPr>
          <w:p w14:paraId="4F47F5F4" w14:textId="77777777" w:rsidR="00CB17A2" w:rsidRPr="001B5DD1" w:rsidRDefault="00CB17A2" w:rsidP="00BB25A8">
            <w:pPr>
              <w:jc w:val="center"/>
            </w:pPr>
            <w:r>
              <w:t xml:space="preserve">  3.11</w:t>
            </w:r>
          </w:p>
        </w:tc>
        <w:tc>
          <w:tcPr>
            <w:tcW w:w="1167" w:type="dxa"/>
          </w:tcPr>
          <w:p w14:paraId="16B35FA5" w14:textId="77777777" w:rsidR="00CB17A2" w:rsidRPr="001B5DD1" w:rsidRDefault="00CB17A2" w:rsidP="00BB25A8">
            <w:pPr>
              <w:jc w:val="center"/>
            </w:pPr>
            <w:r>
              <w:t xml:space="preserve">  3.71</w:t>
            </w:r>
          </w:p>
        </w:tc>
        <w:tc>
          <w:tcPr>
            <w:tcW w:w="1168" w:type="dxa"/>
          </w:tcPr>
          <w:p w14:paraId="7A68F3C9" w14:textId="77777777" w:rsidR="00CB17A2" w:rsidRDefault="00CB17A2" w:rsidP="00BB25A8">
            <w:pPr>
              <w:jc w:val="center"/>
            </w:pPr>
            <w:r>
              <w:t>42.10</w:t>
            </w:r>
          </w:p>
        </w:tc>
        <w:tc>
          <w:tcPr>
            <w:tcW w:w="1028" w:type="dxa"/>
          </w:tcPr>
          <w:p w14:paraId="275D64BA" w14:textId="77777777" w:rsidR="00CB17A2" w:rsidRDefault="00CB17A2" w:rsidP="00BB25A8">
            <w:pPr>
              <w:jc w:val="center"/>
            </w:pPr>
            <w:r>
              <w:t>28.42</w:t>
            </w:r>
          </w:p>
        </w:tc>
      </w:tr>
      <w:tr w:rsidR="00CB17A2" w14:paraId="2F3545B5" w14:textId="77777777" w:rsidTr="00BB25A8">
        <w:trPr>
          <w:jc w:val="center"/>
        </w:trPr>
        <w:tc>
          <w:tcPr>
            <w:tcW w:w="1050" w:type="dxa"/>
            <w:tcBorders>
              <w:bottom w:val="single" w:sz="4" w:space="0" w:color="auto"/>
            </w:tcBorders>
          </w:tcPr>
          <w:p w14:paraId="76AB7EAF" w14:textId="77777777" w:rsidR="00CB17A2" w:rsidRPr="001B5DD1" w:rsidRDefault="00CB17A2" w:rsidP="00BB25A8">
            <w:pPr>
              <w:jc w:val="center"/>
            </w:pPr>
            <w:r>
              <w:t>PSO</w:t>
            </w:r>
          </w:p>
        </w:tc>
        <w:tc>
          <w:tcPr>
            <w:tcW w:w="1167" w:type="dxa"/>
            <w:tcBorders>
              <w:bottom w:val="single" w:sz="4" w:space="0" w:color="auto"/>
            </w:tcBorders>
          </w:tcPr>
          <w:p w14:paraId="2C27E88D" w14:textId="77777777" w:rsidR="00CB17A2" w:rsidRPr="001B5DD1" w:rsidRDefault="00CB17A2" w:rsidP="00BB25A8">
            <w:pPr>
              <w:jc w:val="center"/>
            </w:pPr>
            <w:r>
              <w:t>.8741</w:t>
            </w:r>
          </w:p>
        </w:tc>
        <w:tc>
          <w:tcPr>
            <w:tcW w:w="1167" w:type="dxa"/>
            <w:tcBorders>
              <w:bottom w:val="single" w:sz="4" w:space="0" w:color="auto"/>
            </w:tcBorders>
          </w:tcPr>
          <w:p w14:paraId="12112F22" w14:textId="77777777" w:rsidR="00CB17A2" w:rsidRPr="001B5DD1" w:rsidRDefault="00CB17A2" w:rsidP="00BB25A8">
            <w:pPr>
              <w:jc w:val="center"/>
            </w:pPr>
            <w:r>
              <w:t>.1196</w:t>
            </w:r>
          </w:p>
        </w:tc>
        <w:tc>
          <w:tcPr>
            <w:tcW w:w="1168" w:type="dxa"/>
            <w:tcBorders>
              <w:bottom w:val="single" w:sz="4" w:space="0" w:color="auto"/>
            </w:tcBorders>
          </w:tcPr>
          <w:p w14:paraId="3849F0E3" w14:textId="77777777" w:rsidR="00CB17A2" w:rsidRPr="001B5DD1" w:rsidRDefault="00CB17A2" w:rsidP="00BB25A8">
            <w:pPr>
              <w:jc w:val="center"/>
            </w:pPr>
            <w:r>
              <w:t xml:space="preserve">  0.82</w:t>
            </w:r>
          </w:p>
        </w:tc>
        <w:tc>
          <w:tcPr>
            <w:tcW w:w="1167" w:type="dxa"/>
            <w:tcBorders>
              <w:bottom w:val="single" w:sz="4" w:space="0" w:color="auto"/>
            </w:tcBorders>
          </w:tcPr>
          <w:p w14:paraId="07AAFD86" w14:textId="77777777" w:rsidR="00CB17A2" w:rsidRPr="001B5DD1" w:rsidRDefault="00CB17A2" w:rsidP="00BB25A8">
            <w:pPr>
              <w:jc w:val="center"/>
            </w:pPr>
            <w:r>
              <w:t xml:space="preserve">  0.88</w:t>
            </w:r>
          </w:p>
        </w:tc>
        <w:tc>
          <w:tcPr>
            <w:tcW w:w="1168" w:type="dxa"/>
            <w:tcBorders>
              <w:bottom w:val="single" w:sz="4" w:space="0" w:color="auto"/>
            </w:tcBorders>
          </w:tcPr>
          <w:p w14:paraId="45CCB4FA" w14:textId="77777777" w:rsidR="00CB17A2" w:rsidRDefault="00CB17A2" w:rsidP="00BB25A8">
            <w:pPr>
              <w:jc w:val="center"/>
            </w:pPr>
            <w:r>
              <w:t>49</w:t>
            </w:r>
            <w:r w:rsidRPr="006D2FB9">
              <w:t>.</w:t>
            </w:r>
            <w:r>
              <w:t>83</w:t>
            </w:r>
          </w:p>
        </w:tc>
        <w:tc>
          <w:tcPr>
            <w:tcW w:w="1028" w:type="dxa"/>
            <w:tcBorders>
              <w:bottom w:val="single" w:sz="4" w:space="0" w:color="auto"/>
            </w:tcBorders>
          </w:tcPr>
          <w:p w14:paraId="5947B69B" w14:textId="77777777" w:rsidR="00CB17A2" w:rsidRDefault="00CB17A2" w:rsidP="00BB25A8">
            <w:pPr>
              <w:jc w:val="center"/>
            </w:pPr>
            <w:r>
              <w:t>31</w:t>
            </w:r>
            <w:r w:rsidRPr="006D2FB9">
              <w:t>.0</w:t>
            </w:r>
            <w:r>
              <w:t>5</w:t>
            </w:r>
          </w:p>
        </w:tc>
      </w:tr>
    </w:tbl>
    <w:p w14:paraId="79FB0997" w14:textId="2EABE250" w:rsidR="00CB17A2" w:rsidRDefault="00CB17A2" w:rsidP="00DA3606"/>
    <w:p w14:paraId="1315E5AA" w14:textId="77777777" w:rsidR="00CB17A2" w:rsidRDefault="00CB17A2" w:rsidP="00DA3606"/>
    <w:p w14:paraId="20E02EAC" w14:textId="0E8A0734" w:rsidR="00BF059E" w:rsidRDefault="00B40EA7" w:rsidP="00DA3606">
      <w:r>
        <w:t>highest classification accuracy of 89.24</w:t>
      </w:r>
      <w:r w:rsidR="00262703">
        <w:t>%</w:t>
      </w:r>
      <w:r>
        <w:t xml:space="preserve"> and the FSGS obtained the lowest classification accuracy of 86.47%</w:t>
      </w:r>
      <w:r w:rsidR="00262703">
        <w:t xml:space="preserve">. The PSO, GA, RS, and RSDU </w:t>
      </w:r>
      <w:r w:rsidR="006638DA">
        <w:t>performed similarly with classification accuracies of approximately 87</w:t>
      </w:r>
      <w:r w:rsidR="007F2B75">
        <w:t>-88</w:t>
      </w:r>
      <w:r w:rsidR="006638DA">
        <w:t>%.</w:t>
      </w:r>
      <w:r w:rsidR="00A207D5">
        <w:t xml:space="preserve"> </w:t>
      </w:r>
      <w:r w:rsidR="00E87F06">
        <w:t xml:space="preserve">Overall, </w:t>
      </w:r>
      <w:r w:rsidR="0076177E">
        <w:t xml:space="preserve">an analysis of variance (ANOVA) model reveals that </w:t>
      </w:r>
      <w:r w:rsidR="00E87F06">
        <w:t xml:space="preserve">these </w:t>
      </w:r>
      <w:r w:rsidR="002B67E9">
        <w:t>classification accuracies are</w:t>
      </w:r>
      <w:r w:rsidR="007404AD">
        <w:t xml:space="preserve"> </w:t>
      </w:r>
      <w:r w:rsidR="002B67E9">
        <w:t>not</w:t>
      </w:r>
      <w:r w:rsidR="006B47DF">
        <w:t xml:space="preserve"> statistically significant</w:t>
      </w:r>
      <w:r w:rsidR="001940CB">
        <w:t xml:space="preserve">, </w:t>
      </w:r>
      <w:proofErr w:type="gramStart"/>
      <w:r w:rsidR="001940CB">
        <w:rPr>
          <w:i/>
          <w:iCs/>
        </w:rPr>
        <w:t>F</w:t>
      </w:r>
      <w:r w:rsidR="001940CB">
        <w:t>(</w:t>
      </w:r>
      <w:proofErr w:type="gramEnd"/>
      <w:r w:rsidR="001940CB">
        <w:t>5, 84) =</w:t>
      </w:r>
      <w:r w:rsidR="00DA2037">
        <w:t xml:space="preserve"> </w:t>
      </w:r>
      <w:r w:rsidR="001940CB">
        <w:t xml:space="preserve">0.0916, </w:t>
      </w:r>
      <w:r w:rsidR="001940CB">
        <w:rPr>
          <w:i/>
          <w:iCs/>
        </w:rPr>
        <w:t xml:space="preserve">p </w:t>
      </w:r>
      <w:r w:rsidR="001940CB">
        <w:t>= .993.</w:t>
      </w:r>
    </w:p>
    <w:p w14:paraId="3425E55C" w14:textId="2CDCD0E4" w:rsidR="005E6D63" w:rsidRDefault="005E6D63" w:rsidP="00DA3606"/>
    <w:p w14:paraId="1276AE20" w14:textId="064BF5DA" w:rsidR="003320EB" w:rsidRDefault="000C1DCE" w:rsidP="007F4E26">
      <w:r>
        <w:t xml:space="preserve">For </w:t>
      </w:r>
      <w:r w:rsidR="003812AB">
        <w:t xml:space="preserve">average </w:t>
      </w:r>
      <w:r>
        <w:t>compute time</w:t>
      </w:r>
      <w:r w:rsidR="003812AB">
        <w:t>s</w:t>
      </w:r>
      <w:r>
        <w:t xml:space="preserve">, the PSO obtained the lowest compute time </w:t>
      </w:r>
      <w:r w:rsidR="00254F35">
        <w:t xml:space="preserve">of 0.82 minutes, whereas, the TPE obtained the highest compute time of 47.52 minutes. The longer compute times for TPE was expected, however, these times are also based on using 64 threads in the </w:t>
      </w:r>
      <w:proofErr w:type="spellStart"/>
      <w:r w:rsidR="00254F35">
        <w:t>XGBoost</w:t>
      </w:r>
      <w:proofErr w:type="spellEnd"/>
      <w:r w:rsidR="00254F35">
        <w:t xml:space="preserve"> classifier model. For computing environments with less resources, these compute times would noticeably increase.</w:t>
      </w:r>
      <w:r w:rsidR="006D4BD8">
        <w:t xml:space="preserve"> Overall, an ANOVA model reveals that these compute times </w:t>
      </w:r>
      <w:r w:rsidR="003320EB">
        <w:t xml:space="preserve">are significantly different, </w:t>
      </w:r>
      <w:proofErr w:type="gramStart"/>
      <w:r w:rsidR="003320EB">
        <w:rPr>
          <w:i/>
          <w:iCs/>
        </w:rPr>
        <w:t>F</w:t>
      </w:r>
      <w:r w:rsidR="003320EB">
        <w:t>(</w:t>
      </w:r>
      <w:proofErr w:type="gramEnd"/>
      <w:r w:rsidR="003320EB">
        <w:t xml:space="preserve">5, 84) = 11.25, </w:t>
      </w:r>
      <w:r w:rsidR="003320EB">
        <w:rPr>
          <w:i/>
          <w:iCs/>
        </w:rPr>
        <w:t>p</w:t>
      </w:r>
      <w:r w:rsidR="003320EB">
        <w:t xml:space="preserve"> &lt; .0001. Tukey’s pairwise comparisons reveal that among the 15 algorithm comparisons, each </w:t>
      </w:r>
      <w:r w:rsidR="00332398">
        <w:t xml:space="preserve">non-Bayesian </w:t>
      </w:r>
      <w:r w:rsidR="003320EB">
        <w:t>algorithm ha</w:t>
      </w:r>
      <w:r w:rsidR="00307EEF">
        <w:t>s</w:t>
      </w:r>
      <w:r w:rsidR="003320EB">
        <w:t xml:space="preserve"> significantly lower compute times than the TPE algorithm (</w:t>
      </w:r>
      <w:r w:rsidR="003320EB">
        <w:rPr>
          <w:i/>
          <w:iCs/>
        </w:rPr>
        <w:t>p</w:t>
      </w:r>
      <w:r w:rsidR="003320EB">
        <w:t xml:space="preserve"> = .001).</w:t>
      </w:r>
      <w:r w:rsidR="00790B3A">
        <w:t xml:space="preserve"> These differences highlight the efficiency that parallel computing can have on searching large parameter spaces. </w:t>
      </w:r>
    </w:p>
    <w:p w14:paraId="4795C432" w14:textId="57949CF0" w:rsidR="00FA0BD0" w:rsidRDefault="00FA0BD0" w:rsidP="007F4E26"/>
    <w:p w14:paraId="1E892FC0" w14:textId="6A75E692" w:rsidR="00307EEF" w:rsidRPr="00307EEF" w:rsidRDefault="00C126E1" w:rsidP="007F4E26">
      <w:r>
        <w:t xml:space="preserve">The percent best iteration metric is calculated as the 100 * best iteration index / 200, where lower scores indicate the optimal solution is found earlier in the search algorithm. </w:t>
      </w:r>
      <w:r w:rsidR="00890249">
        <w:t>For average percent best iteration, the RS obtained the lowest percent of 16.50%, whereas, the TPE obtained the highest percent of 54.50%</w:t>
      </w:r>
      <w:r w:rsidR="00790B3A">
        <w:t xml:space="preserve">. Overall, an ANOVA reveals that the these metrics are statistically different, </w:t>
      </w:r>
      <w:proofErr w:type="gramStart"/>
      <w:r w:rsidR="00790B3A">
        <w:rPr>
          <w:i/>
          <w:iCs/>
        </w:rPr>
        <w:t>F</w:t>
      </w:r>
      <w:r w:rsidR="00790B3A">
        <w:t>(</w:t>
      </w:r>
      <w:proofErr w:type="gramEnd"/>
      <w:r w:rsidR="00790B3A">
        <w:t xml:space="preserve">4, 70) = 4.447, </w:t>
      </w:r>
      <w:r w:rsidR="00790B3A">
        <w:rPr>
          <w:i/>
          <w:iCs/>
        </w:rPr>
        <w:t>p</w:t>
      </w:r>
      <w:r w:rsidR="00790B3A">
        <w:t xml:space="preserve"> = .00</w:t>
      </w:r>
      <w:r w:rsidR="00E354A2">
        <w:t>29</w:t>
      </w:r>
      <w:r w:rsidR="00CC016D">
        <w:t xml:space="preserve">. Tukey’s pairwise comparisons reveal that the among the 10 algorithm comparisons, </w:t>
      </w:r>
      <w:r w:rsidR="00307EEF">
        <w:t>the RS has significantly lower percent best iteration metrics compared to both PSO (</w:t>
      </w:r>
      <w:r w:rsidR="00307EEF">
        <w:rPr>
          <w:i/>
          <w:iCs/>
        </w:rPr>
        <w:t>p</w:t>
      </w:r>
      <w:r w:rsidR="00307EEF">
        <w:t xml:space="preserve"> = .027) and TPE (</w:t>
      </w:r>
      <w:r w:rsidR="00307EEF">
        <w:rPr>
          <w:i/>
          <w:iCs/>
        </w:rPr>
        <w:t xml:space="preserve">p </w:t>
      </w:r>
      <w:r w:rsidR="00307EEF">
        <w:t xml:space="preserve">= .008). </w:t>
      </w:r>
      <w:r w:rsidR="00552F08">
        <w:t xml:space="preserve">    </w:t>
      </w:r>
      <w:r w:rsidR="00914EB2">
        <w:t xml:space="preserve"> </w:t>
      </w:r>
    </w:p>
    <w:p w14:paraId="55FD29BD" w14:textId="6C370EB9" w:rsidR="002C7B22" w:rsidRDefault="002C7B22" w:rsidP="007F4E26"/>
    <w:p w14:paraId="173CD1F6" w14:textId="2B4B5C8D" w:rsidR="002C7B22" w:rsidRDefault="002C7B22" w:rsidP="007F4E26">
      <w:r>
        <w:t xml:space="preserve">With regards to the count of times an algorithm was selected as best, </w:t>
      </w:r>
      <w:r w:rsidR="00F66984">
        <w:t xml:space="preserve">both the TPE and PSO </w:t>
      </w:r>
      <w:r w:rsidR="00DA1CA8">
        <w:t>are</w:t>
      </w:r>
      <w:r w:rsidR="00F66984">
        <w:t xml:space="preserve"> selected </w:t>
      </w:r>
      <w:r w:rsidR="00DA1CA8">
        <w:t xml:space="preserve">among </w:t>
      </w:r>
      <w:r w:rsidR="00F66984">
        <w:t>5</w:t>
      </w:r>
      <w:r w:rsidR="004224CB">
        <w:t xml:space="preserve"> out of </w:t>
      </w:r>
      <w:r w:rsidR="00F66984">
        <w:t xml:space="preserve">16 </w:t>
      </w:r>
      <w:r w:rsidR="00DA1CA8">
        <w:t>data sets</w:t>
      </w:r>
      <w:r w:rsidR="004224CB">
        <w:t xml:space="preserve"> </w:t>
      </w:r>
      <w:r w:rsidR="00F66984">
        <w:t>as the top performing algorithms</w:t>
      </w:r>
      <w:r w:rsidR="004224CB">
        <w:t xml:space="preserve">. </w:t>
      </w:r>
      <w:r w:rsidR="00DA1CA8">
        <w:t>The GA and RSDU are selected 3 times and 1 time, respectively, out of the 16 data sets as the top performing algorithms. Random</w:t>
      </w:r>
      <w:r w:rsidR="004224CB">
        <w:t xml:space="preserve"> search was never selected as a top performing algorithm</w:t>
      </w:r>
      <w:r w:rsidR="00DA1CA8">
        <w:t xml:space="preserve"> across any data set</w:t>
      </w:r>
      <w:r w:rsidR="004224CB">
        <w:t xml:space="preserve">. Interestingly, these results demonstrate that stochastic optimization algorithms </w:t>
      </w:r>
      <w:r w:rsidR="00DA1CA8">
        <w:t>are able to obtain comparable results to their Bayesian counterparts.</w:t>
      </w:r>
    </w:p>
    <w:p w14:paraId="16616D4B" w14:textId="77777777" w:rsidR="00E54700" w:rsidRDefault="00E54700" w:rsidP="007D5125">
      <w:pPr>
        <w:rPr>
          <w:b/>
          <w:bCs/>
        </w:rPr>
      </w:pPr>
    </w:p>
    <w:p w14:paraId="5D3A3476" w14:textId="705C804F" w:rsidR="007D5125" w:rsidRDefault="003F6D1F" w:rsidP="007D5125">
      <w:pPr>
        <w:rPr>
          <w:b/>
          <w:bCs/>
        </w:rPr>
      </w:pPr>
      <w:r>
        <w:rPr>
          <w:b/>
          <w:bCs/>
        </w:rPr>
        <w:t>CONCLUSION</w:t>
      </w:r>
    </w:p>
    <w:p w14:paraId="27B3412D" w14:textId="22D8132C" w:rsidR="008D16A2" w:rsidRDefault="008D16A2" w:rsidP="007D5125">
      <w:pPr>
        <w:rPr>
          <w:b/>
          <w:bCs/>
        </w:rPr>
      </w:pPr>
    </w:p>
    <w:p w14:paraId="56643ED2" w14:textId="18D2E67B" w:rsidR="008D16A2" w:rsidRPr="008D16A2" w:rsidRDefault="008D16A2" w:rsidP="007D5125">
      <w:r>
        <w:t xml:space="preserve">In this paper, we evaluated approaches to feature selection and hyperparameter optimization using stochastic-based algorithms to jointly optimize the search space. The idea is to solve both feature selection and hyperparameter tuning in the same algorithm. We demonstrate the effectiveness of the stochastic-based algorithms across a series of simulated and benchmark data sets and show comparable predictive performance in a fraction of the time as commonly used state-of-the-art methods such as Bayesian optimization using TPE.  </w:t>
      </w:r>
    </w:p>
    <w:p w14:paraId="29D7F11C" w14:textId="5C498E85" w:rsidR="002815EE" w:rsidRDefault="002815EE" w:rsidP="007D5125"/>
    <w:p w14:paraId="2DB7BFD8" w14:textId="77777777" w:rsidR="00435CA9" w:rsidRDefault="00435CA9">
      <w:pPr>
        <w:rPr>
          <w:b/>
        </w:rPr>
      </w:pPr>
      <w:r>
        <w:br w:type="page"/>
      </w:r>
    </w:p>
    <w:p w14:paraId="47387419" w14:textId="3739567D" w:rsidR="003D2540" w:rsidRDefault="003D2540" w:rsidP="00920534">
      <w:pPr>
        <w:pStyle w:val="Heading1"/>
        <w:jc w:val="left"/>
      </w:pPr>
      <w:r>
        <w:lastRenderedPageBreak/>
        <w:t xml:space="preserve">REFERENCES </w:t>
      </w:r>
    </w:p>
    <w:p w14:paraId="466C362C" w14:textId="6F5BD99D" w:rsidR="00593211" w:rsidRDefault="00593211" w:rsidP="00920534"/>
    <w:p w14:paraId="01357EB1" w14:textId="7453EA47" w:rsidR="00FC11DA" w:rsidRPr="00EA3A3E" w:rsidRDefault="00FC11DA" w:rsidP="00FC11DA">
      <w:pPr>
        <w:rPr>
          <w:i/>
          <w:iCs/>
        </w:rPr>
      </w:pPr>
      <w:proofErr w:type="spellStart"/>
      <w:r>
        <w:t>Bergstra</w:t>
      </w:r>
      <w:proofErr w:type="spellEnd"/>
      <w:r>
        <w:t xml:space="preserve">, </w:t>
      </w:r>
      <w:r w:rsidR="00EA3A3E">
        <w:t>J. &amp;</w:t>
      </w:r>
      <w:r>
        <w:t xml:space="preserve"> </w:t>
      </w:r>
      <w:proofErr w:type="spellStart"/>
      <w:r>
        <w:t>Bengio</w:t>
      </w:r>
      <w:proofErr w:type="spellEnd"/>
      <w:r>
        <w:t xml:space="preserve">, </w:t>
      </w:r>
      <w:r w:rsidR="00EA3A3E">
        <w:t>Y</w:t>
      </w:r>
      <w:r>
        <w:t xml:space="preserve">. </w:t>
      </w:r>
      <w:r w:rsidR="00EA3A3E">
        <w:t xml:space="preserve">(2012). </w:t>
      </w:r>
      <w:r>
        <w:t>Random search for</w:t>
      </w:r>
      <w:r w:rsidR="00EA3A3E">
        <w:t xml:space="preserve"> </w:t>
      </w:r>
      <w:r>
        <w:t xml:space="preserve">hyper-parameter optimization. </w:t>
      </w:r>
      <w:r w:rsidRPr="00EA3A3E">
        <w:rPr>
          <w:i/>
          <w:iCs/>
        </w:rPr>
        <w:t>The Journal of Machine</w:t>
      </w:r>
    </w:p>
    <w:p w14:paraId="428EABB7" w14:textId="10E0C6D2" w:rsidR="00FC11DA" w:rsidRDefault="00FC11DA" w:rsidP="00EA3A3E">
      <w:pPr>
        <w:ind w:firstLine="720"/>
      </w:pPr>
      <w:r w:rsidRPr="00EA3A3E">
        <w:rPr>
          <w:i/>
          <w:iCs/>
        </w:rPr>
        <w:t>Learning Research, 13</w:t>
      </w:r>
      <w:r>
        <w:t>(1)</w:t>
      </w:r>
      <w:r w:rsidR="00EA3A3E">
        <w:t xml:space="preserve">, </w:t>
      </w:r>
      <w:r>
        <w:t>281</w:t>
      </w:r>
      <w:r w:rsidR="00EA3A3E">
        <w:t>-</w:t>
      </w:r>
      <w:r>
        <w:t>305</w:t>
      </w:r>
      <w:r w:rsidR="00EA3A3E">
        <w:t>.</w:t>
      </w:r>
    </w:p>
    <w:p w14:paraId="0C678124" w14:textId="0009D94F" w:rsidR="00BB3B5A" w:rsidRDefault="009A464E" w:rsidP="00920534">
      <w:proofErr w:type="spellStart"/>
      <w:r w:rsidRPr="009A464E">
        <w:t>Bergstra</w:t>
      </w:r>
      <w:proofErr w:type="spellEnd"/>
      <w:r w:rsidRPr="009A464E">
        <w:t xml:space="preserve">, J., </w:t>
      </w:r>
      <w:proofErr w:type="spellStart"/>
      <w:r w:rsidRPr="009A464E">
        <w:t>Yamins</w:t>
      </w:r>
      <w:proofErr w:type="spellEnd"/>
      <w:r w:rsidRPr="009A464E">
        <w:t xml:space="preserve">, D., </w:t>
      </w:r>
      <w:r w:rsidR="00600F8F">
        <w:t xml:space="preserve">&amp; </w:t>
      </w:r>
      <w:r w:rsidRPr="009A464E">
        <w:t>Cox, D. D. (2013)</w:t>
      </w:r>
      <w:r w:rsidR="009505AA">
        <w:t>.</w:t>
      </w:r>
      <w:r w:rsidRPr="009A464E">
        <w:t xml:space="preserve"> Making a </w:t>
      </w:r>
      <w:r w:rsidR="009505AA">
        <w:t>s</w:t>
      </w:r>
      <w:r w:rsidRPr="009A464E">
        <w:t xml:space="preserve">cience of </w:t>
      </w:r>
      <w:r w:rsidR="009505AA">
        <w:t>m</w:t>
      </w:r>
      <w:r w:rsidRPr="009A464E">
        <w:t xml:space="preserve">odel </w:t>
      </w:r>
      <w:r w:rsidR="009505AA">
        <w:t>s</w:t>
      </w:r>
      <w:r w:rsidRPr="009A464E">
        <w:t xml:space="preserve">earch: Hyperparameter </w:t>
      </w:r>
      <w:r w:rsidR="009505AA">
        <w:t>p</w:t>
      </w:r>
      <w:r w:rsidRPr="009A464E">
        <w:t xml:space="preserve">ptimization in </w:t>
      </w:r>
    </w:p>
    <w:p w14:paraId="1253B01D" w14:textId="63E3F8D5" w:rsidR="009A464E" w:rsidRDefault="009505AA" w:rsidP="00A92138">
      <w:pPr>
        <w:ind w:left="720"/>
        <w:rPr>
          <w:i/>
          <w:iCs/>
        </w:rPr>
      </w:pPr>
      <w:r>
        <w:t>h</w:t>
      </w:r>
      <w:r w:rsidR="009A464E" w:rsidRPr="00686F85">
        <w:t xml:space="preserve">undreds of </w:t>
      </w:r>
      <w:r>
        <w:t>d</w:t>
      </w:r>
      <w:r w:rsidR="009A464E" w:rsidRPr="00686F85">
        <w:t xml:space="preserve">imensions for </w:t>
      </w:r>
      <w:r>
        <w:t>v</w:t>
      </w:r>
      <w:r w:rsidR="009A464E" w:rsidRPr="00686F85">
        <w:t xml:space="preserve">ision </w:t>
      </w:r>
      <w:r>
        <w:t>a</w:t>
      </w:r>
      <w:r w:rsidR="009A464E" w:rsidRPr="00686F85">
        <w:t xml:space="preserve">rchitectures. </w:t>
      </w:r>
      <w:r w:rsidR="009A464E" w:rsidRPr="005E6DA2">
        <w:rPr>
          <w:i/>
          <w:iCs/>
        </w:rPr>
        <w:t>To appear in Proc</w:t>
      </w:r>
      <w:r w:rsidR="005E6DA2" w:rsidRPr="005E6DA2">
        <w:rPr>
          <w:i/>
          <w:iCs/>
        </w:rPr>
        <w:t>eedings</w:t>
      </w:r>
      <w:r w:rsidR="009A464E" w:rsidRPr="005E6DA2">
        <w:rPr>
          <w:i/>
          <w:iCs/>
        </w:rPr>
        <w:t xml:space="preserve"> of the 30th International Conference on Machine Learning (ICML 2013).</w:t>
      </w:r>
    </w:p>
    <w:p w14:paraId="3BCDDF3E" w14:textId="6AF8EBC8" w:rsidR="00783127" w:rsidRPr="00686F85" w:rsidRDefault="00783127" w:rsidP="00783127">
      <w:proofErr w:type="spellStart"/>
      <w:r>
        <w:t>Breiman</w:t>
      </w:r>
      <w:proofErr w:type="spellEnd"/>
      <w:r>
        <w:t xml:space="preserve">, </w:t>
      </w:r>
      <w:r w:rsidR="00FC11DA">
        <w:t>L</w:t>
      </w:r>
      <w:r>
        <w:t xml:space="preserve">. </w:t>
      </w:r>
      <w:r w:rsidR="00FC11DA">
        <w:t xml:space="preserve">(2001). </w:t>
      </w:r>
      <w:r>
        <w:t>Random forests.</w:t>
      </w:r>
      <w:r w:rsidRPr="00783127">
        <w:rPr>
          <w:i/>
          <w:iCs/>
        </w:rPr>
        <w:t xml:space="preserve"> Machine </w:t>
      </w:r>
      <w:r w:rsidR="00E9652B">
        <w:rPr>
          <w:i/>
          <w:iCs/>
        </w:rPr>
        <w:t>L</w:t>
      </w:r>
      <w:r w:rsidRPr="00783127">
        <w:rPr>
          <w:i/>
          <w:iCs/>
        </w:rPr>
        <w:t>earning, 45</w:t>
      </w:r>
      <w:r>
        <w:t>(1), 5-32.</w:t>
      </w:r>
    </w:p>
    <w:p w14:paraId="4BEC5D92" w14:textId="77777777" w:rsidR="00A92138" w:rsidRDefault="00324FEF" w:rsidP="00324FEF">
      <w:proofErr w:type="spellStart"/>
      <w:r w:rsidRPr="00324FEF">
        <w:t>Breiman</w:t>
      </w:r>
      <w:proofErr w:type="spellEnd"/>
      <w:r w:rsidRPr="00324FEF">
        <w:t xml:space="preserve">, L., Friedman, J. H., </w:t>
      </w:r>
      <w:proofErr w:type="spellStart"/>
      <w:r w:rsidRPr="00324FEF">
        <w:t>Olshen</w:t>
      </w:r>
      <w:proofErr w:type="spellEnd"/>
      <w:r w:rsidRPr="00324FEF">
        <w:t xml:space="preserve">, R. A., &amp; Stone, C. J. (1984). </w:t>
      </w:r>
      <w:r w:rsidRPr="00324FEF">
        <w:rPr>
          <w:i/>
          <w:iCs/>
        </w:rPr>
        <w:t>Classification and regression trees</w:t>
      </w:r>
      <w:r w:rsidRPr="00324FEF">
        <w:t xml:space="preserve">. Belmont, </w:t>
      </w:r>
    </w:p>
    <w:p w14:paraId="2522AB1D" w14:textId="203E4E0C" w:rsidR="00324FEF" w:rsidRPr="00686F85" w:rsidRDefault="00324FEF" w:rsidP="00A92138">
      <w:pPr>
        <w:ind w:firstLine="720"/>
      </w:pPr>
      <w:r w:rsidRPr="00324FEF">
        <w:t xml:space="preserve">CA: Wadsworth. </w:t>
      </w:r>
    </w:p>
    <w:p w14:paraId="02C5C6BA" w14:textId="1AC55149" w:rsidR="00324FEF" w:rsidRPr="00686F85" w:rsidRDefault="00324FEF" w:rsidP="00920534">
      <w:r w:rsidRPr="00324FEF">
        <w:t xml:space="preserve">Chen, T., </w:t>
      </w:r>
      <w:r w:rsidR="00267C0D" w:rsidRPr="00686F85">
        <w:t xml:space="preserve">&amp; </w:t>
      </w:r>
      <w:proofErr w:type="spellStart"/>
      <w:r w:rsidRPr="00324FEF">
        <w:t>Guestrin</w:t>
      </w:r>
      <w:proofErr w:type="spellEnd"/>
      <w:r w:rsidRPr="00324FEF">
        <w:t xml:space="preserve">, C. (preprint 2016). </w:t>
      </w:r>
      <w:proofErr w:type="spellStart"/>
      <w:r w:rsidRPr="00324FEF">
        <w:t>XGBoost</w:t>
      </w:r>
      <w:proofErr w:type="spellEnd"/>
      <w:r w:rsidRPr="00324FEF">
        <w:t>: A scalable tree boosting system</w:t>
      </w:r>
      <w:r w:rsidR="00F55C34" w:rsidRPr="00686F85">
        <w:t xml:space="preserve"> </w:t>
      </w:r>
      <w:r w:rsidRPr="00324FEF">
        <w:rPr>
          <w:i/>
          <w:iCs/>
        </w:rPr>
        <w:t>arXiv:1603.02754</w:t>
      </w:r>
      <w:r w:rsidR="002473B8" w:rsidRPr="00686F85">
        <w:t>.</w:t>
      </w:r>
    </w:p>
    <w:p w14:paraId="55737F69" w14:textId="77777777" w:rsidR="00593211" w:rsidRPr="00686F85" w:rsidRDefault="00593211" w:rsidP="00F0644C">
      <w:pPr>
        <w:rPr>
          <w:i/>
          <w:iCs/>
        </w:rPr>
      </w:pPr>
      <w:proofErr w:type="spellStart"/>
      <w:r w:rsidRPr="00686F85">
        <w:t>Colaco</w:t>
      </w:r>
      <w:proofErr w:type="spellEnd"/>
      <w:r w:rsidRPr="00686F85">
        <w:t>, S., Kumar, S., Tamang, A., &amp; Biju, V. G. (2019). A review on feature selection algorithms. I</w:t>
      </w:r>
      <w:r w:rsidRPr="00686F85">
        <w:rPr>
          <w:i/>
          <w:iCs/>
        </w:rPr>
        <w:t xml:space="preserve">n Shetty N., </w:t>
      </w:r>
    </w:p>
    <w:p w14:paraId="5D83FD7B" w14:textId="5B133D9F" w:rsidR="004B0577" w:rsidRDefault="00593211" w:rsidP="000E2663">
      <w:pPr>
        <w:ind w:left="720"/>
      </w:pPr>
      <w:r w:rsidRPr="00686F85">
        <w:rPr>
          <w:i/>
          <w:iCs/>
        </w:rPr>
        <w:t xml:space="preserve">Patnaik L., Nagaraj H., </w:t>
      </w:r>
      <w:proofErr w:type="spellStart"/>
      <w:r w:rsidRPr="00686F85">
        <w:rPr>
          <w:i/>
          <w:iCs/>
        </w:rPr>
        <w:t>Hamsavath</w:t>
      </w:r>
      <w:proofErr w:type="spellEnd"/>
      <w:r w:rsidRPr="00686F85">
        <w:rPr>
          <w:i/>
          <w:iCs/>
        </w:rPr>
        <w:t xml:space="preserve"> P., Nalini N. (eds) Emerging Research in Computing, Information, Communication and Applications. Advances in Intelligent Systems and Computing, Volume 906 </w:t>
      </w:r>
      <w:r w:rsidRPr="00686F85">
        <w:t>(pp.</w:t>
      </w:r>
      <w:r w:rsidR="00123435" w:rsidRPr="00686F85">
        <w:t xml:space="preserve"> </w:t>
      </w:r>
      <w:r w:rsidRPr="00686F85">
        <w:t>133-153). Singapore: Springer.</w:t>
      </w:r>
    </w:p>
    <w:p w14:paraId="5AB34242" w14:textId="77777777" w:rsidR="004B0577" w:rsidRDefault="004B0577" w:rsidP="004B0577">
      <w:r>
        <w:t>Friedman, J. H. (2001). Greedy function approximation: A gradient boosting machine</w:t>
      </w:r>
      <w:r w:rsidRPr="004B0577">
        <w:rPr>
          <w:i/>
          <w:iCs/>
        </w:rPr>
        <w:t>. Annals of Statistics, 29</w:t>
      </w:r>
      <w:r>
        <w:t xml:space="preserve">(5), </w:t>
      </w:r>
    </w:p>
    <w:p w14:paraId="2AD7DDA2" w14:textId="2A01B425" w:rsidR="004B0577" w:rsidRDefault="004B0577" w:rsidP="004B0577">
      <w:pPr>
        <w:ind w:firstLine="720"/>
      </w:pPr>
      <w:r>
        <w:t>1189-1232.</w:t>
      </w:r>
    </w:p>
    <w:p w14:paraId="772E8A71" w14:textId="56E9AC4E" w:rsidR="00F0644C" w:rsidRPr="00686F85" w:rsidRDefault="002672A9" w:rsidP="00F0644C">
      <w:pPr>
        <w:rPr>
          <w:i/>
          <w:iCs/>
        </w:rPr>
      </w:pPr>
      <w:proofErr w:type="spellStart"/>
      <w:r w:rsidRPr="001E7E8A">
        <w:t>Gheyas</w:t>
      </w:r>
      <w:proofErr w:type="spellEnd"/>
      <w:r w:rsidRPr="001E7E8A">
        <w:t xml:space="preserve">., </w:t>
      </w:r>
      <w:r w:rsidRPr="00686F85">
        <w:t xml:space="preserve">I. </w:t>
      </w:r>
      <w:r w:rsidRPr="001E7E8A">
        <w:t>&amp; Smith, L. S. (2010). Feature subset selection in large dimensionality domains. </w:t>
      </w:r>
      <w:r w:rsidRPr="001E7E8A">
        <w:rPr>
          <w:i/>
          <w:iCs/>
        </w:rPr>
        <w:t>Pattern</w:t>
      </w:r>
      <w:r w:rsidR="000E0A7C" w:rsidRPr="00686F85">
        <w:rPr>
          <w:i/>
          <w:iCs/>
        </w:rPr>
        <w:t xml:space="preserve"> </w:t>
      </w:r>
      <w:r w:rsidR="00F0644C" w:rsidRPr="00686F85">
        <w:rPr>
          <w:i/>
          <w:iCs/>
        </w:rPr>
        <w:t xml:space="preserve">Recognition, </w:t>
      </w:r>
    </w:p>
    <w:p w14:paraId="1E331EB5" w14:textId="3EB253DA" w:rsidR="00D85D89" w:rsidRPr="00686F85" w:rsidRDefault="002672A9" w:rsidP="00F90479">
      <w:pPr>
        <w:ind w:firstLine="720"/>
      </w:pPr>
      <w:r w:rsidRPr="001E7E8A">
        <w:rPr>
          <w:i/>
          <w:iCs/>
        </w:rPr>
        <w:t>43</w:t>
      </w:r>
      <w:r w:rsidRPr="001E7E8A">
        <w:t>(1), 5</w:t>
      </w:r>
      <w:r w:rsidRPr="00686F85">
        <w:t>-</w:t>
      </w:r>
      <w:r w:rsidRPr="001E7E8A">
        <w:t>13.</w:t>
      </w:r>
    </w:p>
    <w:p w14:paraId="484BDAD2" w14:textId="77777777" w:rsidR="00D65118" w:rsidRDefault="00D85D89" w:rsidP="00D85D89">
      <w:r>
        <w:t xml:space="preserve">Hastie, T., </w:t>
      </w:r>
      <w:proofErr w:type="spellStart"/>
      <w:r>
        <w:t>Tibshirani</w:t>
      </w:r>
      <w:proofErr w:type="spellEnd"/>
      <w:r>
        <w:t xml:space="preserve">, R., &amp; Friedman, J. H. (2009). </w:t>
      </w:r>
      <w:r w:rsidRPr="00CF2A95">
        <w:rPr>
          <w:i/>
          <w:iCs/>
        </w:rPr>
        <w:t>Elements of statistical learning</w:t>
      </w:r>
      <w:r>
        <w:t xml:space="preserve"> (2nd ed.). New York, NY: </w:t>
      </w:r>
    </w:p>
    <w:p w14:paraId="3C33680F" w14:textId="2CA241ED" w:rsidR="00D85D89" w:rsidRDefault="00D85D89" w:rsidP="00D65118">
      <w:pPr>
        <w:ind w:firstLine="720"/>
      </w:pPr>
      <w:r>
        <w:t>Springer.</w:t>
      </w:r>
    </w:p>
    <w:p w14:paraId="56CE4467" w14:textId="5EA9D42E" w:rsidR="0057336E" w:rsidRDefault="0057336E" w:rsidP="0057336E">
      <w:r w:rsidRPr="006D2ED7">
        <w:t xml:space="preserve">Kabir, M. M., Islam, M. M., &amp; </w:t>
      </w:r>
      <w:proofErr w:type="spellStart"/>
      <w:r w:rsidRPr="006D2ED7">
        <w:t>Murase</w:t>
      </w:r>
      <w:proofErr w:type="spellEnd"/>
      <w:r w:rsidRPr="006D2ED7">
        <w:t xml:space="preserve">, K. (2011). A new local </w:t>
      </w:r>
      <w:proofErr w:type="gramStart"/>
      <w:r w:rsidRPr="006D2ED7">
        <w:t>search</w:t>
      </w:r>
      <w:r w:rsidR="00F077CB">
        <w:t xml:space="preserve"> </w:t>
      </w:r>
      <w:r w:rsidRPr="006D2ED7">
        <w:t>based</w:t>
      </w:r>
      <w:proofErr w:type="gramEnd"/>
      <w:r w:rsidRPr="006D2ED7">
        <w:t xml:space="preserve"> hybrid genetic algorithm for feature </w:t>
      </w:r>
    </w:p>
    <w:p w14:paraId="67C7FB3C" w14:textId="4222FE75" w:rsidR="0057336E" w:rsidRDefault="0057336E" w:rsidP="0057336E">
      <w:pPr>
        <w:ind w:firstLine="720"/>
      </w:pPr>
      <w:r w:rsidRPr="006D2ED7">
        <w:t>selection. </w:t>
      </w:r>
      <w:r w:rsidRPr="006D2ED7">
        <w:rPr>
          <w:i/>
          <w:iCs/>
        </w:rPr>
        <w:t>Neurocomputing, 74</w:t>
      </w:r>
      <w:r w:rsidRPr="006D2ED7">
        <w:t>, 2194</w:t>
      </w:r>
      <w:r>
        <w:t>-</w:t>
      </w:r>
      <w:r w:rsidRPr="006D2ED7">
        <w:t>2928.</w:t>
      </w:r>
    </w:p>
    <w:p w14:paraId="014C8A22" w14:textId="77777777" w:rsidR="0093209D" w:rsidRDefault="003459C7" w:rsidP="003459C7">
      <w:r>
        <w:t xml:space="preserve">Lane, M. C., </w:t>
      </w:r>
      <w:proofErr w:type="spellStart"/>
      <w:r>
        <w:t>Xue</w:t>
      </w:r>
      <w:proofErr w:type="spellEnd"/>
      <w:r>
        <w:t xml:space="preserve">, B., Liu, I., &amp; Zhang, M. (2013). Particle swarm optimization and statistical clustering for feature </w:t>
      </w:r>
    </w:p>
    <w:p w14:paraId="06C4CDC4" w14:textId="57AEE7EC" w:rsidR="00FF14AC" w:rsidRDefault="003459C7" w:rsidP="0093209D">
      <w:pPr>
        <w:ind w:firstLine="720"/>
      </w:pPr>
      <w:r>
        <w:t xml:space="preserve">selection. </w:t>
      </w:r>
      <w:r w:rsidRPr="003459C7">
        <w:t xml:space="preserve">In </w:t>
      </w:r>
      <w:r w:rsidRPr="00FF14AC">
        <w:rPr>
          <w:i/>
          <w:iCs/>
        </w:rPr>
        <w:t>Advances in artificial intelligence</w:t>
      </w:r>
      <w:r w:rsidR="00E04DE3">
        <w:rPr>
          <w:i/>
          <w:iCs/>
        </w:rPr>
        <w:t xml:space="preserve"> </w:t>
      </w:r>
      <w:r w:rsidR="00E04DE3">
        <w:t>(pp. 214-220)</w:t>
      </w:r>
      <w:r w:rsidR="00BD765D">
        <w:t xml:space="preserve">. </w:t>
      </w:r>
      <w:r w:rsidRPr="003459C7">
        <w:t>Cham, Switzerland: Springer.</w:t>
      </w:r>
    </w:p>
    <w:p w14:paraId="6F4DA5D7" w14:textId="4837E71B" w:rsidR="00835583" w:rsidRDefault="006968EE" w:rsidP="006968EE">
      <w:r w:rsidRPr="006968EE">
        <w:t xml:space="preserve">Lichman, M. (2013). UCI machine learning repository, 2013. URL </w:t>
      </w:r>
      <w:hyperlink r:id="rId15" w:history="1">
        <w:r w:rsidR="00AF18D1" w:rsidRPr="00A346AF">
          <w:rPr>
            <w:rStyle w:val="Hyperlink"/>
          </w:rPr>
          <w:t>http://archive.ics.uci.edu/ml</w:t>
        </w:r>
      </w:hyperlink>
      <w:r w:rsidRPr="006968EE">
        <w:t>.</w:t>
      </w:r>
    </w:p>
    <w:p w14:paraId="35270062" w14:textId="5EE72979" w:rsidR="00AF18D1" w:rsidRDefault="00AF18D1" w:rsidP="006968EE">
      <w:r w:rsidRPr="00AF18D1">
        <w:t xml:space="preserve">Li, J., Cheng, K., Wang, S., </w:t>
      </w:r>
      <w:proofErr w:type="spellStart"/>
      <w:r w:rsidRPr="00AF18D1">
        <w:t>Morstatter</w:t>
      </w:r>
      <w:proofErr w:type="spellEnd"/>
      <w:r w:rsidRPr="00AF18D1">
        <w:t>, F., Robert, T., Tang, J., &amp; Liu, H. (2016</w:t>
      </w:r>
      <w:r w:rsidR="00403E92">
        <w:t>a</w:t>
      </w:r>
      <w:r w:rsidRPr="00AF18D1">
        <w:t xml:space="preserve">). Feature selection: A data </w:t>
      </w:r>
    </w:p>
    <w:p w14:paraId="40656DFF" w14:textId="18068EAA" w:rsidR="00AF18D1" w:rsidRDefault="00AF18D1" w:rsidP="00AF18D1">
      <w:pPr>
        <w:ind w:firstLine="720"/>
      </w:pPr>
      <w:r w:rsidRPr="00AF18D1">
        <w:t xml:space="preserve">perspective. </w:t>
      </w:r>
      <w:r w:rsidRPr="00AF18D1">
        <w:rPr>
          <w:i/>
          <w:iCs/>
        </w:rPr>
        <w:t>arXiv:1601.07996</w:t>
      </w:r>
      <w:r w:rsidRPr="00AF18D1">
        <w:t>.</w:t>
      </w:r>
    </w:p>
    <w:p w14:paraId="69A23C9F" w14:textId="652EF4CD" w:rsidR="00357C1C" w:rsidRDefault="00357C1C" w:rsidP="00F0644C">
      <w:r>
        <w:t xml:space="preserve">Li, L., Jamieson, K., DeSalvo, G., </w:t>
      </w:r>
      <w:proofErr w:type="spellStart"/>
      <w:r w:rsidRPr="00357C1C">
        <w:t>Rostamizadeh</w:t>
      </w:r>
      <w:proofErr w:type="spellEnd"/>
      <w:r>
        <w:t xml:space="preserve">, A., &amp; </w:t>
      </w:r>
      <w:r w:rsidRPr="00357C1C">
        <w:t>Talwalkar</w:t>
      </w:r>
      <w:r>
        <w:t>, A. (2016</w:t>
      </w:r>
      <w:r w:rsidR="00403E92">
        <w:t>b</w:t>
      </w:r>
      <w:r>
        <w:t xml:space="preserve">). Hyperband: A novel bandit-based </w:t>
      </w:r>
    </w:p>
    <w:p w14:paraId="4C36FB18" w14:textId="1561F289" w:rsidR="00357C1C" w:rsidRPr="00357C1C" w:rsidRDefault="00357C1C" w:rsidP="00357C1C">
      <w:pPr>
        <w:ind w:firstLine="720"/>
      </w:pPr>
      <w:r>
        <w:t xml:space="preserve">approach to hyperparameter optimization. </w:t>
      </w:r>
      <w:r w:rsidRPr="00357C1C">
        <w:rPr>
          <w:i/>
          <w:iCs/>
        </w:rPr>
        <w:t>arXiv:1603.06560</w:t>
      </w:r>
      <w:r>
        <w:t>.</w:t>
      </w:r>
    </w:p>
    <w:p w14:paraId="771DEB30" w14:textId="68CAEEC5" w:rsidR="00385B62" w:rsidRPr="00357C1C" w:rsidRDefault="00385B62" w:rsidP="00F0644C">
      <w:r w:rsidRPr="006968EE">
        <w:t xml:space="preserve">Liu, H., &amp; </w:t>
      </w:r>
      <w:proofErr w:type="spellStart"/>
      <w:r w:rsidRPr="006968EE">
        <w:t>Motoda</w:t>
      </w:r>
      <w:proofErr w:type="spellEnd"/>
      <w:r w:rsidRPr="006968EE">
        <w:t>, H. (2007)</w:t>
      </w:r>
      <w:r w:rsidRPr="006968EE">
        <w:rPr>
          <w:i/>
          <w:iCs/>
        </w:rPr>
        <w:t>. Computational methods of feature selection</w:t>
      </w:r>
      <w:r w:rsidRPr="006968EE">
        <w:t>. Chapman and Hall/CRC Press</w:t>
      </w:r>
      <w:r w:rsidRPr="006968EE">
        <w:rPr>
          <w:i/>
          <w:iCs/>
        </w:rPr>
        <w:t>.</w:t>
      </w:r>
    </w:p>
    <w:p w14:paraId="64B470D4" w14:textId="13B2A007" w:rsidR="00581350" w:rsidRPr="006968EE" w:rsidRDefault="00385B62" w:rsidP="00F0644C">
      <w:r w:rsidRPr="006968EE">
        <w:t xml:space="preserve">Liu, H., </w:t>
      </w:r>
      <w:proofErr w:type="spellStart"/>
      <w:r w:rsidRPr="006968EE">
        <w:t>Motoda</w:t>
      </w:r>
      <w:proofErr w:type="spellEnd"/>
      <w:r w:rsidRPr="006968EE">
        <w:t xml:space="preserve">, H., </w:t>
      </w:r>
      <w:proofErr w:type="spellStart"/>
      <w:r w:rsidRPr="006968EE">
        <w:t>Setiono</w:t>
      </w:r>
      <w:proofErr w:type="spellEnd"/>
      <w:r w:rsidRPr="006968EE">
        <w:t>, R., &amp; Zhao, Z. (2010). Feature selection: An ever-evolving frontier in data</w:t>
      </w:r>
      <w:r w:rsidR="00581350" w:rsidRPr="006968EE">
        <w:t xml:space="preserve"> </w:t>
      </w:r>
      <w:r w:rsidR="00E515A6" w:rsidRPr="006968EE">
        <w:t>mining.</w:t>
      </w:r>
    </w:p>
    <w:p w14:paraId="64B391ED" w14:textId="23A9E33B" w:rsidR="00835583" w:rsidRDefault="00385B62" w:rsidP="00835583">
      <w:pPr>
        <w:ind w:firstLine="720"/>
      </w:pPr>
      <w:r w:rsidRPr="002A4352">
        <w:rPr>
          <w:i/>
          <w:iCs/>
        </w:rPr>
        <w:t>Journal of Machine. Learning. Research Proceeding Track,</w:t>
      </w:r>
      <w:r w:rsidRPr="002A4352">
        <w:t> </w:t>
      </w:r>
      <w:r w:rsidRPr="002A4352">
        <w:rPr>
          <w:i/>
          <w:iCs/>
        </w:rPr>
        <w:t>10,</w:t>
      </w:r>
      <w:r w:rsidRPr="002A4352">
        <w:t> 4</w:t>
      </w:r>
      <w:r>
        <w:t>-</w:t>
      </w:r>
      <w:r w:rsidRPr="002A4352">
        <w:t>13.</w:t>
      </w:r>
    </w:p>
    <w:p w14:paraId="0B476EEA" w14:textId="77777777" w:rsidR="00835583" w:rsidRDefault="00835583" w:rsidP="00835583">
      <w:r w:rsidRPr="006D2ED7">
        <w:t>Li, Y., Zhang, S., &amp; Zeng, X. (2009). Research of multi-population agent genetic algorithm for feature</w:t>
      </w:r>
      <w:r>
        <w:t xml:space="preserve"> </w:t>
      </w:r>
    </w:p>
    <w:p w14:paraId="477F21E7" w14:textId="30B0D77C" w:rsidR="00835583" w:rsidRDefault="00835583" w:rsidP="00835583">
      <w:pPr>
        <w:ind w:firstLine="720"/>
      </w:pPr>
      <w:r w:rsidRPr="006D2ED7">
        <w:t>selection. </w:t>
      </w:r>
      <w:r w:rsidRPr="006D2ED7">
        <w:rPr>
          <w:i/>
          <w:iCs/>
        </w:rPr>
        <w:t>Expert Systems with Applications,</w:t>
      </w:r>
      <w:r w:rsidRPr="006D2ED7">
        <w:t> </w:t>
      </w:r>
      <w:r w:rsidRPr="006D2ED7">
        <w:rPr>
          <w:i/>
          <w:iCs/>
        </w:rPr>
        <w:t>36</w:t>
      </w:r>
      <w:r w:rsidRPr="006D2ED7">
        <w:t>(9), 11570</w:t>
      </w:r>
      <w:r>
        <w:t>-</w:t>
      </w:r>
      <w:r w:rsidRPr="006D2ED7">
        <w:t>11581.</w:t>
      </w:r>
    </w:p>
    <w:p w14:paraId="2F9C48DB" w14:textId="77777777" w:rsidR="00B12595" w:rsidRDefault="00AB31CB" w:rsidP="00B12595">
      <w:proofErr w:type="spellStart"/>
      <w:r>
        <w:t>Pedregosa</w:t>
      </w:r>
      <w:proofErr w:type="spellEnd"/>
      <w:r>
        <w:t xml:space="preserve">, </w:t>
      </w:r>
      <w:r w:rsidR="00B12595">
        <w:t xml:space="preserve">F., </w:t>
      </w:r>
      <w:proofErr w:type="spellStart"/>
      <w:r w:rsidR="00B12595">
        <w:t>Varoquaux</w:t>
      </w:r>
      <w:proofErr w:type="spellEnd"/>
      <w:r w:rsidR="00B12595">
        <w:t xml:space="preserve">, G., </w:t>
      </w:r>
      <w:proofErr w:type="spellStart"/>
      <w:r w:rsidR="00B12595">
        <w:t>Gramfort</w:t>
      </w:r>
      <w:proofErr w:type="spellEnd"/>
      <w:r w:rsidR="00B12595">
        <w:t xml:space="preserve">, A., Michel, V., </w:t>
      </w:r>
      <w:proofErr w:type="spellStart"/>
      <w:r w:rsidR="00B12595">
        <w:t>Thirion</w:t>
      </w:r>
      <w:proofErr w:type="spellEnd"/>
      <w:r w:rsidR="00B12595">
        <w:t xml:space="preserve">, B., Grisel, O., …, </w:t>
      </w:r>
      <w:proofErr w:type="spellStart"/>
      <w:r w:rsidR="00B12595">
        <w:t>Duchesnay</w:t>
      </w:r>
      <w:proofErr w:type="spellEnd"/>
      <w:r w:rsidR="00B12595">
        <w:t xml:space="preserve">, E. (2011). </w:t>
      </w:r>
    </w:p>
    <w:p w14:paraId="6B5B450C" w14:textId="35F26869" w:rsidR="007F6BBB" w:rsidRDefault="00B12595" w:rsidP="00B12595">
      <w:pPr>
        <w:ind w:firstLine="720"/>
      </w:pPr>
      <w:proofErr w:type="spellStart"/>
      <w:r>
        <w:t>Scikit</w:t>
      </w:r>
      <w:proofErr w:type="spellEnd"/>
      <w:r>
        <w:t xml:space="preserve">-learn: Machine learning in Python. </w:t>
      </w:r>
      <w:r>
        <w:rPr>
          <w:i/>
          <w:iCs/>
        </w:rPr>
        <w:t>Journal of Machine Learning Research, 12</w:t>
      </w:r>
      <w:r>
        <w:t>, 2825-2830.</w:t>
      </w:r>
    </w:p>
    <w:p w14:paraId="35E9D8FE" w14:textId="2BA4BCA2" w:rsidR="0069071D" w:rsidRDefault="00B86C4D" w:rsidP="00F0644C">
      <w:r>
        <w:t xml:space="preserve">Sculley, D., Holt, G., </w:t>
      </w:r>
      <w:proofErr w:type="spellStart"/>
      <w:r>
        <w:t>Golovin</w:t>
      </w:r>
      <w:proofErr w:type="spellEnd"/>
      <w:r>
        <w:t xml:space="preserve">, D., </w:t>
      </w:r>
      <w:proofErr w:type="spellStart"/>
      <w:r>
        <w:t>Davydov</w:t>
      </w:r>
      <w:proofErr w:type="spellEnd"/>
      <w:r>
        <w:t xml:space="preserve">, E., Philips, T., </w:t>
      </w:r>
      <w:r w:rsidRPr="00B86C4D">
        <w:t>Ebner,</w:t>
      </w:r>
      <w:r>
        <w:t xml:space="preserve"> D., … &amp; </w:t>
      </w:r>
      <w:r w:rsidRPr="00B86C4D">
        <w:t>Dennison</w:t>
      </w:r>
      <w:r>
        <w:t xml:space="preserve">, D. (2015). </w:t>
      </w:r>
      <w:r w:rsidR="00905FE0">
        <w:t>Hidden technical</w:t>
      </w:r>
    </w:p>
    <w:p w14:paraId="4F320C80" w14:textId="5C8CD4E2" w:rsidR="000B538A" w:rsidRDefault="00905FE0" w:rsidP="00F0644C">
      <w:pPr>
        <w:ind w:left="720"/>
      </w:pPr>
      <w:r>
        <w:t xml:space="preserve">debt in machine learning systems. </w:t>
      </w:r>
      <w:r w:rsidR="000B538A" w:rsidRPr="005B78CF">
        <w:rPr>
          <w:i/>
          <w:iCs/>
        </w:rPr>
        <w:t xml:space="preserve">In Proceedings of the 28th International Conference on Neural Information Processing Systems </w:t>
      </w:r>
      <w:r w:rsidR="000B538A" w:rsidRPr="00CC5839">
        <w:rPr>
          <w:i/>
          <w:iCs/>
        </w:rPr>
        <w:t>- Volume 2</w:t>
      </w:r>
      <w:r w:rsidR="00013EFC">
        <w:rPr>
          <w:i/>
          <w:iCs/>
        </w:rPr>
        <w:t xml:space="preserve"> </w:t>
      </w:r>
      <w:r w:rsidR="00013EFC">
        <w:t>(pp</w:t>
      </w:r>
      <w:r w:rsidR="00471E98">
        <w:t>.</w:t>
      </w:r>
      <w:r w:rsidR="00013EFC">
        <w:t xml:space="preserve"> </w:t>
      </w:r>
      <w:r w:rsidR="00013EFC" w:rsidRPr="00013EFC">
        <w:t>2503</w:t>
      </w:r>
      <w:r w:rsidR="00D63284">
        <w:t>-</w:t>
      </w:r>
      <w:r w:rsidR="00013EFC" w:rsidRPr="00013EFC">
        <w:t>2511</w:t>
      </w:r>
      <w:r w:rsidR="00013EFC">
        <w:t>)</w:t>
      </w:r>
      <w:r w:rsidR="000B538A" w:rsidRPr="000B538A">
        <w:t xml:space="preserve">. </w:t>
      </w:r>
      <w:r w:rsidR="005021E7" w:rsidRPr="000B538A">
        <w:t>Cambridge, MA</w:t>
      </w:r>
      <w:r w:rsidR="005021E7">
        <w:t xml:space="preserve">: </w:t>
      </w:r>
      <w:r w:rsidR="000B538A" w:rsidRPr="000B538A">
        <w:t>MIT Press</w:t>
      </w:r>
      <w:r w:rsidR="00654D52">
        <w:t>.</w:t>
      </w:r>
    </w:p>
    <w:p w14:paraId="02F39711" w14:textId="77777777" w:rsidR="009E3CD3" w:rsidRDefault="00F0380C" w:rsidP="00F0380C">
      <w:pPr>
        <w:jc w:val="both"/>
        <w:rPr>
          <w:i/>
          <w:iCs/>
        </w:rPr>
      </w:pPr>
      <w:r>
        <w:t xml:space="preserve">Snoek, J., Larochelle, H., &amp; Adams, R. P. (2012). Practical </w:t>
      </w:r>
      <w:proofErr w:type="spellStart"/>
      <w:r>
        <w:t>bayesian</w:t>
      </w:r>
      <w:proofErr w:type="spellEnd"/>
      <w:r>
        <w:t xml:space="preserve"> optimization of machine learning algorithms. </w:t>
      </w:r>
      <w:r w:rsidRPr="00F0380C">
        <w:rPr>
          <w:i/>
          <w:iCs/>
        </w:rPr>
        <w:t xml:space="preserve">In </w:t>
      </w:r>
    </w:p>
    <w:p w14:paraId="50292033" w14:textId="2ABBD553" w:rsidR="001E7E8A" w:rsidRDefault="00F0380C" w:rsidP="009E3CD3">
      <w:pPr>
        <w:ind w:firstLine="720"/>
        <w:jc w:val="both"/>
      </w:pPr>
      <w:r w:rsidRPr="00F0380C">
        <w:rPr>
          <w:i/>
          <w:iCs/>
        </w:rPr>
        <w:t>Advances in neural information processing systems</w:t>
      </w:r>
      <w:r>
        <w:t xml:space="preserve"> (pp. 2951–2959).</w:t>
      </w:r>
    </w:p>
    <w:p w14:paraId="6D988941" w14:textId="77777777" w:rsidR="00DC72EB" w:rsidRDefault="009F3096" w:rsidP="00835583">
      <w:pPr>
        <w:jc w:val="both"/>
      </w:pPr>
      <w:proofErr w:type="spellStart"/>
      <w:r>
        <w:t>Xue</w:t>
      </w:r>
      <w:proofErr w:type="spellEnd"/>
      <w:r>
        <w:t xml:space="preserve">, B., Zhang, M. J., &amp; Browne, W. N. (2013). Particle swarm optimization for feature selection in classification: A </w:t>
      </w:r>
    </w:p>
    <w:p w14:paraId="0CB76481" w14:textId="71448B15" w:rsidR="006D2ED7" w:rsidRDefault="009F3096" w:rsidP="00DC72EB">
      <w:pPr>
        <w:ind w:firstLine="720"/>
        <w:jc w:val="both"/>
      </w:pPr>
      <w:r>
        <w:t xml:space="preserve">multi-objective approach. </w:t>
      </w:r>
      <w:r w:rsidRPr="009F3096">
        <w:rPr>
          <w:i/>
          <w:iCs/>
        </w:rPr>
        <w:t>IEEE Transactions Cybernetics, 43</w:t>
      </w:r>
      <w:r w:rsidRPr="009F3096">
        <w:t>(6), 1656</w:t>
      </w:r>
      <w:r>
        <w:t>-</w:t>
      </w:r>
      <w:r w:rsidRPr="009F3096">
        <w:t>167</w:t>
      </w:r>
      <w:r w:rsidR="00B513A8">
        <w:t>1.</w:t>
      </w:r>
    </w:p>
    <w:p w14:paraId="01E92C17" w14:textId="77777777" w:rsidR="006D2ED7" w:rsidRPr="009F3096" w:rsidRDefault="006D2ED7" w:rsidP="009F3096">
      <w:pPr>
        <w:jc w:val="both"/>
      </w:pPr>
    </w:p>
    <w:sectPr w:rsidR="006D2ED7" w:rsidRPr="009F3096" w:rsidSect="00065002">
      <w:type w:val="continuous"/>
      <w:pgSz w:w="12240" w:h="15840" w:code="1"/>
      <w:pgMar w:top="1440" w:right="1440" w:bottom="1440" w:left="1440" w:header="0" w:footer="720" w:gutter="0"/>
      <w:cols w:space="36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F895D" w14:textId="77777777" w:rsidR="00DA65D4" w:rsidRDefault="00DA65D4">
      <w:r>
        <w:separator/>
      </w:r>
    </w:p>
  </w:endnote>
  <w:endnote w:type="continuationSeparator" w:id="0">
    <w:p w14:paraId="7EFBB4FF" w14:textId="77777777" w:rsidR="00DA65D4" w:rsidRDefault="00DA6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A7E5D" w14:textId="202BD0E5" w:rsidR="001B74B0" w:rsidRDefault="001B74B0">
    <w:pPr>
      <w:pStyle w:val="Footer"/>
      <w:tabs>
        <w:tab w:val="clear" w:pos="8640"/>
        <w:tab w:val="right" w:pos="10080"/>
      </w:tabs>
      <w:rPr>
        <w:i/>
        <w:snapToGrid w:val="0"/>
        <w:sz w:val="18"/>
        <w:szCs w:val="18"/>
      </w:rPr>
    </w:pPr>
    <w:r>
      <w:rPr>
        <w:i/>
        <w:sz w:val="18"/>
        <w:szCs w:val="18"/>
      </w:rPr>
      <w:t xml:space="preserve">2020 Paper No. 24 </w:t>
    </w:r>
    <w:r>
      <w:rPr>
        <w:i/>
        <w:snapToGrid w:val="0"/>
        <w:sz w:val="18"/>
        <w:szCs w:val="18"/>
      </w:rPr>
      <w:t xml:space="preserve">Page </w:t>
    </w:r>
    <w:r>
      <w:rPr>
        <w:i/>
        <w:snapToGrid w:val="0"/>
        <w:sz w:val="18"/>
        <w:szCs w:val="18"/>
      </w:rPr>
      <w:fldChar w:fldCharType="begin"/>
    </w:r>
    <w:r>
      <w:rPr>
        <w:i/>
        <w:snapToGrid w:val="0"/>
        <w:sz w:val="18"/>
        <w:szCs w:val="18"/>
      </w:rPr>
      <w:instrText xml:space="preserve"> PAGE </w:instrText>
    </w:r>
    <w:r>
      <w:rPr>
        <w:i/>
        <w:snapToGrid w:val="0"/>
        <w:sz w:val="18"/>
        <w:szCs w:val="18"/>
      </w:rPr>
      <w:fldChar w:fldCharType="separate"/>
    </w:r>
    <w:r>
      <w:rPr>
        <w:i/>
        <w:noProof/>
        <w:snapToGrid w:val="0"/>
        <w:sz w:val="18"/>
        <w:szCs w:val="18"/>
      </w:rPr>
      <w:t>4</w:t>
    </w:r>
    <w:r>
      <w:rPr>
        <w:i/>
        <w:snapToGrid w:val="0"/>
        <w:sz w:val="18"/>
        <w:szCs w:val="18"/>
      </w:rPr>
      <w:fldChar w:fldCharType="end"/>
    </w:r>
    <w:r>
      <w:rPr>
        <w:i/>
        <w:snapToGrid w:val="0"/>
        <w:sz w:val="18"/>
        <w:szCs w:val="18"/>
      </w:rPr>
      <w:t xml:space="preserve"> of </w:t>
    </w:r>
    <w:r>
      <w:rPr>
        <w:i/>
        <w:snapToGrid w:val="0"/>
        <w:sz w:val="18"/>
        <w:szCs w:val="18"/>
      </w:rPr>
      <w:fldChar w:fldCharType="begin"/>
    </w:r>
    <w:r>
      <w:rPr>
        <w:i/>
        <w:snapToGrid w:val="0"/>
        <w:sz w:val="18"/>
        <w:szCs w:val="18"/>
      </w:rPr>
      <w:instrText xml:space="preserve"> NUMPAGES </w:instrText>
    </w:r>
    <w:r>
      <w:rPr>
        <w:i/>
        <w:snapToGrid w:val="0"/>
        <w:sz w:val="18"/>
        <w:szCs w:val="18"/>
      </w:rPr>
      <w:fldChar w:fldCharType="separate"/>
    </w:r>
    <w:r>
      <w:rPr>
        <w:i/>
        <w:noProof/>
        <w:snapToGrid w:val="0"/>
        <w:sz w:val="18"/>
        <w:szCs w:val="18"/>
      </w:rPr>
      <w:t>4</w:t>
    </w:r>
    <w:r>
      <w:rPr>
        <w:i/>
        <w:snapToGrid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F123B" w14:textId="77777777" w:rsidR="00DA65D4" w:rsidRDefault="00DA65D4">
      <w:r>
        <w:separator/>
      </w:r>
    </w:p>
  </w:footnote>
  <w:footnote w:type="continuationSeparator" w:id="0">
    <w:p w14:paraId="053F037B" w14:textId="77777777" w:rsidR="00DA65D4" w:rsidRDefault="00DA6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9E456" w14:textId="77777777" w:rsidR="001B74B0" w:rsidRDefault="001B74B0">
    <w:pPr>
      <w:pStyle w:val="Header"/>
      <w:ind w:right="-90"/>
      <w:jc w:val="right"/>
      <w:rPr>
        <w:i/>
        <w:iCs/>
        <w:sz w:val="16"/>
      </w:rPr>
    </w:pPr>
  </w:p>
  <w:p w14:paraId="3C89AB62" w14:textId="77777777" w:rsidR="001B74B0" w:rsidRDefault="001B74B0">
    <w:pPr>
      <w:pStyle w:val="Header"/>
      <w:jc w:val="right"/>
      <w:rPr>
        <w:i/>
        <w:iCs/>
        <w:sz w:val="16"/>
      </w:rPr>
    </w:pPr>
  </w:p>
  <w:p w14:paraId="088096E9" w14:textId="77777777" w:rsidR="001B74B0" w:rsidRDefault="001B74B0">
    <w:pPr>
      <w:pStyle w:val="Header"/>
      <w:jc w:val="right"/>
      <w:rPr>
        <w:i/>
        <w:iCs/>
        <w:sz w:val="18"/>
      </w:rPr>
    </w:pPr>
  </w:p>
  <w:p w14:paraId="482A26FC" w14:textId="77777777" w:rsidR="001B74B0" w:rsidRDefault="001B74B0" w:rsidP="00754297">
    <w:pPr>
      <w:pStyle w:val="Header"/>
      <w:tabs>
        <w:tab w:val="clear" w:pos="8640"/>
        <w:tab w:val="left" w:pos="9360"/>
      </w:tabs>
      <w:jc w:val="right"/>
      <w:rPr>
        <w:i/>
        <w:iCs/>
        <w:sz w:val="18"/>
      </w:rPr>
    </w:pPr>
    <w:r w:rsidRPr="00031677">
      <w:rPr>
        <w:i/>
        <w:iCs/>
        <w:sz w:val="18"/>
      </w:rPr>
      <w:t xml:space="preserve">MODSIM World </w:t>
    </w:r>
    <w:r>
      <w:rPr>
        <w:i/>
        <w:iCs/>
        <w:sz w:val="18"/>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2385F"/>
    <w:multiLevelType w:val="hybridMultilevel"/>
    <w:tmpl w:val="A9EAE42A"/>
    <w:lvl w:ilvl="0" w:tplc="A5D8B844">
      <w:start w:val="1"/>
      <w:numFmt w:val="bullet"/>
      <w:lvlText w:val="•"/>
      <w:lvlJc w:val="left"/>
      <w:pPr>
        <w:tabs>
          <w:tab w:val="num" w:pos="720"/>
        </w:tabs>
        <w:ind w:left="720" w:hanging="360"/>
      </w:pPr>
      <w:rPr>
        <w:rFonts w:ascii="Arial" w:hAnsi="Arial" w:hint="default"/>
      </w:rPr>
    </w:lvl>
    <w:lvl w:ilvl="1" w:tplc="A0264FF8">
      <w:start w:val="1"/>
      <w:numFmt w:val="bullet"/>
      <w:lvlText w:val="•"/>
      <w:lvlJc w:val="left"/>
      <w:pPr>
        <w:tabs>
          <w:tab w:val="num" w:pos="1440"/>
        </w:tabs>
        <w:ind w:left="1440" w:hanging="360"/>
      </w:pPr>
      <w:rPr>
        <w:rFonts w:ascii="Arial" w:hAnsi="Arial" w:hint="default"/>
      </w:rPr>
    </w:lvl>
    <w:lvl w:ilvl="2" w:tplc="7068D6CC">
      <w:numFmt w:val="bullet"/>
      <w:lvlText w:val="•"/>
      <w:lvlJc w:val="left"/>
      <w:pPr>
        <w:tabs>
          <w:tab w:val="num" w:pos="2160"/>
        </w:tabs>
        <w:ind w:left="2160" w:hanging="360"/>
      </w:pPr>
      <w:rPr>
        <w:rFonts w:ascii="Arial" w:hAnsi="Arial" w:hint="default"/>
      </w:rPr>
    </w:lvl>
    <w:lvl w:ilvl="3" w:tplc="006208C4" w:tentative="1">
      <w:start w:val="1"/>
      <w:numFmt w:val="bullet"/>
      <w:lvlText w:val="•"/>
      <w:lvlJc w:val="left"/>
      <w:pPr>
        <w:tabs>
          <w:tab w:val="num" w:pos="2880"/>
        </w:tabs>
        <w:ind w:left="2880" w:hanging="360"/>
      </w:pPr>
      <w:rPr>
        <w:rFonts w:ascii="Arial" w:hAnsi="Arial" w:hint="default"/>
      </w:rPr>
    </w:lvl>
    <w:lvl w:ilvl="4" w:tplc="96FE25A6" w:tentative="1">
      <w:start w:val="1"/>
      <w:numFmt w:val="bullet"/>
      <w:lvlText w:val="•"/>
      <w:lvlJc w:val="left"/>
      <w:pPr>
        <w:tabs>
          <w:tab w:val="num" w:pos="3600"/>
        </w:tabs>
        <w:ind w:left="3600" w:hanging="360"/>
      </w:pPr>
      <w:rPr>
        <w:rFonts w:ascii="Arial" w:hAnsi="Arial" w:hint="default"/>
      </w:rPr>
    </w:lvl>
    <w:lvl w:ilvl="5" w:tplc="B04E25EE" w:tentative="1">
      <w:start w:val="1"/>
      <w:numFmt w:val="bullet"/>
      <w:lvlText w:val="•"/>
      <w:lvlJc w:val="left"/>
      <w:pPr>
        <w:tabs>
          <w:tab w:val="num" w:pos="4320"/>
        </w:tabs>
        <w:ind w:left="4320" w:hanging="360"/>
      </w:pPr>
      <w:rPr>
        <w:rFonts w:ascii="Arial" w:hAnsi="Arial" w:hint="default"/>
      </w:rPr>
    </w:lvl>
    <w:lvl w:ilvl="6" w:tplc="63E83082" w:tentative="1">
      <w:start w:val="1"/>
      <w:numFmt w:val="bullet"/>
      <w:lvlText w:val="•"/>
      <w:lvlJc w:val="left"/>
      <w:pPr>
        <w:tabs>
          <w:tab w:val="num" w:pos="5040"/>
        </w:tabs>
        <w:ind w:left="5040" w:hanging="360"/>
      </w:pPr>
      <w:rPr>
        <w:rFonts w:ascii="Arial" w:hAnsi="Arial" w:hint="default"/>
      </w:rPr>
    </w:lvl>
    <w:lvl w:ilvl="7" w:tplc="38CAF38A" w:tentative="1">
      <w:start w:val="1"/>
      <w:numFmt w:val="bullet"/>
      <w:lvlText w:val="•"/>
      <w:lvlJc w:val="left"/>
      <w:pPr>
        <w:tabs>
          <w:tab w:val="num" w:pos="5760"/>
        </w:tabs>
        <w:ind w:left="5760" w:hanging="360"/>
      </w:pPr>
      <w:rPr>
        <w:rFonts w:ascii="Arial" w:hAnsi="Arial" w:hint="default"/>
      </w:rPr>
    </w:lvl>
    <w:lvl w:ilvl="8" w:tplc="896C6C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0D92395"/>
    <w:multiLevelType w:val="hybridMultilevel"/>
    <w:tmpl w:val="894EE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521A1"/>
    <w:multiLevelType w:val="hybridMultilevel"/>
    <w:tmpl w:val="A8D0C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B3D50"/>
    <w:multiLevelType w:val="hybridMultilevel"/>
    <w:tmpl w:val="EDDA5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B4E5B"/>
    <w:multiLevelType w:val="hybridMultilevel"/>
    <w:tmpl w:val="65783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374C3"/>
    <w:multiLevelType w:val="hybridMultilevel"/>
    <w:tmpl w:val="571C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E5764"/>
    <w:multiLevelType w:val="multilevel"/>
    <w:tmpl w:val="DD30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35C66"/>
    <w:multiLevelType w:val="hybridMultilevel"/>
    <w:tmpl w:val="11F8B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F3AA0"/>
    <w:multiLevelType w:val="hybridMultilevel"/>
    <w:tmpl w:val="9880D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6D4E38"/>
    <w:multiLevelType w:val="hybridMultilevel"/>
    <w:tmpl w:val="14E05A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num>
  <w:num w:numId="3">
    <w:abstractNumId w:val="7"/>
  </w:num>
  <w:num w:numId="4">
    <w:abstractNumId w:val="5"/>
  </w:num>
  <w:num w:numId="5">
    <w:abstractNumId w:val="3"/>
  </w:num>
  <w:num w:numId="6">
    <w:abstractNumId w:val="4"/>
  </w:num>
  <w:num w:numId="7">
    <w:abstractNumId w:val="8"/>
  </w:num>
  <w:num w:numId="8">
    <w:abstractNumId w:val="2"/>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20"/>
    <w:rsid w:val="00000E15"/>
    <w:rsid w:val="000039A1"/>
    <w:rsid w:val="000044FE"/>
    <w:rsid w:val="00010C14"/>
    <w:rsid w:val="00011C11"/>
    <w:rsid w:val="00013EFC"/>
    <w:rsid w:val="00014910"/>
    <w:rsid w:val="00015C52"/>
    <w:rsid w:val="00016D70"/>
    <w:rsid w:val="00020280"/>
    <w:rsid w:val="00021B70"/>
    <w:rsid w:val="00021EF3"/>
    <w:rsid w:val="00023942"/>
    <w:rsid w:val="00026866"/>
    <w:rsid w:val="00030A8F"/>
    <w:rsid w:val="00031677"/>
    <w:rsid w:val="00031F13"/>
    <w:rsid w:val="00035236"/>
    <w:rsid w:val="0003624C"/>
    <w:rsid w:val="00043087"/>
    <w:rsid w:val="000433EC"/>
    <w:rsid w:val="00045680"/>
    <w:rsid w:val="00045F4A"/>
    <w:rsid w:val="000477E1"/>
    <w:rsid w:val="000554FC"/>
    <w:rsid w:val="00055C7C"/>
    <w:rsid w:val="00056F1F"/>
    <w:rsid w:val="00057697"/>
    <w:rsid w:val="000612C8"/>
    <w:rsid w:val="00062814"/>
    <w:rsid w:val="0006313C"/>
    <w:rsid w:val="00065002"/>
    <w:rsid w:val="00067B80"/>
    <w:rsid w:val="00073DB6"/>
    <w:rsid w:val="00074351"/>
    <w:rsid w:val="000800A1"/>
    <w:rsid w:val="00081E69"/>
    <w:rsid w:val="00084231"/>
    <w:rsid w:val="0008484C"/>
    <w:rsid w:val="000858A3"/>
    <w:rsid w:val="000860A7"/>
    <w:rsid w:val="0009314C"/>
    <w:rsid w:val="000948C2"/>
    <w:rsid w:val="000A3F6B"/>
    <w:rsid w:val="000A6198"/>
    <w:rsid w:val="000A62B5"/>
    <w:rsid w:val="000A767C"/>
    <w:rsid w:val="000A79C9"/>
    <w:rsid w:val="000A7A4E"/>
    <w:rsid w:val="000B128F"/>
    <w:rsid w:val="000B3EB4"/>
    <w:rsid w:val="000B538A"/>
    <w:rsid w:val="000B5A77"/>
    <w:rsid w:val="000B6A13"/>
    <w:rsid w:val="000B6B1A"/>
    <w:rsid w:val="000C1B5A"/>
    <w:rsid w:val="000C1DCE"/>
    <w:rsid w:val="000C3BE7"/>
    <w:rsid w:val="000C421C"/>
    <w:rsid w:val="000C5913"/>
    <w:rsid w:val="000C5E1B"/>
    <w:rsid w:val="000C609A"/>
    <w:rsid w:val="000C67B0"/>
    <w:rsid w:val="000C7A0A"/>
    <w:rsid w:val="000D5F1B"/>
    <w:rsid w:val="000E0A7C"/>
    <w:rsid w:val="000E19B8"/>
    <w:rsid w:val="000E20ED"/>
    <w:rsid w:val="000E2663"/>
    <w:rsid w:val="000E77F4"/>
    <w:rsid w:val="000F239E"/>
    <w:rsid w:val="000F49D9"/>
    <w:rsid w:val="000F5EA0"/>
    <w:rsid w:val="00100423"/>
    <w:rsid w:val="00100D42"/>
    <w:rsid w:val="001058D4"/>
    <w:rsid w:val="00105F92"/>
    <w:rsid w:val="001074EF"/>
    <w:rsid w:val="00111A07"/>
    <w:rsid w:val="00120F58"/>
    <w:rsid w:val="00123435"/>
    <w:rsid w:val="0012472E"/>
    <w:rsid w:val="001254D0"/>
    <w:rsid w:val="001303DD"/>
    <w:rsid w:val="00133512"/>
    <w:rsid w:val="0013531B"/>
    <w:rsid w:val="001419A6"/>
    <w:rsid w:val="00146361"/>
    <w:rsid w:val="00153570"/>
    <w:rsid w:val="00153BF6"/>
    <w:rsid w:val="00160295"/>
    <w:rsid w:val="00160893"/>
    <w:rsid w:val="001641FA"/>
    <w:rsid w:val="001659E9"/>
    <w:rsid w:val="00167963"/>
    <w:rsid w:val="0017178F"/>
    <w:rsid w:val="001721DA"/>
    <w:rsid w:val="0017254C"/>
    <w:rsid w:val="00174DF9"/>
    <w:rsid w:val="00176DDD"/>
    <w:rsid w:val="00176F8E"/>
    <w:rsid w:val="0018211E"/>
    <w:rsid w:val="00182A4A"/>
    <w:rsid w:val="00183487"/>
    <w:rsid w:val="001838C1"/>
    <w:rsid w:val="00184F02"/>
    <w:rsid w:val="00184F98"/>
    <w:rsid w:val="00187FF5"/>
    <w:rsid w:val="001925A8"/>
    <w:rsid w:val="0019361C"/>
    <w:rsid w:val="001940CB"/>
    <w:rsid w:val="001956FD"/>
    <w:rsid w:val="001A081D"/>
    <w:rsid w:val="001A3424"/>
    <w:rsid w:val="001A71E6"/>
    <w:rsid w:val="001A788E"/>
    <w:rsid w:val="001B1A1B"/>
    <w:rsid w:val="001B5DD1"/>
    <w:rsid w:val="001B6B93"/>
    <w:rsid w:val="001B74B0"/>
    <w:rsid w:val="001D2708"/>
    <w:rsid w:val="001D388B"/>
    <w:rsid w:val="001D64C1"/>
    <w:rsid w:val="001E05B2"/>
    <w:rsid w:val="001E0B5C"/>
    <w:rsid w:val="001E2E9B"/>
    <w:rsid w:val="001E7E8A"/>
    <w:rsid w:val="001F40C5"/>
    <w:rsid w:val="001F532C"/>
    <w:rsid w:val="0020422E"/>
    <w:rsid w:val="00204AAF"/>
    <w:rsid w:val="00204EC8"/>
    <w:rsid w:val="00207839"/>
    <w:rsid w:val="00210D6D"/>
    <w:rsid w:val="0021482A"/>
    <w:rsid w:val="002155E6"/>
    <w:rsid w:val="00221C94"/>
    <w:rsid w:val="002249B9"/>
    <w:rsid w:val="00225DE2"/>
    <w:rsid w:val="0022693E"/>
    <w:rsid w:val="00230275"/>
    <w:rsid w:val="00231409"/>
    <w:rsid w:val="00234713"/>
    <w:rsid w:val="0024080F"/>
    <w:rsid w:val="00240F06"/>
    <w:rsid w:val="00243C45"/>
    <w:rsid w:val="00243CD1"/>
    <w:rsid w:val="002441DC"/>
    <w:rsid w:val="002465A0"/>
    <w:rsid w:val="00246FDD"/>
    <w:rsid w:val="002473B8"/>
    <w:rsid w:val="00247F29"/>
    <w:rsid w:val="002546FA"/>
    <w:rsid w:val="00254F35"/>
    <w:rsid w:val="0025686F"/>
    <w:rsid w:val="00262703"/>
    <w:rsid w:val="0026291C"/>
    <w:rsid w:val="00262BAF"/>
    <w:rsid w:val="002672A9"/>
    <w:rsid w:val="0026787F"/>
    <w:rsid w:val="00267C0D"/>
    <w:rsid w:val="00270F0A"/>
    <w:rsid w:val="00272D45"/>
    <w:rsid w:val="00272FEA"/>
    <w:rsid w:val="00274B52"/>
    <w:rsid w:val="00275447"/>
    <w:rsid w:val="002815EE"/>
    <w:rsid w:val="002850F8"/>
    <w:rsid w:val="00285EA7"/>
    <w:rsid w:val="002866E2"/>
    <w:rsid w:val="00286828"/>
    <w:rsid w:val="002901FF"/>
    <w:rsid w:val="00291155"/>
    <w:rsid w:val="00294E3B"/>
    <w:rsid w:val="0029528D"/>
    <w:rsid w:val="00295B4F"/>
    <w:rsid w:val="002A1A81"/>
    <w:rsid w:val="002A26A2"/>
    <w:rsid w:val="002A27A2"/>
    <w:rsid w:val="002A2A04"/>
    <w:rsid w:val="002A4352"/>
    <w:rsid w:val="002A587B"/>
    <w:rsid w:val="002B51D3"/>
    <w:rsid w:val="002B67E9"/>
    <w:rsid w:val="002B7127"/>
    <w:rsid w:val="002C0EE2"/>
    <w:rsid w:val="002C398C"/>
    <w:rsid w:val="002C56DC"/>
    <w:rsid w:val="002C5CDB"/>
    <w:rsid w:val="002C6695"/>
    <w:rsid w:val="002C7B22"/>
    <w:rsid w:val="002C7B61"/>
    <w:rsid w:val="002D5F37"/>
    <w:rsid w:val="002D6DAC"/>
    <w:rsid w:val="002E077F"/>
    <w:rsid w:val="002E474C"/>
    <w:rsid w:val="002E47CF"/>
    <w:rsid w:val="002E4A15"/>
    <w:rsid w:val="002E6721"/>
    <w:rsid w:val="002E724B"/>
    <w:rsid w:val="002E7C5E"/>
    <w:rsid w:val="002F4BB1"/>
    <w:rsid w:val="0030071B"/>
    <w:rsid w:val="003018E2"/>
    <w:rsid w:val="00304298"/>
    <w:rsid w:val="00307EEF"/>
    <w:rsid w:val="00312F4C"/>
    <w:rsid w:val="003156B8"/>
    <w:rsid w:val="003166B4"/>
    <w:rsid w:val="003169E7"/>
    <w:rsid w:val="00320C51"/>
    <w:rsid w:val="00321FF3"/>
    <w:rsid w:val="00322E4B"/>
    <w:rsid w:val="00324F85"/>
    <w:rsid w:val="00324FEF"/>
    <w:rsid w:val="003320EB"/>
    <w:rsid w:val="00332398"/>
    <w:rsid w:val="00334402"/>
    <w:rsid w:val="00334AF8"/>
    <w:rsid w:val="00335AE8"/>
    <w:rsid w:val="003367CA"/>
    <w:rsid w:val="003459C7"/>
    <w:rsid w:val="003469E0"/>
    <w:rsid w:val="0035067A"/>
    <w:rsid w:val="00355C3B"/>
    <w:rsid w:val="00357C1C"/>
    <w:rsid w:val="00363559"/>
    <w:rsid w:val="0036484E"/>
    <w:rsid w:val="003658AC"/>
    <w:rsid w:val="003662F5"/>
    <w:rsid w:val="00367211"/>
    <w:rsid w:val="00370EA8"/>
    <w:rsid w:val="00375FAB"/>
    <w:rsid w:val="00376D82"/>
    <w:rsid w:val="00380414"/>
    <w:rsid w:val="003812AB"/>
    <w:rsid w:val="00383119"/>
    <w:rsid w:val="003844A6"/>
    <w:rsid w:val="00385B62"/>
    <w:rsid w:val="00387649"/>
    <w:rsid w:val="00394DE1"/>
    <w:rsid w:val="0039564E"/>
    <w:rsid w:val="003962AD"/>
    <w:rsid w:val="003A1B62"/>
    <w:rsid w:val="003B02A3"/>
    <w:rsid w:val="003B0716"/>
    <w:rsid w:val="003B1749"/>
    <w:rsid w:val="003B3D17"/>
    <w:rsid w:val="003B7064"/>
    <w:rsid w:val="003C2DE4"/>
    <w:rsid w:val="003C54D5"/>
    <w:rsid w:val="003D2540"/>
    <w:rsid w:val="003D2A98"/>
    <w:rsid w:val="003D43B2"/>
    <w:rsid w:val="003E072B"/>
    <w:rsid w:val="003E2062"/>
    <w:rsid w:val="003E46F7"/>
    <w:rsid w:val="003E5D64"/>
    <w:rsid w:val="003E617C"/>
    <w:rsid w:val="003F36C2"/>
    <w:rsid w:val="003F4B3A"/>
    <w:rsid w:val="003F4E91"/>
    <w:rsid w:val="003F6D1F"/>
    <w:rsid w:val="0040056A"/>
    <w:rsid w:val="00401036"/>
    <w:rsid w:val="00402C6F"/>
    <w:rsid w:val="00403E92"/>
    <w:rsid w:val="00411184"/>
    <w:rsid w:val="00417B52"/>
    <w:rsid w:val="004224CB"/>
    <w:rsid w:val="004261DF"/>
    <w:rsid w:val="00431A61"/>
    <w:rsid w:val="00435CA9"/>
    <w:rsid w:val="00436D57"/>
    <w:rsid w:val="00437D50"/>
    <w:rsid w:val="00440375"/>
    <w:rsid w:val="00444F90"/>
    <w:rsid w:val="00451CDD"/>
    <w:rsid w:val="00452C98"/>
    <w:rsid w:val="00466D72"/>
    <w:rsid w:val="00470B96"/>
    <w:rsid w:val="004710F1"/>
    <w:rsid w:val="00471E98"/>
    <w:rsid w:val="0047208E"/>
    <w:rsid w:val="004721D9"/>
    <w:rsid w:val="004728AB"/>
    <w:rsid w:val="004741EF"/>
    <w:rsid w:val="00476289"/>
    <w:rsid w:val="00476E98"/>
    <w:rsid w:val="004809C9"/>
    <w:rsid w:val="00482DE5"/>
    <w:rsid w:val="00483AAA"/>
    <w:rsid w:val="00485D42"/>
    <w:rsid w:val="0049033B"/>
    <w:rsid w:val="004A2A93"/>
    <w:rsid w:val="004A2C82"/>
    <w:rsid w:val="004A72CC"/>
    <w:rsid w:val="004B0577"/>
    <w:rsid w:val="004B2087"/>
    <w:rsid w:val="004E1250"/>
    <w:rsid w:val="004E16FA"/>
    <w:rsid w:val="004E212E"/>
    <w:rsid w:val="004E3848"/>
    <w:rsid w:val="004E41D8"/>
    <w:rsid w:val="004F0BB3"/>
    <w:rsid w:val="004F549C"/>
    <w:rsid w:val="004F79DC"/>
    <w:rsid w:val="00500861"/>
    <w:rsid w:val="00501EC3"/>
    <w:rsid w:val="005021E7"/>
    <w:rsid w:val="005037BE"/>
    <w:rsid w:val="005063DD"/>
    <w:rsid w:val="00512B4E"/>
    <w:rsid w:val="00517B1B"/>
    <w:rsid w:val="0052020B"/>
    <w:rsid w:val="005209BC"/>
    <w:rsid w:val="00521D50"/>
    <w:rsid w:val="0052621B"/>
    <w:rsid w:val="00536DFB"/>
    <w:rsid w:val="00540F34"/>
    <w:rsid w:val="005429AA"/>
    <w:rsid w:val="00543B56"/>
    <w:rsid w:val="00544CC1"/>
    <w:rsid w:val="00545D6F"/>
    <w:rsid w:val="00546374"/>
    <w:rsid w:val="00546E43"/>
    <w:rsid w:val="00550480"/>
    <w:rsid w:val="00550826"/>
    <w:rsid w:val="00552F08"/>
    <w:rsid w:val="00554072"/>
    <w:rsid w:val="00557A20"/>
    <w:rsid w:val="0056249E"/>
    <w:rsid w:val="00566106"/>
    <w:rsid w:val="00570A74"/>
    <w:rsid w:val="005722B0"/>
    <w:rsid w:val="0057336E"/>
    <w:rsid w:val="00573502"/>
    <w:rsid w:val="005743F5"/>
    <w:rsid w:val="00574692"/>
    <w:rsid w:val="00574F24"/>
    <w:rsid w:val="00575535"/>
    <w:rsid w:val="005755B6"/>
    <w:rsid w:val="0057604B"/>
    <w:rsid w:val="005767A8"/>
    <w:rsid w:val="00581350"/>
    <w:rsid w:val="00593211"/>
    <w:rsid w:val="00595302"/>
    <w:rsid w:val="0059559C"/>
    <w:rsid w:val="00595DFE"/>
    <w:rsid w:val="00596DFE"/>
    <w:rsid w:val="005A0612"/>
    <w:rsid w:val="005A1B9B"/>
    <w:rsid w:val="005A6C55"/>
    <w:rsid w:val="005B2932"/>
    <w:rsid w:val="005B78CF"/>
    <w:rsid w:val="005C5A46"/>
    <w:rsid w:val="005C631F"/>
    <w:rsid w:val="005C6A79"/>
    <w:rsid w:val="005D0AF2"/>
    <w:rsid w:val="005D44A3"/>
    <w:rsid w:val="005D4643"/>
    <w:rsid w:val="005D62BE"/>
    <w:rsid w:val="005D722B"/>
    <w:rsid w:val="005D7CB2"/>
    <w:rsid w:val="005D7DA0"/>
    <w:rsid w:val="005E0758"/>
    <w:rsid w:val="005E0BEB"/>
    <w:rsid w:val="005E3066"/>
    <w:rsid w:val="005E30AD"/>
    <w:rsid w:val="005E353E"/>
    <w:rsid w:val="005E489B"/>
    <w:rsid w:val="005E6D63"/>
    <w:rsid w:val="005E6DA2"/>
    <w:rsid w:val="005E761B"/>
    <w:rsid w:val="005F653E"/>
    <w:rsid w:val="005F74F7"/>
    <w:rsid w:val="00600F8F"/>
    <w:rsid w:val="00602162"/>
    <w:rsid w:val="00602920"/>
    <w:rsid w:val="0060530C"/>
    <w:rsid w:val="006054C0"/>
    <w:rsid w:val="00610472"/>
    <w:rsid w:val="00613455"/>
    <w:rsid w:val="00613762"/>
    <w:rsid w:val="0061565D"/>
    <w:rsid w:val="006161E9"/>
    <w:rsid w:val="00616B61"/>
    <w:rsid w:val="00620023"/>
    <w:rsid w:val="00625AFE"/>
    <w:rsid w:val="006321E8"/>
    <w:rsid w:val="0063355B"/>
    <w:rsid w:val="006345E3"/>
    <w:rsid w:val="00634954"/>
    <w:rsid w:val="00636F66"/>
    <w:rsid w:val="00637C6F"/>
    <w:rsid w:val="00642134"/>
    <w:rsid w:val="0064686C"/>
    <w:rsid w:val="00650706"/>
    <w:rsid w:val="00654D52"/>
    <w:rsid w:val="00656313"/>
    <w:rsid w:val="006638DA"/>
    <w:rsid w:val="00666C27"/>
    <w:rsid w:val="00667100"/>
    <w:rsid w:val="0067003F"/>
    <w:rsid w:val="0067169E"/>
    <w:rsid w:val="00671C11"/>
    <w:rsid w:val="00674EEA"/>
    <w:rsid w:val="006754C3"/>
    <w:rsid w:val="00677AA0"/>
    <w:rsid w:val="006821FF"/>
    <w:rsid w:val="00683233"/>
    <w:rsid w:val="00686992"/>
    <w:rsid w:val="00686A72"/>
    <w:rsid w:val="00686F85"/>
    <w:rsid w:val="0069071D"/>
    <w:rsid w:val="00691392"/>
    <w:rsid w:val="00691481"/>
    <w:rsid w:val="00691FE7"/>
    <w:rsid w:val="0069543C"/>
    <w:rsid w:val="0069575F"/>
    <w:rsid w:val="006968EE"/>
    <w:rsid w:val="006A1442"/>
    <w:rsid w:val="006A1E8D"/>
    <w:rsid w:val="006A4A28"/>
    <w:rsid w:val="006B024D"/>
    <w:rsid w:val="006B0552"/>
    <w:rsid w:val="006B192E"/>
    <w:rsid w:val="006B26FD"/>
    <w:rsid w:val="006B38DB"/>
    <w:rsid w:val="006B3FEC"/>
    <w:rsid w:val="006B47DF"/>
    <w:rsid w:val="006B614D"/>
    <w:rsid w:val="006B76C4"/>
    <w:rsid w:val="006C42A8"/>
    <w:rsid w:val="006D2ED7"/>
    <w:rsid w:val="006D2FB9"/>
    <w:rsid w:val="006D4BD8"/>
    <w:rsid w:val="006D796C"/>
    <w:rsid w:val="006E0BF7"/>
    <w:rsid w:val="006E0FBA"/>
    <w:rsid w:val="006E2174"/>
    <w:rsid w:val="006E3810"/>
    <w:rsid w:val="006E3FC3"/>
    <w:rsid w:val="006E5935"/>
    <w:rsid w:val="006E6255"/>
    <w:rsid w:val="006E7482"/>
    <w:rsid w:val="007024BE"/>
    <w:rsid w:val="007038B3"/>
    <w:rsid w:val="0070718B"/>
    <w:rsid w:val="00712FD3"/>
    <w:rsid w:val="00713460"/>
    <w:rsid w:val="007136F1"/>
    <w:rsid w:val="00714359"/>
    <w:rsid w:val="00720FE2"/>
    <w:rsid w:val="007211A0"/>
    <w:rsid w:val="00721BB6"/>
    <w:rsid w:val="00721BBD"/>
    <w:rsid w:val="00724400"/>
    <w:rsid w:val="00724660"/>
    <w:rsid w:val="007258A6"/>
    <w:rsid w:val="0072666F"/>
    <w:rsid w:val="007276BB"/>
    <w:rsid w:val="00734AC5"/>
    <w:rsid w:val="00737BD8"/>
    <w:rsid w:val="00740300"/>
    <w:rsid w:val="007404AD"/>
    <w:rsid w:val="00740A9E"/>
    <w:rsid w:val="007416C4"/>
    <w:rsid w:val="0074215E"/>
    <w:rsid w:val="007431A8"/>
    <w:rsid w:val="00751875"/>
    <w:rsid w:val="00751B18"/>
    <w:rsid w:val="0075228F"/>
    <w:rsid w:val="007524FB"/>
    <w:rsid w:val="00752E78"/>
    <w:rsid w:val="00754297"/>
    <w:rsid w:val="00755052"/>
    <w:rsid w:val="00755C5E"/>
    <w:rsid w:val="007562A1"/>
    <w:rsid w:val="00756888"/>
    <w:rsid w:val="00757A5D"/>
    <w:rsid w:val="00760895"/>
    <w:rsid w:val="0076177E"/>
    <w:rsid w:val="00761BB8"/>
    <w:rsid w:val="00761CA2"/>
    <w:rsid w:val="00764D77"/>
    <w:rsid w:val="007655D2"/>
    <w:rsid w:val="00767CF2"/>
    <w:rsid w:val="0077392B"/>
    <w:rsid w:val="00781517"/>
    <w:rsid w:val="007820F9"/>
    <w:rsid w:val="00783127"/>
    <w:rsid w:val="00785C2A"/>
    <w:rsid w:val="00790B3A"/>
    <w:rsid w:val="007915A1"/>
    <w:rsid w:val="007933C0"/>
    <w:rsid w:val="00796067"/>
    <w:rsid w:val="00796E22"/>
    <w:rsid w:val="00797C72"/>
    <w:rsid w:val="007A07E6"/>
    <w:rsid w:val="007A16D3"/>
    <w:rsid w:val="007A59B1"/>
    <w:rsid w:val="007A666D"/>
    <w:rsid w:val="007A72A0"/>
    <w:rsid w:val="007B0D97"/>
    <w:rsid w:val="007B1080"/>
    <w:rsid w:val="007B23C5"/>
    <w:rsid w:val="007B67F8"/>
    <w:rsid w:val="007B6ECD"/>
    <w:rsid w:val="007C1C8F"/>
    <w:rsid w:val="007C57DA"/>
    <w:rsid w:val="007C6549"/>
    <w:rsid w:val="007D03AA"/>
    <w:rsid w:val="007D1BAC"/>
    <w:rsid w:val="007D5125"/>
    <w:rsid w:val="007E01C5"/>
    <w:rsid w:val="007E0538"/>
    <w:rsid w:val="007E2E4C"/>
    <w:rsid w:val="007E4F2F"/>
    <w:rsid w:val="007E524C"/>
    <w:rsid w:val="007E6CF2"/>
    <w:rsid w:val="007E7598"/>
    <w:rsid w:val="007F0CFF"/>
    <w:rsid w:val="007F1BC4"/>
    <w:rsid w:val="007F1DBD"/>
    <w:rsid w:val="007F2B75"/>
    <w:rsid w:val="007F343A"/>
    <w:rsid w:val="007F44C6"/>
    <w:rsid w:val="007F4E26"/>
    <w:rsid w:val="007F525A"/>
    <w:rsid w:val="007F6BBB"/>
    <w:rsid w:val="00815A5A"/>
    <w:rsid w:val="0082208A"/>
    <w:rsid w:val="008226CE"/>
    <w:rsid w:val="00824B2B"/>
    <w:rsid w:val="00827C66"/>
    <w:rsid w:val="00830C3D"/>
    <w:rsid w:val="008312AA"/>
    <w:rsid w:val="008324E3"/>
    <w:rsid w:val="00832CDB"/>
    <w:rsid w:val="00833C1A"/>
    <w:rsid w:val="00835583"/>
    <w:rsid w:val="008414D7"/>
    <w:rsid w:val="0084344A"/>
    <w:rsid w:val="008434EF"/>
    <w:rsid w:val="0084601F"/>
    <w:rsid w:val="0085046E"/>
    <w:rsid w:val="00856783"/>
    <w:rsid w:val="00856C1A"/>
    <w:rsid w:val="00857D60"/>
    <w:rsid w:val="00862C8A"/>
    <w:rsid w:val="00862F03"/>
    <w:rsid w:val="00863DCE"/>
    <w:rsid w:val="008674B2"/>
    <w:rsid w:val="00867F5B"/>
    <w:rsid w:val="00870CD3"/>
    <w:rsid w:val="0087120F"/>
    <w:rsid w:val="00873B59"/>
    <w:rsid w:val="00873E30"/>
    <w:rsid w:val="00874FF1"/>
    <w:rsid w:val="00875120"/>
    <w:rsid w:val="00877F86"/>
    <w:rsid w:val="008810FB"/>
    <w:rsid w:val="00882D66"/>
    <w:rsid w:val="00884914"/>
    <w:rsid w:val="0088664C"/>
    <w:rsid w:val="00887683"/>
    <w:rsid w:val="0088798E"/>
    <w:rsid w:val="00890249"/>
    <w:rsid w:val="008970C4"/>
    <w:rsid w:val="008A00FE"/>
    <w:rsid w:val="008A0890"/>
    <w:rsid w:val="008A2410"/>
    <w:rsid w:val="008A514F"/>
    <w:rsid w:val="008B0E73"/>
    <w:rsid w:val="008B439C"/>
    <w:rsid w:val="008B63BC"/>
    <w:rsid w:val="008B75B8"/>
    <w:rsid w:val="008C16DB"/>
    <w:rsid w:val="008C2905"/>
    <w:rsid w:val="008C4997"/>
    <w:rsid w:val="008C4DA7"/>
    <w:rsid w:val="008D16A2"/>
    <w:rsid w:val="008D65AC"/>
    <w:rsid w:val="008D7002"/>
    <w:rsid w:val="008E4514"/>
    <w:rsid w:val="008E65D7"/>
    <w:rsid w:val="008E6A61"/>
    <w:rsid w:val="008E7560"/>
    <w:rsid w:val="008F38C2"/>
    <w:rsid w:val="008F3F60"/>
    <w:rsid w:val="008F78AD"/>
    <w:rsid w:val="008F7936"/>
    <w:rsid w:val="0090025B"/>
    <w:rsid w:val="00901D26"/>
    <w:rsid w:val="009059C5"/>
    <w:rsid w:val="00905FE0"/>
    <w:rsid w:val="00906602"/>
    <w:rsid w:val="009101F0"/>
    <w:rsid w:val="00914EB2"/>
    <w:rsid w:val="00916103"/>
    <w:rsid w:val="0091764E"/>
    <w:rsid w:val="00920534"/>
    <w:rsid w:val="009236D9"/>
    <w:rsid w:val="00924DAA"/>
    <w:rsid w:val="00925147"/>
    <w:rsid w:val="0093209D"/>
    <w:rsid w:val="009324F0"/>
    <w:rsid w:val="009364D5"/>
    <w:rsid w:val="00936A44"/>
    <w:rsid w:val="00940B3D"/>
    <w:rsid w:val="00941743"/>
    <w:rsid w:val="00943787"/>
    <w:rsid w:val="0094418F"/>
    <w:rsid w:val="009505AA"/>
    <w:rsid w:val="00952DA4"/>
    <w:rsid w:val="009535DF"/>
    <w:rsid w:val="00960E20"/>
    <w:rsid w:val="009628E2"/>
    <w:rsid w:val="009648EB"/>
    <w:rsid w:val="00966F96"/>
    <w:rsid w:val="00970E1D"/>
    <w:rsid w:val="00971B50"/>
    <w:rsid w:val="00980602"/>
    <w:rsid w:val="00984933"/>
    <w:rsid w:val="00985649"/>
    <w:rsid w:val="009863A1"/>
    <w:rsid w:val="00990D9E"/>
    <w:rsid w:val="0099510F"/>
    <w:rsid w:val="00996422"/>
    <w:rsid w:val="0099755D"/>
    <w:rsid w:val="009A0CCD"/>
    <w:rsid w:val="009A12AC"/>
    <w:rsid w:val="009A3D9C"/>
    <w:rsid w:val="009A464E"/>
    <w:rsid w:val="009B12CB"/>
    <w:rsid w:val="009B6649"/>
    <w:rsid w:val="009B6B5B"/>
    <w:rsid w:val="009C126D"/>
    <w:rsid w:val="009C27E6"/>
    <w:rsid w:val="009C7AB7"/>
    <w:rsid w:val="009D10AC"/>
    <w:rsid w:val="009D1EF7"/>
    <w:rsid w:val="009D2D26"/>
    <w:rsid w:val="009D2E29"/>
    <w:rsid w:val="009D3472"/>
    <w:rsid w:val="009D439F"/>
    <w:rsid w:val="009D544E"/>
    <w:rsid w:val="009E0453"/>
    <w:rsid w:val="009E1F03"/>
    <w:rsid w:val="009E3CD3"/>
    <w:rsid w:val="009E4E27"/>
    <w:rsid w:val="009E5753"/>
    <w:rsid w:val="009E680E"/>
    <w:rsid w:val="009F3096"/>
    <w:rsid w:val="009F329A"/>
    <w:rsid w:val="009F4744"/>
    <w:rsid w:val="009F4840"/>
    <w:rsid w:val="00A018D3"/>
    <w:rsid w:val="00A020EC"/>
    <w:rsid w:val="00A02C51"/>
    <w:rsid w:val="00A12F6B"/>
    <w:rsid w:val="00A15E16"/>
    <w:rsid w:val="00A17754"/>
    <w:rsid w:val="00A207D5"/>
    <w:rsid w:val="00A20FAF"/>
    <w:rsid w:val="00A21617"/>
    <w:rsid w:val="00A2660F"/>
    <w:rsid w:val="00A2670D"/>
    <w:rsid w:val="00A3039A"/>
    <w:rsid w:val="00A34F80"/>
    <w:rsid w:val="00A350B6"/>
    <w:rsid w:val="00A3652D"/>
    <w:rsid w:val="00A41355"/>
    <w:rsid w:val="00A4149A"/>
    <w:rsid w:val="00A41C06"/>
    <w:rsid w:val="00A41E6E"/>
    <w:rsid w:val="00A5007F"/>
    <w:rsid w:val="00A52952"/>
    <w:rsid w:val="00A613A6"/>
    <w:rsid w:val="00A738D3"/>
    <w:rsid w:val="00A77479"/>
    <w:rsid w:val="00A777F9"/>
    <w:rsid w:val="00A80A1F"/>
    <w:rsid w:val="00A83654"/>
    <w:rsid w:val="00A83B5F"/>
    <w:rsid w:val="00A84BB0"/>
    <w:rsid w:val="00A9189E"/>
    <w:rsid w:val="00A92138"/>
    <w:rsid w:val="00A92C42"/>
    <w:rsid w:val="00A93905"/>
    <w:rsid w:val="00A94876"/>
    <w:rsid w:val="00A94C7F"/>
    <w:rsid w:val="00A97BDD"/>
    <w:rsid w:val="00AA07F5"/>
    <w:rsid w:val="00AA2D04"/>
    <w:rsid w:val="00AA68E3"/>
    <w:rsid w:val="00AB0479"/>
    <w:rsid w:val="00AB31CB"/>
    <w:rsid w:val="00AB598B"/>
    <w:rsid w:val="00AB5B97"/>
    <w:rsid w:val="00AD18FF"/>
    <w:rsid w:val="00AD517D"/>
    <w:rsid w:val="00AF18D1"/>
    <w:rsid w:val="00AF1CE5"/>
    <w:rsid w:val="00AF2D5A"/>
    <w:rsid w:val="00AF5F9C"/>
    <w:rsid w:val="00B008F4"/>
    <w:rsid w:val="00B0660E"/>
    <w:rsid w:val="00B077F4"/>
    <w:rsid w:val="00B1019A"/>
    <w:rsid w:val="00B12595"/>
    <w:rsid w:val="00B12FBC"/>
    <w:rsid w:val="00B14A64"/>
    <w:rsid w:val="00B1562B"/>
    <w:rsid w:val="00B207F4"/>
    <w:rsid w:val="00B3189D"/>
    <w:rsid w:val="00B35813"/>
    <w:rsid w:val="00B36769"/>
    <w:rsid w:val="00B36DAE"/>
    <w:rsid w:val="00B37C0B"/>
    <w:rsid w:val="00B40EA7"/>
    <w:rsid w:val="00B40F6E"/>
    <w:rsid w:val="00B41E93"/>
    <w:rsid w:val="00B513A8"/>
    <w:rsid w:val="00B516A5"/>
    <w:rsid w:val="00B55CEC"/>
    <w:rsid w:val="00B564FE"/>
    <w:rsid w:val="00B62514"/>
    <w:rsid w:val="00B67197"/>
    <w:rsid w:val="00B6719A"/>
    <w:rsid w:val="00B67467"/>
    <w:rsid w:val="00B6787E"/>
    <w:rsid w:val="00B70161"/>
    <w:rsid w:val="00B72802"/>
    <w:rsid w:val="00B7687A"/>
    <w:rsid w:val="00B81FE8"/>
    <w:rsid w:val="00B8276C"/>
    <w:rsid w:val="00B8281D"/>
    <w:rsid w:val="00B8627B"/>
    <w:rsid w:val="00B86C4D"/>
    <w:rsid w:val="00B90560"/>
    <w:rsid w:val="00B911EC"/>
    <w:rsid w:val="00B93416"/>
    <w:rsid w:val="00B9383A"/>
    <w:rsid w:val="00B93A80"/>
    <w:rsid w:val="00B94D89"/>
    <w:rsid w:val="00B953B4"/>
    <w:rsid w:val="00B96B83"/>
    <w:rsid w:val="00B977FD"/>
    <w:rsid w:val="00BA1ABF"/>
    <w:rsid w:val="00BA4E1C"/>
    <w:rsid w:val="00BA6C1F"/>
    <w:rsid w:val="00BB29C9"/>
    <w:rsid w:val="00BB3B5A"/>
    <w:rsid w:val="00BB3E63"/>
    <w:rsid w:val="00BC00D8"/>
    <w:rsid w:val="00BC2DF9"/>
    <w:rsid w:val="00BC532A"/>
    <w:rsid w:val="00BC5432"/>
    <w:rsid w:val="00BC57A6"/>
    <w:rsid w:val="00BD11CE"/>
    <w:rsid w:val="00BD408C"/>
    <w:rsid w:val="00BD765D"/>
    <w:rsid w:val="00BE3B51"/>
    <w:rsid w:val="00BE44DF"/>
    <w:rsid w:val="00BE470B"/>
    <w:rsid w:val="00BE4A1A"/>
    <w:rsid w:val="00BE62F7"/>
    <w:rsid w:val="00BF059E"/>
    <w:rsid w:val="00BF183D"/>
    <w:rsid w:val="00BF4EAA"/>
    <w:rsid w:val="00C054B3"/>
    <w:rsid w:val="00C072FF"/>
    <w:rsid w:val="00C11642"/>
    <w:rsid w:val="00C118AC"/>
    <w:rsid w:val="00C12083"/>
    <w:rsid w:val="00C126E1"/>
    <w:rsid w:val="00C160BA"/>
    <w:rsid w:val="00C161EC"/>
    <w:rsid w:val="00C16DF1"/>
    <w:rsid w:val="00C179D2"/>
    <w:rsid w:val="00C20F14"/>
    <w:rsid w:val="00C22500"/>
    <w:rsid w:val="00C2299F"/>
    <w:rsid w:val="00C23A97"/>
    <w:rsid w:val="00C24120"/>
    <w:rsid w:val="00C260B0"/>
    <w:rsid w:val="00C27939"/>
    <w:rsid w:val="00C303C2"/>
    <w:rsid w:val="00C30A42"/>
    <w:rsid w:val="00C319F8"/>
    <w:rsid w:val="00C3532D"/>
    <w:rsid w:val="00C451D4"/>
    <w:rsid w:val="00C45722"/>
    <w:rsid w:val="00C46D2D"/>
    <w:rsid w:val="00C51760"/>
    <w:rsid w:val="00C54202"/>
    <w:rsid w:val="00C548CD"/>
    <w:rsid w:val="00C55BA1"/>
    <w:rsid w:val="00C61EE1"/>
    <w:rsid w:val="00C63519"/>
    <w:rsid w:val="00C63E05"/>
    <w:rsid w:val="00C655AD"/>
    <w:rsid w:val="00C66C41"/>
    <w:rsid w:val="00C679B1"/>
    <w:rsid w:val="00C748E8"/>
    <w:rsid w:val="00C83A3C"/>
    <w:rsid w:val="00C86973"/>
    <w:rsid w:val="00C90243"/>
    <w:rsid w:val="00C9057B"/>
    <w:rsid w:val="00C90E0A"/>
    <w:rsid w:val="00C91697"/>
    <w:rsid w:val="00C9246B"/>
    <w:rsid w:val="00CA0E73"/>
    <w:rsid w:val="00CA3F18"/>
    <w:rsid w:val="00CA71FA"/>
    <w:rsid w:val="00CA7E87"/>
    <w:rsid w:val="00CB17A2"/>
    <w:rsid w:val="00CC016D"/>
    <w:rsid w:val="00CC0F14"/>
    <w:rsid w:val="00CC5839"/>
    <w:rsid w:val="00CC6E9F"/>
    <w:rsid w:val="00CD01F7"/>
    <w:rsid w:val="00CD07F6"/>
    <w:rsid w:val="00CD1B39"/>
    <w:rsid w:val="00CD33B1"/>
    <w:rsid w:val="00CD508A"/>
    <w:rsid w:val="00CD6DDE"/>
    <w:rsid w:val="00CE029E"/>
    <w:rsid w:val="00CE3555"/>
    <w:rsid w:val="00CE36C7"/>
    <w:rsid w:val="00CE419F"/>
    <w:rsid w:val="00CE5A80"/>
    <w:rsid w:val="00CE614A"/>
    <w:rsid w:val="00CE7E6F"/>
    <w:rsid w:val="00CF2A95"/>
    <w:rsid w:val="00CF2F50"/>
    <w:rsid w:val="00CF521E"/>
    <w:rsid w:val="00CF7F58"/>
    <w:rsid w:val="00D00568"/>
    <w:rsid w:val="00D0172B"/>
    <w:rsid w:val="00D02325"/>
    <w:rsid w:val="00D02723"/>
    <w:rsid w:val="00D02740"/>
    <w:rsid w:val="00D02A9D"/>
    <w:rsid w:val="00D03337"/>
    <w:rsid w:val="00D0756A"/>
    <w:rsid w:val="00D1018E"/>
    <w:rsid w:val="00D12BD2"/>
    <w:rsid w:val="00D134C0"/>
    <w:rsid w:val="00D149BF"/>
    <w:rsid w:val="00D1521C"/>
    <w:rsid w:val="00D15B27"/>
    <w:rsid w:val="00D162A3"/>
    <w:rsid w:val="00D204B3"/>
    <w:rsid w:val="00D23BFD"/>
    <w:rsid w:val="00D259C4"/>
    <w:rsid w:val="00D2681C"/>
    <w:rsid w:val="00D3124E"/>
    <w:rsid w:val="00D312C7"/>
    <w:rsid w:val="00D31F95"/>
    <w:rsid w:val="00D327CC"/>
    <w:rsid w:val="00D3303C"/>
    <w:rsid w:val="00D336E5"/>
    <w:rsid w:val="00D34F96"/>
    <w:rsid w:val="00D423A3"/>
    <w:rsid w:val="00D4278E"/>
    <w:rsid w:val="00D45019"/>
    <w:rsid w:val="00D529E7"/>
    <w:rsid w:val="00D52A63"/>
    <w:rsid w:val="00D54C10"/>
    <w:rsid w:val="00D577DF"/>
    <w:rsid w:val="00D60044"/>
    <w:rsid w:val="00D63284"/>
    <w:rsid w:val="00D64FA7"/>
    <w:rsid w:val="00D65118"/>
    <w:rsid w:val="00D724A0"/>
    <w:rsid w:val="00D76EF7"/>
    <w:rsid w:val="00D77E69"/>
    <w:rsid w:val="00D77ECB"/>
    <w:rsid w:val="00D81AFC"/>
    <w:rsid w:val="00D845BC"/>
    <w:rsid w:val="00D85D89"/>
    <w:rsid w:val="00D9701C"/>
    <w:rsid w:val="00DA049E"/>
    <w:rsid w:val="00DA1CA8"/>
    <w:rsid w:val="00DA2037"/>
    <w:rsid w:val="00DA342A"/>
    <w:rsid w:val="00DA3606"/>
    <w:rsid w:val="00DA5F39"/>
    <w:rsid w:val="00DA65D4"/>
    <w:rsid w:val="00DB019D"/>
    <w:rsid w:val="00DB1049"/>
    <w:rsid w:val="00DB10C3"/>
    <w:rsid w:val="00DB21C9"/>
    <w:rsid w:val="00DB41B1"/>
    <w:rsid w:val="00DB43C7"/>
    <w:rsid w:val="00DB71A2"/>
    <w:rsid w:val="00DC15F2"/>
    <w:rsid w:val="00DC29A4"/>
    <w:rsid w:val="00DC2C9A"/>
    <w:rsid w:val="00DC5C3F"/>
    <w:rsid w:val="00DC72EB"/>
    <w:rsid w:val="00DD011F"/>
    <w:rsid w:val="00DD4F01"/>
    <w:rsid w:val="00DD71F6"/>
    <w:rsid w:val="00DD7F1B"/>
    <w:rsid w:val="00DE0E02"/>
    <w:rsid w:val="00DE7F83"/>
    <w:rsid w:val="00DF426D"/>
    <w:rsid w:val="00DF44E5"/>
    <w:rsid w:val="00DF5F11"/>
    <w:rsid w:val="00E00ECA"/>
    <w:rsid w:val="00E01F23"/>
    <w:rsid w:val="00E0284D"/>
    <w:rsid w:val="00E03FF0"/>
    <w:rsid w:val="00E04DE3"/>
    <w:rsid w:val="00E0666A"/>
    <w:rsid w:val="00E06F34"/>
    <w:rsid w:val="00E073C8"/>
    <w:rsid w:val="00E13B9B"/>
    <w:rsid w:val="00E21C3B"/>
    <w:rsid w:val="00E2683F"/>
    <w:rsid w:val="00E27986"/>
    <w:rsid w:val="00E354A2"/>
    <w:rsid w:val="00E374B9"/>
    <w:rsid w:val="00E41D4C"/>
    <w:rsid w:val="00E453A1"/>
    <w:rsid w:val="00E45C8F"/>
    <w:rsid w:val="00E50337"/>
    <w:rsid w:val="00E515A6"/>
    <w:rsid w:val="00E5185F"/>
    <w:rsid w:val="00E51A5D"/>
    <w:rsid w:val="00E54700"/>
    <w:rsid w:val="00E62306"/>
    <w:rsid w:val="00E657A1"/>
    <w:rsid w:val="00E6776C"/>
    <w:rsid w:val="00E7064A"/>
    <w:rsid w:val="00E728CA"/>
    <w:rsid w:val="00E75975"/>
    <w:rsid w:val="00E80802"/>
    <w:rsid w:val="00E81F22"/>
    <w:rsid w:val="00E83641"/>
    <w:rsid w:val="00E86CF8"/>
    <w:rsid w:val="00E87F06"/>
    <w:rsid w:val="00E923FA"/>
    <w:rsid w:val="00E9652B"/>
    <w:rsid w:val="00EA3A3E"/>
    <w:rsid w:val="00EA7780"/>
    <w:rsid w:val="00EA77C5"/>
    <w:rsid w:val="00EB10F6"/>
    <w:rsid w:val="00EC076C"/>
    <w:rsid w:val="00EE2C6B"/>
    <w:rsid w:val="00EE45A5"/>
    <w:rsid w:val="00EE58E1"/>
    <w:rsid w:val="00EE5A4D"/>
    <w:rsid w:val="00EE73B5"/>
    <w:rsid w:val="00EE7E3B"/>
    <w:rsid w:val="00EF4ACF"/>
    <w:rsid w:val="00EF5962"/>
    <w:rsid w:val="00EF65EC"/>
    <w:rsid w:val="00F0380C"/>
    <w:rsid w:val="00F0644C"/>
    <w:rsid w:val="00F077CB"/>
    <w:rsid w:val="00F10153"/>
    <w:rsid w:val="00F12494"/>
    <w:rsid w:val="00F17677"/>
    <w:rsid w:val="00F22A21"/>
    <w:rsid w:val="00F22FD6"/>
    <w:rsid w:val="00F35342"/>
    <w:rsid w:val="00F35F0E"/>
    <w:rsid w:val="00F37A08"/>
    <w:rsid w:val="00F40242"/>
    <w:rsid w:val="00F4030E"/>
    <w:rsid w:val="00F4402B"/>
    <w:rsid w:val="00F4648D"/>
    <w:rsid w:val="00F47732"/>
    <w:rsid w:val="00F54F39"/>
    <w:rsid w:val="00F55C34"/>
    <w:rsid w:val="00F55F0F"/>
    <w:rsid w:val="00F563A2"/>
    <w:rsid w:val="00F57B6F"/>
    <w:rsid w:val="00F611A0"/>
    <w:rsid w:val="00F633FE"/>
    <w:rsid w:val="00F6583D"/>
    <w:rsid w:val="00F66984"/>
    <w:rsid w:val="00F72D49"/>
    <w:rsid w:val="00F74759"/>
    <w:rsid w:val="00F80808"/>
    <w:rsid w:val="00F8176A"/>
    <w:rsid w:val="00F84675"/>
    <w:rsid w:val="00F86E63"/>
    <w:rsid w:val="00F90479"/>
    <w:rsid w:val="00F90B9E"/>
    <w:rsid w:val="00F93057"/>
    <w:rsid w:val="00F93653"/>
    <w:rsid w:val="00F97F93"/>
    <w:rsid w:val="00FA0BD0"/>
    <w:rsid w:val="00FA15A4"/>
    <w:rsid w:val="00FA67B8"/>
    <w:rsid w:val="00FB0106"/>
    <w:rsid w:val="00FB0D15"/>
    <w:rsid w:val="00FB11D7"/>
    <w:rsid w:val="00FB2713"/>
    <w:rsid w:val="00FB3E01"/>
    <w:rsid w:val="00FC11DA"/>
    <w:rsid w:val="00FC1516"/>
    <w:rsid w:val="00FC3C14"/>
    <w:rsid w:val="00FC7741"/>
    <w:rsid w:val="00FD07A2"/>
    <w:rsid w:val="00FD1B9A"/>
    <w:rsid w:val="00FD4F16"/>
    <w:rsid w:val="00FD62ED"/>
    <w:rsid w:val="00FE07D6"/>
    <w:rsid w:val="00FE29F8"/>
    <w:rsid w:val="00FE65FD"/>
    <w:rsid w:val="00FE718B"/>
    <w:rsid w:val="00FF0039"/>
    <w:rsid w:val="00FF00B2"/>
    <w:rsid w:val="00FF0103"/>
    <w:rsid w:val="00FF14AC"/>
    <w:rsid w:val="00FF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7289D"/>
  <w15:docId w15:val="{87B3D109-509A-4157-9662-1B1E9F4B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
      <w:bCs/>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pPr>
      <w:ind w:firstLine="181"/>
      <w:jc w:val="both"/>
    </w:pPr>
    <w:rPr>
      <w:b/>
      <w:sz w:val="36"/>
      <w:lang w:val="en-AU"/>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pPr>
      <w:jc w:val="both"/>
    </w:pPr>
    <w:rPr>
      <w:b/>
      <w:color w:val="FF0000"/>
    </w:rPr>
  </w:style>
  <w:style w:type="paragraph" w:styleId="BodyText2">
    <w:name w:val="Body Text 2"/>
    <w:basedOn w:val="Normal"/>
    <w:pPr>
      <w:jc w:val="both"/>
    </w:pPr>
    <w:rPr>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Footer">
    <w:name w:val="footer"/>
    <w:basedOn w:val="Normal"/>
    <w:pPr>
      <w:keepLines/>
      <w:tabs>
        <w:tab w:val="center" w:pos="4320"/>
        <w:tab w:val="right" w:pos="8640"/>
      </w:tabs>
    </w:pPr>
  </w:style>
  <w:style w:type="character" w:styleId="PageNumber">
    <w:name w:val="page number"/>
    <w:rPr>
      <w:b/>
    </w:rPr>
  </w:style>
  <w:style w:type="paragraph" w:styleId="Header">
    <w:name w:val="header"/>
    <w:basedOn w:val="Normal"/>
    <w:pPr>
      <w:tabs>
        <w:tab w:val="center" w:pos="4320"/>
        <w:tab w:val="right" w:pos="8640"/>
      </w:tabs>
    </w:pPr>
  </w:style>
  <w:style w:type="paragraph" w:styleId="Title">
    <w:name w:val="Title"/>
    <w:basedOn w:val="Normal"/>
    <w:qFormat/>
    <w:pPr>
      <w:jc w:val="center"/>
    </w:pPr>
    <w:rPr>
      <w:b/>
      <w:sz w:val="28"/>
    </w:rPr>
  </w:style>
  <w:style w:type="paragraph" w:customStyle="1" w:styleId="Figure">
    <w:name w:val="Figure"/>
    <w:basedOn w:val="Normal"/>
    <w:pPr>
      <w:jc w:val="center"/>
    </w:pPr>
    <w:rPr>
      <w:b/>
      <w:bCs/>
    </w:rPr>
  </w:style>
  <w:style w:type="paragraph" w:customStyle="1" w:styleId="Acknowlegements">
    <w:name w:val="Acknowlegements"/>
    <w:basedOn w:val="Heading1"/>
    <w:pPr>
      <w:spacing w:before="200"/>
      <w:jc w:val="both"/>
    </w:pPr>
    <w:rPr>
      <w:caps/>
    </w:rPr>
  </w:style>
  <w:style w:type="paragraph" w:styleId="BalloonText">
    <w:name w:val="Balloon Text"/>
    <w:basedOn w:val="Normal"/>
    <w:semiHidden/>
    <w:rPr>
      <w:rFonts w:ascii="Tahoma" w:hAnsi="Tahoma" w:cs="Tahoma"/>
      <w:sz w:val="16"/>
      <w:szCs w:val="16"/>
    </w:rPr>
  </w:style>
  <w:style w:type="paragraph" w:customStyle="1" w:styleId="TableCaption">
    <w:name w:val="TableCaption"/>
    <w:basedOn w:val="Heading3"/>
    <w:pPr>
      <w:jc w:val="center"/>
    </w:pPr>
  </w:style>
  <w:style w:type="paragraph" w:customStyle="1" w:styleId="FigureCaption">
    <w:name w:val="FigureCaption"/>
    <w:basedOn w:val="Heading1"/>
    <w:rPr>
      <w:bCs/>
    </w:rPr>
  </w:style>
  <w:style w:type="paragraph" w:styleId="Caption">
    <w:name w:val="caption"/>
    <w:basedOn w:val="Normal"/>
    <w:next w:val="Normal"/>
    <w:unhideWhenUsed/>
    <w:qFormat/>
    <w:rsid w:val="00D02740"/>
    <w:pPr>
      <w:spacing w:after="200"/>
    </w:pPr>
    <w:rPr>
      <w:b/>
      <w:bCs/>
      <w:color w:val="4F81BD" w:themeColor="accent1"/>
      <w:sz w:val="18"/>
      <w:szCs w:val="18"/>
    </w:rPr>
  </w:style>
  <w:style w:type="table" w:styleId="TableGrid">
    <w:name w:val="Table Grid"/>
    <w:basedOn w:val="TableNormal"/>
    <w:uiPriority w:val="39"/>
    <w:rsid w:val="00D02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680"/>
    <w:pPr>
      <w:ind w:left="720"/>
      <w:contextualSpacing/>
    </w:pPr>
  </w:style>
  <w:style w:type="character" w:styleId="PlaceholderText">
    <w:name w:val="Placeholder Text"/>
    <w:basedOn w:val="DefaultParagraphFont"/>
    <w:uiPriority w:val="99"/>
    <w:semiHidden/>
    <w:rsid w:val="00DB41B1"/>
    <w:rPr>
      <w:color w:val="808080"/>
    </w:rPr>
  </w:style>
  <w:style w:type="character" w:styleId="Emphasis">
    <w:name w:val="Emphasis"/>
    <w:basedOn w:val="DefaultParagraphFont"/>
    <w:uiPriority w:val="20"/>
    <w:qFormat/>
    <w:rsid w:val="00B86C4D"/>
    <w:rPr>
      <w:i/>
      <w:iCs/>
    </w:rPr>
  </w:style>
  <w:style w:type="character" w:styleId="Strong">
    <w:name w:val="Strong"/>
    <w:basedOn w:val="DefaultParagraphFont"/>
    <w:uiPriority w:val="22"/>
    <w:qFormat/>
    <w:rsid w:val="00B86C4D"/>
    <w:rPr>
      <w:b/>
      <w:bCs/>
    </w:rPr>
  </w:style>
  <w:style w:type="character" w:customStyle="1" w:styleId="occurrence">
    <w:name w:val="occurrence"/>
    <w:basedOn w:val="DefaultParagraphFont"/>
    <w:rsid w:val="002A4352"/>
  </w:style>
  <w:style w:type="paragraph" w:customStyle="1" w:styleId="u-mb-2">
    <w:name w:val="u-mb-2"/>
    <w:basedOn w:val="Normal"/>
    <w:rsid w:val="00984933"/>
    <w:pPr>
      <w:spacing w:before="100" w:beforeAutospacing="1" w:after="100" w:afterAutospacing="1"/>
    </w:pPr>
    <w:rPr>
      <w:sz w:val="24"/>
      <w:szCs w:val="24"/>
    </w:rPr>
  </w:style>
  <w:style w:type="character" w:customStyle="1" w:styleId="authorsname">
    <w:name w:val="authors__name"/>
    <w:basedOn w:val="DefaultParagraphFont"/>
    <w:rsid w:val="00984933"/>
  </w:style>
  <w:style w:type="character" w:customStyle="1" w:styleId="authorscontact">
    <w:name w:val="authors__contact"/>
    <w:basedOn w:val="DefaultParagraphFont"/>
    <w:rsid w:val="00984933"/>
  </w:style>
  <w:style w:type="character" w:styleId="UnresolvedMention">
    <w:name w:val="Unresolved Mention"/>
    <w:basedOn w:val="DefaultParagraphFont"/>
    <w:uiPriority w:val="99"/>
    <w:semiHidden/>
    <w:unhideWhenUsed/>
    <w:rsid w:val="00383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9694">
      <w:bodyDiv w:val="1"/>
      <w:marLeft w:val="0"/>
      <w:marRight w:val="0"/>
      <w:marTop w:val="0"/>
      <w:marBottom w:val="0"/>
      <w:divBdr>
        <w:top w:val="none" w:sz="0" w:space="0" w:color="auto"/>
        <w:left w:val="none" w:sz="0" w:space="0" w:color="auto"/>
        <w:bottom w:val="none" w:sz="0" w:space="0" w:color="auto"/>
        <w:right w:val="none" w:sz="0" w:space="0" w:color="auto"/>
      </w:divBdr>
      <w:divsChild>
        <w:div w:id="328143213">
          <w:marLeft w:val="0"/>
          <w:marRight w:val="0"/>
          <w:marTop w:val="0"/>
          <w:marBottom w:val="0"/>
          <w:divBdr>
            <w:top w:val="none" w:sz="0" w:space="0" w:color="auto"/>
            <w:left w:val="none" w:sz="0" w:space="0" w:color="auto"/>
            <w:bottom w:val="none" w:sz="0" w:space="0" w:color="auto"/>
            <w:right w:val="none" w:sz="0" w:space="0" w:color="auto"/>
          </w:divBdr>
          <w:divsChild>
            <w:div w:id="588005445">
              <w:marLeft w:val="0"/>
              <w:marRight w:val="0"/>
              <w:marTop w:val="0"/>
              <w:marBottom w:val="0"/>
              <w:divBdr>
                <w:top w:val="none" w:sz="0" w:space="0" w:color="auto"/>
                <w:left w:val="none" w:sz="0" w:space="0" w:color="auto"/>
                <w:bottom w:val="none" w:sz="0" w:space="0" w:color="auto"/>
                <w:right w:val="none" w:sz="0" w:space="0" w:color="auto"/>
              </w:divBdr>
            </w:div>
            <w:div w:id="979769877">
              <w:marLeft w:val="0"/>
              <w:marRight w:val="0"/>
              <w:marTop w:val="0"/>
              <w:marBottom w:val="0"/>
              <w:divBdr>
                <w:top w:val="none" w:sz="0" w:space="0" w:color="auto"/>
                <w:left w:val="none" w:sz="0" w:space="0" w:color="auto"/>
                <w:bottom w:val="none" w:sz="0" w:space="0" w:color="auto"/>
                <w:right w:val="none" w:sz="0" w:space="0" w:color="auto"/>
              </w:divBdr>
            </w:div>
            <w:div w:id="614799134">
              <w:marLeft w:val="0"/>
              <w:marRight w:val="0"/>
              <w:marTop w:val="0"/>
              <w:marBottom w:val="0"/>
              <w:divBdr>
                <w:top w:val="none" w:sz="0" w:space="0" w:color="auto"/>
                <w:left w:val="none" w:sz="0" w:space="0" w:color="auto"/>
                <w:bottom w:val="none" w:sz="0" w:space="0" w:color="auto"/>
                <w:right w:val="none" w:sz="0" w:space="0" w:color="auto"/>
              </w:divBdr>
            </w:div>
            <w:div w:id="1665276841">
              <w:marLeft w:val="0"/>
              <w:marRight w:val="0"/>
              <w:marTop w:val="0"/>
              <w:marBottom w:val="0"/>
              <w:divBdr>
                <w:top w:val="none" w:sz="0" w:space="0" w:color="auto"/>
                <w:left w:val="none" w:sz="0" w:space="0" w:color="auto"/>
                <w:bottom w:val="none" w:sz="0" w:space="0" w:color="auto"/>
                <w:right w:val="none" w:sz="0" w:space="0" w:color="auto"/>
              </w:divBdr>
            </w:div>
            <w:div w:id="1161193004">
              <w:marLeft w:val="0"/>
              <w:marRight w:val="0"/>
              <w:marTop w:val="0"/>
              <w:marBottom w:val="0"/>
              <w:divBdr>
                <w:top w:val="none" w:sz="0" w:space="0" w:color="auto"/>
                <w:left w:val="none" w:sz="0" w:space="0" w:color="auto"/>
                <w:bottom w:val="none" w:sz="0" w:space="0" w:color="auto"/>
                <w:right w:val="none" w:sz="0" w:space="0" w:color="auto"/>
              </w:divBdr>
            </w:div>
            <w:div w:id="1594165973">
              <w:marLeft w:val="0"/>
              <w:marRight w:val="0"/>
              <w:marTop w:val="0"/>
              <w:marBottom w:val="0"/>
              <w:divBdr>
                <w:top w:val="none" w:sz="0" w:space="0" w:color="auto"/>
                <w:left w:val="none" w:sz="0" w:space="0" w:color="auto"/>
                <w:bottom w:val="none" w:sz="0" w:space="0" w:color="auto"/>
                <w:right w:val="none" w:sz="0" w:space="0" w:color="auto"/>
              </w:divBdr>
            </w:div>
            <w:div w:id="420760563">
              <w:marLeft w:val="0"/>
              <w:marRight w:val="0"/>
              <w:marTop w:val="0"/>
              <w:marBottom w:val="0"/>
              <w:divBdr>
                <w:top w:val="none" w:sz="0" w:space="0" w:color="auto"/>
                <w:left w:val="none" w:sz="0" w:space="0" w:color="auto"/>
                <w:bottom w:val="none" w:sz="0" w:space="0" w:color="auto"/>
                <w:right w:val="none" w:sz="0" w:space="0" w:color="auto"/>
              </w:divBdr>
            </w:div>
            <w:div w:id="1137455823">
              <w:marLeft w:val="0"/>
              <w:marRight w:val="0"/>
              <w:marTop w:val="0"/>
              <w:marBottom w:val="0"/>
              <w:divBdr>
                <w:top w:val="none" w:sz="0" w:space="0" w:color="auto"/>
                <w:left w:val="none" w:sz="0" w:space="0" w:color="auto"/>
                <w:bottom w:val="none" w:sz="0" w:space="0" w:color="auto"/>
                <w:right w:val="none" w:sz="0" w:space="0" w:color="auto"/>
              </w:divBdr>
            </w:div>
            <w:div w:id="923606157">
              <w:marLeft w:val="0"/>
              <w:marRight w:val="0"/>
              <w:marTop w:val="0"/>
              <w:marBottom w:val="0"/>
              <w:divBdr>
                <w:top w:val="none" w:sz="0" w:space="0" w:color="auto"/>
                <w:left w:val="none" w:sz="0" w:space="0" w:color="auto"/>
                <w:bottom w:val="none" w:sz="0" w:space="0" w:color="auto"/>
                <w:right w:val="none" w:sz="0" w:space="0" w:color="auto"/>
              </w:divBdr>
            </w:div>
            <w:div w:id="1742947744">
              <w:marLeft w:val="0"/>
              <w:marRight w:val="0"/>
              <w:marTop w:val="0"/>
              <w:marBottom w:val="0"/>
              <w:divBdr>
                <w:top w:val="none" w:sz="0" w:space="0" w:color="auto"/>
                <w:left w:val="none" w:sz="0" w:space="0" w:color="auto"/>
                <w:bottom w:val="none" w:sz="0" w:space="0" w:color="auto"/>
                <w:right w:val="none" w:sz="0" w:space="0" w:color="auto"/>
              </w:divBdr>
            </w:div>
            <w:div w:id="368265991">
              <w:marLeft w:val="0"/>
              <w:marRight w:val="0"/>
              <w:marTop w:val="0"/>
              <w:marBottom w:val="0"/>
              <w:divBdr>
                <w:top w:val="none" w:sz="0" w:space="0" w:color="auto"/>
                <w:left w:val="none" w:sz="0" w:space="0" w:color="auto"/>
                <w:bottom w:val="none" w:sz="0" w:space="0" w:color="auto"/>
                <w:right w:val="none" w:sz="0" w:space="0" w:color="auto"/>
              </w:divBdr>
            </w:div>
            <w:div w:id="1879662898">
              <w:marLeft w:val="0"/>
              <w:marRight w:val="0"/>
              <w:marTop w:val="0"/>
              <w:marBottom w:val="0"/>
              <w:divBdr>
                <w:top w:val="none" w:sz="0" w:space="0" w:color="auto"/>
                <w:left w:val="none" w:sz="0" w:space="0" w:color="auto"/>
                <w:bottom w:val="none" w:sz="0" w:space="0" w:color="auto"/>
                <w:right w:val="none" w:sz="0" w:space="0" w:color="auto"/>
              </w:divBdr>
            </w:div>
            <w:div w:id="1699575929">
              <w:marLeft w:val="0"/>
              <w:marRight w:val="0"/>
              <w:marTop w:val="0"/>
              <w:marBottom w:val="0"/>
              <w:divBdr>
                <w:top w:val="none" w:sz="0" w:space="0" w:color="auto"/>
                <w:left w:val="none" w:sz="0" w:space="0" w:color="auto"/>
                <w:bottom w:val="none" w:sz="0" w:space="0" w:color="auto"/>
                <w:right w:val="none" w:sz="0" w:space="0" w:color="auto"/>
              </w:divBdr>
            </w:div>
            <w:div w:id="1599290634">
              <w:marLeft w:val="0"/>
              <w:marRight w:val="0"/>
              <w:marTop w:val="0"/>
              <w:marBottom w:val="0"/>
              <w:divBdr>
                <w:top w:val="none" w:sz="0" w:space="0" w:color="auto"/>
                <w:left w:val="none" w:sz="0" w:space="0" w:color="auto"/>
                <w:bottom w:val="none" w:sz="0" w:space="0" w:color="auto"/>
                <w:right w:val="none" w:sz="0" w:space="0" w:color="auto"/>
              </w:divBdr>
            </w:div>
            <w:div w:id="1072628371">
              <w:marLeft w:val="0"/>
              <w:marRight w:val="0"/>
              <w:marTop w:val="0"/>
              <w:marBottom w:val="0"/>
              <w:divBdr>
                <w:top w:val="none" w:sz="0" w:space="0" w:color="auto"/>
                <w:left w:val="none" w:sz="0" w:space="0" w:color="auto"/>
                <w:bottom w:val="none" w:sz="0" w:space="0" w:color="auto"/>
                <w:right w:val="none" w:sz="0" w:space="0" w:color="auto"/>
              </w:divBdr>
            </w:div>
            <w:div w:id="983118129">
              <w:marLeft w:val="0"/>
              <w:marRight w:val="0"/>
              <w:marTop w:val="0"/>
              <w:marBottom w:val="0"/>
              <w:divBdr>
                <w:top w:val="none" w:sz="0" w:space="0" w:color="auto"/>
                <w:left w:val="none" w:sz="0" w:space="0" w:color="auto"/>
                <w:bottom w:val="none" w:sz="0" w:space="0" w:color="auto"/>
                <w:right w:val="none" w:sz="0" w:space="0" w:color="auto"/>
              </w:divBdr>
            </w:div>
            <w:div w:id="7007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1191">
      <w:bodyDiv w:val="1"/>
      <w:marLeft w:val="0"/>
      <w:marRight w:val="0"/>
      <w:marTop w:val="0"/>
      <w:marBottom w:val="0"/>
      <w:divBdr>
        <w:top w:val="none" w:sz="0" w:space="0" w:color="auto"/>
        <w:left w:val="none" w:sz="0" w:space="0" w:color="auto"/>
        <w:bottom w:val="none" w:sz="0" w:space="0" w:color="auto"/>
        <w:right w:val="none" w:sz="0" w:space="0" w:color="auto"/>
      </w:divBdr>
    </w:div>
    <w:div w:id="131365993">
      <w:bodyDiv w:val="1"/>
      <w:marLeft w:val="0"/>
      <w:marRight w:val="0"/>
      <w:marTop w:val="0"/>
      <w:marBottom w:val="0"/>
      <w:divBdr>
        <w:top w:val="none" w:sz="0" w:space="0" w:color="auto"/>
        <w:left w:val="none" w:sz="0" w:space="0" w:color="auto"/>
        <w:bottom w:val="none" w:sz="0" w:space="0" w:color="auto"/>
        <w:right w:val="none" w:sz="0" w:space="0" w:color="auto"/>
      </w:divBdr>
    </w:div>
    <w:div w:id="176427033">
      <w:bodyDiv w:val="1"/>
      <w:marLeft w:val="0"/>
      <w:marRight w:val="0"/>
      <w:marTop w:val="0"/>
      <w:marBottom w:val="0"/>
      <w:divBdr>
        <w:top w:val="none" w:sz="0" w:space="0" w:color="auto"/>
        <w:left w:val="none" w:sz="0" w:space="0" w:color="auto"/>
        <w:bottom w:val="none" w:sz="0" w:space="0" w:color="auto"/>
        <w:right w:val="none" w:sz="0" w:space="0" w:color="auto"/>
      </w:divBdr>
    </w:div>
    <w:div w:id="206646645">
      <w:bodyDiv w:val="1"/>
      <w:marLeft w:val="0"/>
      <w:marRight w:val="0"/>
      <w:marTop w:val="0"/>
      <w:marBottom w:val="0"/>
      <w:divBdr>
        <w:top w:val="none" w:sz="0" w:space="0" w:color="auto"/>
        <w:left w:val="none" w:sz="0" w:space="0" w:color="auto"/>
        <w:bottom w:val="none" w:sz="0" w:space="0" w:color="auto"/>
        <w:right w:val="none" w:sz="0" w:space="0" w:color="auto"/>
      </w:divBdr>
    </w:div>
    <w:div w:id="215892794">
      <w:bodyDiv w:val="1"/>
      <w:marLeft w:val="0"/>
      <w:marRight w:val="0"/>
      <w:marTop w:val="0"/>
      <w:marBottom w:val="0"/>
      <w:divBdr>
        <w:top w:val="none" w:sz="0" w:space="0" w:color="auto"/>
        <w:left w:val="none" w:sz="0" w:space="0" w:color="auto"/>
        <w:bottom w:val="none" w:sz="0" w:space="0" w:color="auto"/>
        <w:right w:val="none" w:sz="0" w:space="0" w:color="auto"/>
      </w:divBdr>
      <w:divsChild>
        <w:div w:id="1038117795">
          <w:marLeft w:val="0"/>
          <w:marRight w:val="0"/>
          <w:marTop w:val="0"/>
          <w:marBottom w:val="0"/>
          <w:divBdr>
            <w:top w:val="none" w:sz="0" w:space="0" w:color="auto"/>
            <w:left w:val="none" w:sz="0" w:space="0" w:color="auto"/>
            <w:bottom w:val="none" w:sz="0" w:space="0" w:color="auto"/>
            <w:right w:val="none" w:sz="0" w:space="0" w:color="auto"/>
          </w:divBdr>
        </w:div>
        <w:div w:id="1036735047">
          <w:marLeft w:val="0"/>
          <w:marRight w:val="0"/>
          <w:marTop w:val="0"/>
          <w:marBottom w:val="0"/>
          <w:divBdr>
            <w:top w:val="none" w:sz="0" w:space="0" w:color="auto"/>
            <w:left w:val="none" w:sz="0" w:space="0" w:color="auto"/>
            <w:bottom w:val="none" w:sz="0" w:space="0" w:color="auto"/>
            <w:right w:val="none" w:sz="0" w:space="0" w:color="auto"/>
          </w:divBdr>
          <w:divsChild>
            <w:div w:id="1990014441">
              <w:marLeft w:val="0"/>
              <w:marRight w:val="0"/>
              <w:marTop w:val="0"/>
              <w:marBottom w:val="0"/>
              <w:divBdr>
                <w:top w:val="none" w:sz="0" w:space="0" w:color="auto"/>
                <w:left w:val="none" w:sz="0" w:space="0" w:color="auto"/>
                <w:bottom w:val="none" w:sz="0" w:space="0" w:color="auto"/>
                <w:right w:val="none" w:sz="0" w:space="0" w:color="auto"/>
              </w:divBdr>
              <w:divsChild>
                <w:div w:id="1861313448">
                  <w:marLeft w:val="0"/>
                  <w:marRight w:val="0"/>
                  <w:marTop w:val="0"/>
                  <w:marBottom w:val="0"/>
                  <w:divBdr>
                    <w:top w:val="none" w:sz="0" w:space="0" w:color="auto"/>
                    <w:left w:val="none" w:sz="0" w:space="0" w:color="auto"/>
                    <w:bottom w:val="none" w:sz="0" w:space="0" w:color="auto"/>
                    <w:right w:val="none" w:sz="0" w:space="0" w:color="auto"/>
                  </w:divBdr>
                </w:div>
                <w:div w:id="1393044212">
                  <w:marLeft w:val="0"/>
                  <w:marRight w:val="0"/>
                  <w:marTop w:val="0"/>
                  <w:marBottom w:val="0"/>
                  <w:divBdr>
                    <w:top w:val="none" w:sz="0" w:space="0" w:color="auto"/>
                    <w:left w:val="none" w:sz="0" w:space="0" w:color="auto"/>
                    <w:bottom w:val="none" w:sz="0" w:space="0" w:color="auto"/>
                    <w:right w:val="none" w:sz="0" w:space="0" w:color="auto"/>
                  </w:divBdr>
                  <w:divsChild>
                    <w:div w:id="9909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04057">
      <w:bodyDiv w:val="1"/>
      <w:marLeft w:val="0"/>
      <w:marRight w:val="0"/>
      <w:marTop w:val="0"/>
      <w:marBottom w:val="0"/>
      <w:divBdr>
        <w:top w:val="none" w:sz="0" w:space="0" w:color="auto"/>
        <w:left w:val="none" w:sz="0" w:space="0" w:color="auto"/>
        <w:bottom w:val="none" w:sz="0" w:space="0" w:color="auto"/>
        <w:right w:val="none" w:sz="0" w:space="0" w:color="auto"/>
      </w:divBdr>
    </w:div>
    <w:div w:id="260337734">
      <w:bodyDiv w:val="1"/>
      <w:marLeft w:val="0"/>
      <w:marRight w:val="0"/>
      <w:marTop w:val="0"/>
      <w:marBottom w:val="0"/>
      <w:divBdr>
        <w:top w:val="none" w:sz="0" w:space="0" w:color="auto"/>
        <w:left w:val="none" w:sz="0" w:space="0" w:color="auto"/>
        <w:bottom w:val="none" w:sz="0" w:space="0" w:color="auto"/>
        <w:right w:val="none" w:sz="0" w:space="0" w:color="auto"/>
      </w:divBdr>
    </w:div>
    <w:div w:id="293293005">
      <w:bodyDiv w:val="1"/>
      <w:marLeft w:val="0"/>
      <w:marRight w:val="0"/>
      <w:marTop w:val="0"/>
      <w:marBottom w:val="0"/>
      <w:divBdr>
        <w:top w:val="none" w:sz="0" w:space="0" w:color="auto"/>
        <w:left w:val="none" w:sz="0" w:space="0" w:color="auto"/>
        <w:bottom w:val="none" w:sz="0" w:space="0" w:color="auto"/>
        <w:right w:val="none" w:sz="0" w:space="0" w:color="auto"/>
      </w:divBdr>
      <w:divsChild>
        <w:div w:id="470445578">
          <w:marLeft w:val="0"/>
          <w:marRight w:val="0"/>
          <w:marTop w:val="0"/>
          <w:marBottom w:val="0"/>
          <w:divBdr>
            <w:top w:val="none" w:sz="0" w:space="0" w:color="auto"/>
            <w:left w:val="none" w:sz="0" w:space="0" w:color="auto"/>
            <w:bottom w:val="none" w:sz="0" w:space="0" w:color="auto"/>
            <w:right w:val="none" w:sz="0" w:space="0" w:color="auto"/>
          </w:divBdr>
          <w:divsChild>
            <w:div w:id="1935823471">
              <w:marLeft w:val="0"/>
              <w:marRight w:val="0"/>
              <w:marTop w:val="0"/>
              <w:marBottom w:val="0"/>
              <w:divBdr>
                <w:top w:val="none" w:sz="0" w:space="0" w:color="auto"/>
                <w:left w:val="none" w:sz="0" w:space="0" w:color="auto"/>
                <w:bottom w:val="none" w:sz="0" w:space="0" w:color="auto"/>
                <w:right w:val="none" w:sz="0" w:space="0" w:color="auto"/>
              </w:divBdr>
            </w:div>
            <w:div w:id="2087343194">
              <w:marLeft w:val="0"/>
              <w:marRight w:val="0"/>
              <w:marTop w:val="0"/>
              <w:marBottom w:val="0"/>
              <w:divBdr>
                <w:top w:val="none" w:sz="0" w:space="0" w:color="auto"/>
                <w:left w:val="none" w:sz="0" w:space="0" w:color="auto"/>
                <w:bottom w:val="none" w:sz="0" w:space="0" w:color="auto"/>
                <w:right w:val="none" w:sz="0" w:space="0" w:color="auto"/>
              </w:divBdr>
            </w:div>
            <w:div w:id="877815195">
              <w:marLeft w:val="0"/>
              <w:marRight w:val="0"/>
              <w:marTop w:val="0"/>
              <w:marBottom w:val="0"/>
              <w:divBdr>
                <w:top w:val="none" w:sz="0" w:space="0" w:color="auto"/>
                <w:left w:val="none" w:sz="0" w:space="0" w:color="auto"/>
                <w:bottom w:val="none" w:sz="0" w:space="0" w:color="auto"/>
                <w:right w:val="none" w:sz="0" w:space="0" w:color="auto"/>
              </w:divBdr>
            </w:div>
            <w:div w:id="159546501">
              <w:marLeft w:val="0"/>
              <w:marRight w:val="0"/>
              <w:marTop w:val="0"/>
              <w:marBottom w:val="0"/>
              <w:divBdr>
                <w:top w:val="none" w:sz="0" w:space="0" w:color="auto"/>
                <w:left w:val="none" w:sz="0" w:space="0" w:color="auto"/>
                <w:bottom w:val="none" w:sz="0" w:space="0" w:color="auto"/>
                <w:right w:val="none" w:sz="0" w:space="0" w:color="auto"/>
              </w:divBdr>
            </w:div>
            <w:div w:id="818613062">
              <w:marLeft w:val="0"/>
              <w:marRight w:val="0"/>
              <w:marTop w:val="0"/>
              <w:marBottom w:val="0"/>
              <w:divBdr>
                <w:top w:val="none" w:sz="0" w:space="0" w:color="auto"/>
                <w:left w:val="none" w:sz="0" w:space="0" w:color="auto"/>
                <w:bottom w:val="none" w:sz="0" w:space="0" w:color="auto"/>
                <w:right w:val="none" w:sz="0" w:space="0" w:color="auto"/>
              </w:divBdr>
            </w:div>
            <w:div w:id="380254331">
              <w:marLeft w:val="0"/>
              <w:marRight w:val="0"/>
              <w:marTop w:val="0"/>
              <w:marBottom w:val="0"/>
              <w:divBdr>
                <w:top w:val="none" w:sz="0" w:space="0" w:color="auto"/>
                <w:left w:val="none" w:sz="0" w:space="0" w:color="auto"/>
                <w:bottom w:val="none" w:sz="0" w:space="0" w:color="auto"/>
                <w:right w:val="none" w:sz="0" w:space="0" w:color="auto"/>
              </w:divBdr>
            </w:div>
            <w:div w:id="1817259959">
              <w:marLeft w:val="0"/>
              <w:marRight w:val="0"/>
              <w:marTop w:val="0"/>
              <w:marBottom w:val="0"/>
              <w:divBdr>
                <w:top w:val="none" w:sz="0" w:space="0" w:color="auto"/>
                <w:left w:val="none" w:sz="0" w:space="0" w:color="auto"/>
                <w:bottom w:val="none" w:sz="0" w:space="0" w:color="auto"/>
                <w:right w:val="none" w:sz="0" w:space="0" w:color="auto"/>
              </w:divBdr>
            </w:div>
            <w:div w:id="362291162">
              <w:marLeft w:val="0"/>
              <w:marRight w:val="0"/>
              <w:marTop w:val="0"/>
              <w:marBottom w:val="0"/>
              <w:divBdr>
                <w:top w:val="none" w:sz="0" w:space="0" w:color="auto"/>
                <w:left w:val="none" w:sz="0" w:space="0" w:color="auto"/>
                <w:bottom w:val="none" w:sz="0" w:space="0" w:color="auto"/>
                <w:right w:val="none" w:sz="0" w:space="0" w:color="auto"/>
              </w:divBdr>
            </w:div>
            <w:div w:id="145510277">
              <w:marLeft w:val="0"/>
              <w:marRight w:val="0"/>
              <w:marTop w:val="0"/>
              <w:marBottom w:val="0"/>
              <w:divBdr>
                <w:top w:val="none" w:sz="0" w:space="0" w:color="auto"/>
                <w:left w:val="none" w:sz="0" w:space="0" w:color="auto"/>
                <w:bottom w:val="none" w:sz="0" w:space="0" w:color="auto"/>
                <w:right w:val="none" w:sz="0" w:space="0" w:color="auto"/>
              </w:divBdr>
            </w:div>
            <w:div w:id="893662791">
              <w:marLeft w:val="0"/>
              <w:marRight w:val="0"/>
              <w:marTop w:val="0"/>
              <w:marBottom w:val="0"/>
              <w:divBdr>
                <w:top w:val="none" w:sz="0" w:space="0" w:color="auto"/>
                <w:left w:val="none" w:sz="0" w:space="0" w:color="auto"/>
                <w:bottom w:val="none" w:sz="0" w:space="0" w:color="auto"/>
                <w:right w:val="none" w:sz="0" w:space="0" w:color="auto"/>
              </w:divBdr>
            </w:div>
            <w:div w:id="1624652774">
              <w:marLeft w:val="0"/>
              <w:marRight w:val="0"/>
              <w:marTop w:val="0"/>
              <w:marBottom w:val="0"/>
              <w:divBdr>
                <w:top w:val="none" w:sz="0" w:space="0" w:color="auto"/>
                <w:left w:val="none" w:sz="0" w:space="0" w:color="auto"/>
                <w:bottom w:val="none" w:sz="0" w:space="0" w:color="auto"/>
                <w:right w:val="none" w:sz="0" w:space="0" w:color="auto"/>
              </w:divBdr>
            </w:div>
            <w:div w:id="2030444618">
              <w:marLeft w:val="0"/>
              <w:marRight w:val="0"/>
              <w:marTop w:val="0"/>
              <w:marBottom w:val="0"/>
              <w:divBdr>
                <w:top w:val="none" w:sz="0" w:space="0" w:color="auto"/>
                <w:left w:val="none" w:sz="0" w:space="0" w:color="auto"/>
                <w:bottom w:val="none" w:sz="0" w:space="0" w:color="auto"/>
                <w:right w:val="none" w:sz="0" w:space="0" w:color="auto"/>
              </w:divBdr>
            </w:div>
            <w:div w:id="1202324141">
              <w:marLeft w:val="0"/>
              <w:marRight w:val="0"/>
              <w:marTop w:val="0"/>
              <w:marBottom w:val="0"/>
              <w:divBdr>
                <w:top w:val="none" w:sz="0" w:space="0" w:color="auto"/>
                <w:left w:val="none" w:sz="0" w:space="0" w:color="auto"/>
                <w:bottom w:val="none" w:sz="0" w:space="0" w:color="auto"/>
                <w:right w:val="none" w:sz="0" w:space="0" w:color="auto"/>
              </w:divBdr>
            </w:div>
            <w:div w:id="581646344">
              <w:marLeft w:val="0"/>
              <w:marRight w:val="0"/>
              <w:marTop w:val="0"/>
              <w:marBottom w:val="0"/>
              <w:divBdr>
                <w:top w:val="none" w:sz="0" w:space="0" w:color="auto"/>
                <w:left w:val="none" w:sz="0" w:space="0" w:color="auto"/>
                <w:bottom w:val="none" w:sz="0" w:space="0" w:color="auto"/>
                <w:right w:val="none" w:sz="0" w:space="0" w:color="auto"/>
              </w:divBdr>
            </w:div>
            <w:div w:id="396823952">
              <w:marLeft w:val="0"/>
              <w:marRight w:val="0"/>
              <w:marTop w:val="0"/>
              <w:marBottom w:val="0"/>
              <w:divBdr>
                <w:top w:val="none" w:sz="0" w:space="0" w:color="auto"/>
                <w:left w:val="none" w:sz="0" w:space="0" w:color="auto"/>
                <w:bottom w:val="none" w:sz="0" w:space="0" w:color="auto"/>
                <w:right w:val="none" w:sz="0" w:space="0" w:color="auto"/>
              </w:divBdr>
            </w:div>
            <w:div w:id="1799033934">
              <w:marLeft w:val="0"/>
              <w:marRight w:val="0"/>
              <w:marTop w:val="0"/>
              <w:marBottom w:val="0"/>
              <w:divBdr>
                <w:top w:val="none" w:sz="0" w:space="0" w:color="auto"/>
                <w:left w:val="none" w:sz="0" w:space="0" w:color="auto"/>
                <w:bottom w:val="none" w:sz="0" w:space="0" w:color="auto"/>
                <w:right w:val="none" w:sz="0" w:space="0" w:color="auto"/>
              </w:divBdr>
            </w:div>
            <w:div w:id="323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5446">
      <w:bodyDiv w:val="1"/>
      <w:marLeft w:val="0"/>
      <w:marRight w:val="0"/>
      <w:marTop w:val="0"/>
      <w:marBottom w:val="0"/>
      <w:divBdr>
        <w:top w:val="none" w:sz="0" w:space="0" w:color="auto"/>
        <w:left w:val="none" w:sz="0" w:space="0" w:color="auto"/>
        <w:bottom w:val="none" w:sz="0" w:space="0" w:color="auto"/>
        <w:right w:val="none" w:sz="0" w:space="0" w:color="auto"/>
      </w:divBdr>
    </w:div>
    <w:div w:id="377437927">
      <w:bodyDiv w:val="1"/>
      <w:marLeft w:val="0"/>
      <w:marRight w:val="0"/>
      <w:marTop w:val="0"/>
      <w:marBottom w:val="0"/>
      <w:divBdr>
        <w:top w:val="none" w:sz="0" w:space="0" w:color="auto"/>
        <w:left w:val="none" w:sz="0" w:space="0" w:color="auto"/>
        <w:bottom w:val="none" w:sz="0" w:space="0" w:color="auto"/>
        <w:right w:val="none" w:sz="0" w:space="0" w:color="auto"/>
      </w:divBdr>
    </w:div>
    <w:div w:id="417874495">
      <w:bodyDiv w:val="1"/>
      <w:marLeft w:val="0"/>
      <w:marRight w:val="0"/>
      <w:marTop w:val="0"/>
      <w:marBottom w:val="0"/>
      <w:divBdr>
        <w:top w:val="none" w:sz="0" w:space="0" w:color="auto"/>
        <w:left w:val="none" w:sz="0" w:space="0" w:color="auto"/>
        <w:bottom w:val="none" w:sz="0" w:space="0" w:color="auto"/>
        <w:right w:val="none" w:sz="0" w:space="0" w:color="auto"/>
      </w:divBdr>
    </w:div>
    <w:div w:id="571545327">
      <w:bodyDiv w:val="1"/>
      <w:marLeft w:val="0"/>
      <w:marRight w:val="0"/>
      <w:marTop w:val="0"/>
      <w:marBottom w:val="0"/>
      <w:divBdr>
        <w:top w:val="none" w:sz="0" w:space="0" w:color="auto"/>
        <w:left w:val="none" w:sz="0" w:space="0" w:color="auto"/>
        <w:bottom w:val="none" w:sz="0" w:space="0" w:color="auto"/>
        <w:right w:val="none" w:sz="0" w:space="0" w:color="auto"/>
      </w:divBdr>
    </w:div>
    <w:div w:id="607812958">
      <w:bodyDiv w:val="1"/>
      <w:marLeft w:val="0"/>
      <w:marRight w:val="0"/>
      <w:marTop w:val="0"/>
      <w:marBottom w:val="0"/>
      <w:divBdr>
        <w:top w:val="none" w:sz="0" w:space="0" w:color="auto"/>
        <w:left w:val="none" w:sz="0" w:space="0" w:color="auto"/>
        <w:bottom w:val="none" w:sz="0" w:space="0" w:color="auto"/>
        <w:right w:val="none" w:sz="0" w:space="0" w:color="auto"/>
      </w:divBdr>
    </w:div>
    <w:div w:id="743723021">
      <w:bodyDiv w:val="1"/>
      <w:marLeft w:val="0"/>
      <w:marRight w:val="0"/>
      <w:marTop w:val="0"/>
      <w:marBottom w:val="0"/>
      <w:divBdr>
        <w:top w:val="none" w:sz="0" w:space="0" w:color="auto"/>
        <w:left w:val="none" w:sz="0" w:space="0" w:color="auto"/>
        <w:bottom w:val="none" w:sz="0" w:space="0" w:color="auto"/>
        <w:right w:val="none" w:sz="0" w:space="0" w:color="auto"/>
      </w:divBdr>
      <w:divsChild>
        <w:div w:id="1557467842">
          <w:marLeft w:val="1267"/>
          <w:marRight w:val="0"/>
          <w:marTop w:val="0"/>
          <w:marBottom w:val="240"/>
          <w:divBdr>
            <w:top w:val="none" w:sz="0" w:space="0" w:color="auto"/>
            <w:left w:val="none" w:sz="0" w:space="0" w:color="auto"/>
            <w:bottom w:val="none" w:sz="0" w:space="0" w:color="auto"/>
            <w:right w:val="none" w:sz="0" w:space="0" w:color="auto"/>
          </w:divBdr>
        </w:div>
        <w:div w:id="249782254">
          <w:marLeft w:val="1987"/>
          <w:marRight w:val="0"/>
          <w:marTop w:val="0"/>
          <w:marBottom w:val="240"/>
          <w:divBdr>
            <w:top w:val="none" w:sz="0" w:space="0" w:color="auto"/>
            <w:left w:val="none" w:sz="0" w:space="0" w:color="auto"/>
            <w:bottom w:val="none" w:sz="0" w:space="0" w:color="auto"/>
            <w:right w:val="none" w:sz="0" w:space="0" w:color="auto"/>
          </w:divBdr>
        </w:div>
        <w:div w:id="1358964266">
          <w:marLeft w:val="1987"/>
          <w:marRight w:val="0"/>
          <w:marTop w:val="0"/>
          <w:marBottom w:val="240"/>
          <w:divBdr>
            <w:top w:val="none" w:sz="0" w:space="0" w:color="auto"/>
            <w:left w:val="none" w:sz="0" w:space="0" w:color="auto"/>
            <w:bottom w:val="none" w:sz="0" w:space="0" w:color="auto"/>
            <w:right w:val="none" w:sz="0" w:space="0" w:color="auto"/>
          </w:divBdr>
        </w:div>
      </w:divsChild>
    </w:div>
    <w:div w:id="745807718">
      <w:bodyDiv w:val="1"/>
      <w:marLeft w:val="0"/>
      <w:marRight w:val="0"/>
      <w:marTop w:val="0"/>
      <w:marBottom w:val="0"/>
      <w:divBdr>
        <w:top w:val="none" w:sz="0" w:space="0" w:color="auto"/>
        <w:left w:val="none" w:sz="0" w:space="0" w:color="auto"/>
        <w:bottom w:val="none" w:sz="0" w:space="0" w:color="auto"/>
        <w:right w:val="none" w:sz="0" w:space="0" w:color="auto"/>
      </w:divBdr>
    </w:div>
    <w:div w:id="754978824">
      <w:bodyDiv w:val="1"/>
      <w:marLeft w:val="0"/>
      <w:marRight w:val="0"/>
      <w:marTop w:val="0"/>
      <w:marBottom w:val="0"/>
      <w:divBdr>
        <w:top w:val="none" w:sz="0" w:space="0" w:color="auto"/>
        <w:left w:val="none" w:sz="0" w:space="0" w:color="auto"/>
        <w:bottom w:val="none" w:sz="0" w:space="0" w:color="auto"/>
        <w:right w:val="none" w:sz="0" w:space="0" w:color="auto"/>
      </w:divBdr>
      <w:divsChild>
        <w:div w:id="2055884999">
          <w:marLeft w:val="0"/>
          <w:marRight w:val="0"/>
          <w:marTop w:val="0"/>
          <w:marBottom w:val="0"/>
          <w:divBdr>
            <w:top w:val="none" w:sz="0" w:space="0" w:color="auto"/>
            <w:left w:val="none" w:sz="0" w:space="0" w:color="auto"/>
            <w:bottom w:val="none" w:sz="0" w:space="0" w:color="auto"/>
            <w:right w:val="none" w:sz="0" w:space="0" w:color="auto"/>
          </w:divBdr>
        </w:div>
        <w:div w:id="223443888">
          <w:marLeft w:val="0"/>
          <w:marRight w:val="0"/>
          <w:marTop w:val="0"/>
          <w:marBottom w:val="0"/>
          <w:divBdr>
            <w:top w:val="none" w:sz="0" w:space="0" w:color="auto"/>
            <w:left w:val="none" w:sz="0" w:space="0" w:color="auto"/>
            <w:bottom w:val="none" w:sz="0" w:space="0" w:color="auto"/>
            <w:right w:val="none" w:sz="0" w:space="0" w:color="auto"/>
          </w:divBdr>
          <w:divsChild>
            <w:div w:id="1610814352">
              <w:marLeft w:val="0"/>
              <w:marRight w:val="0"/>
              <w:marTop w:val="0"/>
              <w:marBottom w:val="0"/>
              <w:divBdr>
                <w:top w:val="none" w:sz="0" w:space="0" w:color="auto"/>
                <w:left w:val="none" w:sz="0" w:space="0" w:color="auto"/>
                <w:bottom w:val="none" w:sz="0" w:space="0" w:color="auto"/>
                <w:right w:val="none" w:sz="0" w:space="0" w:color="auto"/>
              </w:divBdr>
              <w:divsChild>
                <w:div w:id="75978965">
                  <w:marLeft w:val="0"/>
                  <w:marRight w:val="0"/>
                  <w:marTop w:val="0"/>
                  <w:marBottom w:val="0"/>
                  <w:divBdr>
                    <w:top w:val="none" w:sz="0" w:space="0" w:color="auto"/>
                    <w:left w:val="none" w:sz="0" w:space="0" w:color="auto"/>
                    <w:bottom w:val="none" w:sz="0" w:space="0" w:color="auto"/>
                    <w:right w:val="none" w:sz="0" w:space="0" w:color="auto"/>
                  </w:divBdr>
                </w:div>
                <w:div w:id="1809593073">
                  <w:marLeft w:val="0"/>
                  <w:marRight w:val="0"/>
                  <w:marTop w:val="0"/>
                  <w:marBottom w:val="0"/>
                  <w:divBdr>
                    <w:top w:val="none" w:sz="0" w:space="0" w:color="auto"/>
                    <w:left w:val="none" w:sz="0" w:space="0" w:color="auto"/>
                    <w:bottom w:val="none" w:sz="0" w:space="0" w:color="auto"/>
                    <w:right w:val="none" w:sz="0" w:space="0" w:color="auto"/>
                  </w:divBdr>
                  <w:divsChild>
                    <w:div w:id="344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47617">
      <w:bodyDiv w:val="1"/>
      <w:marLeft w:val="0"/>
      <w:marRight w:val="0"/>
      <w:marTop w:val="0"/>
      <w:marBottom w:val="0"/>
      <w:divBdr>
        <w:top w:val="none" w:sz="0" w:space="0" w:color="auto"/>
        <w:left w:val="none" w:sz="0" w:space="0" w:color="auto"/>
        <w:bottom w:val="none" w:sz="0" w:space="0" w:color="auto"/>
        <w:right w:val="none" w:sz="0" w:space="0" w:color="auto"/>
      </w:divBdr>
    </w:div>
    <w:div w:id="801003263">
      <w:bodyDiv w:val="1"/>
      <w:marLeft w:val="0"/>
      <w:marRight w:val="0"/>
      <w:marTop w:val="0"/>
      <w:marBottom w:val="0"/>
      <w:divBdr>
        <w:top w:val="none" w:sz="0" w:space="0" w:color="auto"/>
        <w:left w:val="none" w:sz="0" w:space="0" w:color="auto"/>
        <w:bottom w:val="none" w:sz="0" w:space="0" w:color="auto"/>
        <w:right w:val="none" w:sz="0" w:space="0" w:color="auto"/>
      </w:divBdr>
    </w:div>
    <w:div w:id="856772888">
      <w:bodyDiv w:val="1"/>
      <w:marLeft w:val="0"/>
      <w:marRight w:val="0"/>
      <w:marTop w:val="0"/>
      <w:marBottom w:val="0"/>
      <w:divBdr>
        <w:top w:val="none" w:sz="0" w:space="0" w:color="auto"/>
        <w:left w:val="none" w:sz="0" w:space="0" w:color="auto"/>
        <w:bottom w:val="none" w:sz="0" w:space="0" w:color="auto"/>
        <w:right w:val="none" w:sz="0" w:space="0" w:color="auto"/>
      </w:divBdr>
    </w:div>
    <w:div w:id="865825630">
      <w:bodyDiv w:val="1"/>
      <w:marLeft w:val="0"/>
      <w:marRight w:val="0"/>
      <w:marTop w:val="0"/>
      <w:marBottom w:val="0"/>
      <w:divBdr>
        <w:top w:val="none" w:sz="0" w:space="0" w:color="auto"/>
        <w:left w:val="none" w:sz="0" w:space="0" w:color="auto"/>
        <w:bottom w:val="none" w:sz="0" w:space="0" w:color="auto"/>
        <w:right w:val="none" w:sz="0" w:space="0" w:color="auto"/>
      </w:divBdr>
    </w:div>
    <w:div w:id="881019299">
      <w:bodyDiv w:val="1"/>
      <w:marLeft w:val="0"/>
      <w:marRight w:val="0"/>
      <w:marTop w:val="0"/>
      <w:marBottom w:val="0"/>
      <w:divBdr>
        <w:top w:val="none" w:sz="0" w:space="0" w:color="auto"/>
        <w:left w:val="none" w:sz="0" w:space="0" w:color="auto"/>
        <w:bottom w:val="none" w:sz="0" w:space="0" w:color="auto"/>
        <w:right w:val="none" w:sz="0" w:space="0" w:color="auto"/>
      </w:divBdr>
    </w:div>
    <w:div w:id="899828273">
      <w:bodyDiv w:val="1"/>
      <w:marLeft w:val="0"/>
      <w:marRight w:val="0"/>
      <w:marTop w:val="0"/>
      <w:marBottom w:val="0"/>
      <w:divBdr>
        <w:top w:val="none" w:sz="0" w:space="0" w:color="auto"/>
        <w:left w:val="none" w:sz="0" w:space="0" w:color="auto"/>
        <w:bottom w:val="none" w:sz="0" w:space="0" w:color="auto"/>
        <w:right w:val="none" w:sz="0" w:space="0" w:color="auto"/>
      </w:divBdr>
    </w:div>
    <w:div w:id="922641648">
      <w:bodyDiv w:val="1"/>
      <w:marLeft w:val="0"/>
      <w:marRight w:val="0"/>
      <w:marTop w:val="0"/>
      <w:marBottom w:val="0"/>
      <w:divBdr>
        <w:top w:val="none" w:sz="0" w:space="0" w:color="auto"/>
        <w:left w:val="none" w:sz="0" w:space="0" w:color="auto"/>
        <w:bottom w:val="none" w:sz="0" w:space="0" w:color="auto"/>
        <w:right w:val="none" w:sz="0" w:space="0" w:color="auto"/>
      </w:divBdr>
    </w:div>
    <w:div w:id="971011450">
      <w:bodyDiv w:val="1"/>
      <w:marLeft w:val="0"/>
      <w:marRight w:val="0"/>
      <w:marTop w:val="0"/>
      <w:marBottom w:val="0"/>
      <w:divBdr>
        <w:top w:val="none" w:sz="0" w:space="0" w:color="auto"/>
        <w:left w:val="none" w:sz="0" w:space="0" w:color="auto"/>
        <w:bottom w:val="none" w:sz="0" w:space="0" w:color="auto"/>
        <w:right w:val="none" w:sz="0" w:space="0" w:color="auto"/>
      </w:divBdr>
    </w:div>
    <w:div w:id="1023753177">
      <w:bodyDiv w:val="1"/>
      <w:marLeft w:val="0"/>
      <w:marRight w:val="0"/>
      <w:marTop w:val="0"/>
      <w:marBottom w:val="0"/>
      <w:divBdr>
        <w:top w:val="none" w:sz="0" w:space="0" w:color="auto"/>
        <w:left w:val="none" w:sz="0" w:space="0" w:color="auto"/>
        <w:bottom w:val="none" w:sz="0" w:space="0" w:color="auto"/>
        <w:right w:val="none" w:sz="0" w:space="0" w:color="auto"/>
      </w:divBdr>
    </w:div>
    <w:div w:id="1097093585">
      <w:bodyDiv w:val="1"/>
      <w:marLeft w:val="0"/>
      <w:marRight w:val="0"/>
      <w:marTop w:val="0"/>
      <w:marBottom w:val="0"/>
      <w:divBdr>
        <w:top w:val="none" w:sz="0" w:space="0" w:color="auto"/>
        <w:left w:val="none" w:sz="0" w:space="0" w:color="auto"/>
        <w:bottom w:val="none" w:sz="0" w:space="0" w:color="auto"/>
        <w:right w:val="none" w:sz="0" w:space="0" w:color="auto"/>
      </w:divBdr>
    </w:div>
    <w:div w:id="1100489078">
      <w:bodyDiv w:val="1"/>
      <w:marLeft w:val="0"/>
      <w:marRight w:val="0"/>
      <w:marTop w:val="0"/>
      <w:marBottom w:val="0"/>
      <w:divBdr>
        <w:top w:val="none" w:sz="0" w:space="0" w:color="auto"/>
        <w:left w:val="none" w:sz="0" w:space="0" w:color="auto"/>
        <w:bottom w:val="none" w:sz="0" w:space="0" w:color="auto"/>
        <w:right w:val="none" w:sz="0" w:space="0" w:color="auto"/>
      </w:divBdr>
    </w:div>
    <w:div w:id="1188059036">
      <w:bodyDiv w:val="1"/>
      <w:marLeft w:val="0"/>
      <w:marRight w:val="0"/>
      <w:marTop w:val="0"/>
      <w:marBottom w:val="0"/>
      <w:divBdr>
        <w:top w:val="none" w:sz="0" w:space="0" w:color="auto"/>
        <w:left w:val="none" w:sz="0" w:space="0" w:color="auto"/>
        <w:bottom w:val="none" w:sz="0" w:space="0" w:color="auto"/>
        <w:right w:val="none" w:sz="0" w:space="0" w:color="auto"/>
      </w:divBdr>
    </w:div>
    <w:div w:id="1350370440">
      <w:bodyDiv w:val="1"/>
      <w:marLeft w:val="0"/>
      <w:marRight w:val="0"/>
      <w:marTop w:val="0"/>
      <w:marBottom w:val="0"/>
      <w:divBdr>
        <w:top w:val="none" w:sz="0" w:space="0" w:color="auto"/>
        <w:left w:val="none" w:sz="0" w:space="0" w:color="auto"/>
        <w:bottom w:val="none" w:sz="0" w:space="0" w:color="auto"/>
        <w:right w:val="none" w:sz="0" w:space="0" w:color="auto"/>
      </w:divBdr>
    </w:div>
    <w:div w:id="1355418623">
      <w:bodyDiv w:val="1"/>
      <w:marLeft w:val="0"/>
      <w:marRight w:val="0"/>
      <w:marTop w:val="0"/>
      <w:marBottom w:val="0"/>
      <w:divBdr>
        <w:top w:val="none" w:sz="0" w:space="0" w:color="auto"/>
        <w:left w:val="none" w:sz="0" w:space="0" w:color="auto"/>
        <w:bottom w:val="none" w:sz="0" w:space="0" w:color="auto"/>
        <w:right w:val="none" w:sz="0" w:space="0" w:color="auto"/>
      </w:divBdr>
    </w:div>
    <w:div w:id="1398164185">
      <w:bodyDiv w:val="1"/>
      <w:marLeft w:val="0"/>
      <w:marRight w:val="0"/>
      <w:marTop w:val="0"/>
      <w:marBottom w:val="0"/>
      <w:divBdr>
        <w:top w:val="none" w:sz="0" w:space="0" w:color="auto"/>
        <w:left w:val="none" w:sz="0" w:space="0" w:color="auto"/>
        <w:bottom w:val="none" w:sz="0" w:space="0" w:color="auto"/>
        <w:right w:val="none" w:sz="0" w:space="0" w:color="auto"/>
      </w:divBdr>
    </w:div>
    <w:div w:id="1425608594">
      <w:bodyDiv w:val="1"/>
      <w:marLeft w:val="0"/>
      <w:marRight w:val="0"/>
      <w:marTop w:val="0"/>
      <w:marBottom w:val="0"/>
      <w:divBdr>
        <w:top w:val="none" w:sz="0" w:space="0" w:color="auto"/>
        <w:left w:val="none" w:sz="0" w:space="0" w:color="auto"/>
        <w:bottom w:val="none" w:sz="0" w:space="0" w:color="auto"/>
        <w:right w:val="none" w:sz="0" w:space="0" w:color="auto"/>
      </w:divBdr>
    </w:div>
    <w:div w:id="1451240207">
      <w:bodyDiv w:val="1"/>
      <w:marLeft w:val="0"/>
      <w:marRight w:val="0"/>
      <w:marTop w:val="0"/>
      <w:marBottom w:val="0"/>
      <w:divBdr>
        <w:top w:val="none" w:sz="0" w:space="0" w:color="auto"/>
        <w:left w:val="none" w:sz="0" w:space="0" w:color="auto"/>
        <w:bottom w:val="none" w:sz="0" w:space="0" w:color="auto"/>
        <w:right w:val="none" w:sz="0" w:space="0" w:color="auto"/>
      </w:divBdr>
      <w:divsChild>
        <w:div w:id="1159156704">
          <w:marLeft w:val="0"/>
          <w:marRight w:val="60"/>
          <w:marTop w:val="0"/>
          <w:marBottom w:val="0"/>
          <w:divBdr>
            <w:top w:val="none" w:sz="0" w:space="0" w:color="auto"/>
            <w:left w:val="none" w:sz="0" w:space="0" w:color="auto"/>
            <w:bottom w:val="none" w:sz="0" w:space="0" w:color="auto"/>
            <w:right w:val="none" w:sz="0" w:space="0" w:color="auto"/>
          </w:divBdr>
        </w:div>
      </w:divsChild>
    </w:div>
    <w:div w:id="1478957903">
      <w:bodyDiv w:val="1"/>
      <w:marLeft w:val="0"/>
      <w:marRight w:val="0"/>
      <w:marTop w:val="0"/>
      <w:marBottom w:val="0"/>
      <w:divBdr>
        <w:top w:val="none" w:sz="0" w:space="0" w:color="auto"/>
        <w:left w:val="none" w:sz="0" w:space="0" w:color="auto"/>
        <w:bottom w:val="none" w:sz="0" w:space="0" w:color="auto"/>
        <w:right w:val="none" w:sz="0" w:space="0" w:color="auto"/>
      </w:divBdr>
    </w:div>
    <w:div w:id="1538735221">
      <w:bodyDiv w:val="1"/>
      <w:marLeft w:val="0"/>
      <w:marRight w:val="0"/>
      <w:marTop w:val="0"/>
      <w:marBottom w:val="0"/>
      <w:divBdr>
        <w:top w:val="none" w:sz="0" w:space="0" w:color="auto"/>
        <w:left w:val="none" w:sz="0" w:space="0" w:color="auto"/>
        <w:bottom w:val="none" w:sz="0" w:space="0" w:color="auto"/>
        <w:right w:val="none" w:sz="0" w:space="0" w:color="auto"/>
      </w:divBdr>
    </w:div>
    <w:div w:id="1539127167">
      <w:bodyDiv w:val="1"/>
      <w:marLeft w:val="0"/>
      <w:marRight w:val="0"/>
      <w:marTop w:val="0"/>
      <w:marBottom w:val="0"/>
      <w:divBdr>
        <w:top w:val="none" w:sz="0" w:space="0" w:color="auto"/>
        <w:left w:val="none" w:sz="0" w:space="0" w:color="auto"/>
        <w:bottom w:val="none" w:sz="0" w:space="0" w:color="auto"/>
        <w:right w:val="none" w:sz="0" w:space="0" w:color="auto"/>
      </w:divBdr>
    </w:div>
    <w:div w:id="1555966065">
      <w:bodyDiv w:val="1"/>
      <w:marLeft w:val="0"/>
      <w:marRight w:val="0"/>
      <w:marTop w:val="0"/>
      <w:marBottom w:val="0"/>
      <w:divBdr>
        <w:top w:val="none" w:sz="0" w:space="0" w:color="auto"/>
        <w:left w:val="none" w:sz="0" w:space="0" w:color="auto"/>
        <w:bottom w:val="none" w:sz="0" w:space="0" w:color="auto"/>
        <w:right w:val="none" w:sz="0" w:space="0" w:color="auto"/>
      </w:divBdr>
      <w:divsChild>
        <w:div w:id="1885830171">
          <w:marLeft w:val="0"/>
          <w:marRight w:val="0"/>
          <w:marTop w:val="0"/>
          <w:marBottom w:val="0"/>
          <w:divBdr>
            <w:top w:val="none" w:sz="0" w:space="0" w:color="auto"/>
            <w:left w:val="none" w:sz="0" w:space="0" w:color="auto"/>
            <w:bottom w:val="none" w:sz="0" w:space="0" w:color="auto"/>
            <w:right w:val="none" w:sz="0" w:space="0" w:color="auto"/>
          </w:divBdr>
        </w:div>
        <w:div w:id="226653191">
          <w:marLeft w:val="0"/>
          <w:marRight w:val="0"/>
          <w:marTop w:val="0"/>
          <w:marBottom w:val="0"/>
          <w:divBdr>
            <w:top w:val="none" w:sz="0" w:space="0" w:color="auto"/>
            <w:left w:val="none" w:sz="0" w:space="0" w:color="auto"/>
            <w:bottom w:val="none" w:sz="0" w:space="0" w:color="auto"/>
            <w:right w:val="none" w:sz="0" w:space="0" w:color="auto"/>
          </w:divBdr>
          <w:divsChild>
            <w:div w:id="1853180840">
              <w:marLeft w:val="0"/>
              <w:marRight w:val="0"/>
              <w:marTop w:val="0"/>
              <w:marBottom w:val="0"/>
              <w:divBdr>
                <w:top w:val="none" w:sz="0" w:space="0" w:color="auto"/>
                <w:left w:val="none" w:sz="0" w:space="0" w:color="auto"/>
                <w:bottom w:val="none" w:sz="0" w:space="0" w:color="auto"/>
                <w:right w:val="none" w:sz="0" w:space="0" w:color="auto"/>
              </w:divBdr>
              <w:divsChild>
                <w:div w:id="8509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0730">
      <w:bodyDiv w:val="1"/>
      <w:marLeft w:val="0"/>
      <w:marRight w:val="0"/>
      <w:marTop w:val="0"/>
      <w:marBottom w:val="0"/>
      <w:divBdr>
        <w:top w:val="none" w:sz="0" w:space="0" w:color="auto"/>
        <w:left w:val="none" w:sz="0" w:space="0" w:color="auto"/>
        <w:bottom w:val="none" w:sz="0" w:space="0" w:color="auto"/>
        <w:right w:val="none" w:sz="0" w:space="0" w:color="auto"/>
      </w:divBdr>
    </w:div>
    <w:div w:id="1587307042">
      <w:bodyDiv w:val="1"/>
      <w:marLeft w:val="0"/>
      <w:marRight w:val="0"/>
      <w:marTop w:val="0"/>
      <w:marBottom w:val="0"/>
      <w:divBdr>
        <w:top w:val="none" w:sz="0" w:space="0" w:color="auto"/>
        <w:left w:val="none" w:sz="0" w:space="0" w:color="auto"/>
        <w:bottom w:val="none" w:sz="0" w:space="0" w:color="auto"/>
        <w:right w:val="none" w:sz="0" w:space="0" w:color="auto"/>
      </w:divBdr>
      <w:divsChild>
        <w:div w:id="92556049">
          <w:marLeft w:val="0"/>
          <w:marRight w:val="0"/>
          <w:marTop w:val="0"/>
          <w:marBottom w:val="0"/>
          <w:divBdr>
            <w:top w:val="none" w:sz="0" w:space="0" w:color="auto"/>
            <w:left w:val="none" w:sz="0" w:space="0" w:color="auto"/>
            <w:bottom w:val="none" w:sz="0" w:space="0" w:color="auto"/>
            <w:right w:val="none" w:sz="0" w:space="0" w:color="auto"/>
          </w:divBdr>
          <w:divsChild>
            <w:div w:id="455683400">
              <w:marLeft w:val="0"/>
              <w:marRight w:val="0"/>
              <w:marTop w:val="0"/>
              <w:marBottom w:val="0"/>
              <w:divBdr>
                <w:top w:val="none" w:sz="0" w:space="0" w:color="auto"/>
                <w:left w:val="none" w:sz="0" w:space="0" w:color="auto"/>
                <w:bottom w:val="none" w:sz="0" w:space="0" w:color="auto"/>
                <w:right w:val="none" w:sz="0" w:space="0" w:color="auto"/>
              </w:divBdr>
            </w:div>
            <w:div w:id="832526234">
              <w:marLeft w:val="0"/>
              <w:marRight w:val="0"/>
              <w:marTop w:val="0"/>
              <w:marBottom w:val="0"/>
              <w:divBdr>
                <w:top w:val="none" w:sz="0" w:space="0" w:color="auto"/>
                <w:left w:val="none" w:sz="0" w:space="0" w:color="auto"/>
                <w:bottom w:val="none" w:sz="0" w:space="0" w:color="auto"/>
                <w:right w:val="none" w:sz="0" w:space="0" w:color="auto"/>
              </w:divBdr>
            </w:div>
            <w:div w:id="1414888016">
              <w:marLeft w:val="0"/>
              <w:marRight w:val="0"/>
              <w:marTop w:val="0"/>
              <w:marBottom w:val="0"/>
              <w:divBdr>
                <w:top w:val="none" w:sz="0" w:space="0" w:color="auto"/>
                <w:left w:val="none" w:sz="0" w:space="0" w:color="auto"/>
                <w:bottom w:val="none" w:sz="0" w:space="0" w:color="auto"/>
                <w:right w:val="none" w:sz="0" w:space="0" w:color="auto"/>
              </w:divBdr>
            </w:div>
            <w:div w:id="123353842">
              <w:marLeft w:val="0"/>
              <w:marRight w:val="0"/>
              <w:marTop w:val="0"/>
              <w:marBottom w:val="0"/>
              <w:divBdr>
                <w:top w:val="none" w:sz="0" w:space="0" w:color="auto"/>
                <w:left w:val="none" w:sz="0" w:space="0" w:color="auto"/>
                <w:bottom w:val="none" w:sz="0" w:space="0" w:color="auto"/>
                <w:right w:val="none" w:sz="0" w:space="0" w:color="auto"/>
              </w:divBdr>
            </w:div>
            <w:div w:id="1701781965">
              <w:marLeft w:val="0"/>
              <w:marRight w:val="0"/>
              <w:marTop w:val="0"/>
              <w:marBottom w:val="0"/>
              <w:divBdr>
                <w:top w:val="none" w:sz="0" w:space="0" w:color="auto"/>
                <w:left w:val="none" w:sz="0" w:space="0" w:color="auto"/>
                <w:bottom w:val="none" w:sz="0" w:space="0" w:color="auto"/>
                <w:right w:val="none" w:sz="0" w:space="0" w:color="auto"/>
              </w:divBdr>
            </w:div>
            <w:div w:id="1230187361">
              <w:marLeft w:val="0"/>
              <w:marRight w:val="0"/>
              <w:marTop w:val="0"/>
              <w:marBottom w:val="0"/>
              <w:divBdr>
                <w:top w:val="none" w:sz="0" w:space="0" w:color="auto"/>
                <w:left w:val="none" w:sz="0" w:space="0" w:color="auto"/>
                <w:bottom w:val="none" w:sz="0" w:space="0" w:color="auto"/>
                <w:right w:val="none" w:sz="0" w:space="0" w:color="auto"/>
              </w:divBdr>
            </w:div>
            <w:div w:id="822967961">
              <w:marLeft w:val="0"/>
              <w:marRight w:val="0"/>
              <w:marTop w:val="0"/>
              <w:marBottom w:val="0"/>
              <w:divBdr>
                <w:top w:val="none" w:sz="0" w:space="0" w:color="auto"/>
                <w:left w:val="none" w:sz="0" w:space="0" w:color="auto"/>
                <w:bottom w:val="none" w:sz="0" w:space="0" w:color="auto"/>
                <w:right w:val="none" w:sz="0" w:space="0" w:color="auto"/>
              </w:divBdr>
            </w:div>
            <w:div w:id="16719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729">
      <w:bodyDiv w:val="1"/>
      <w:marLeft w:val="0"/>
      <w:marRight w:val="0"/>
      <w:marTop w:val="0"/>
      <w:marBottom w:val="0"/>
      <w:divBdr>
        <w:top w:val="none" w:sz="0" w:space="0" w:color="auto"/>
        <w:left w:val="none" w:sz="0" w:space="0" w:color="auto"/>
        <w:bottom w:val="none" w:sz="0" w:space="0" w:color="auto"/>
        <w:right w:val="none" w:sz="0" w:space="0" w:color="auto"/>
      </w:divBdr>
    </w:div>
    <w:div w:id="1618176784">
      <w:bodyDiv w:val="1"/>
      <w:marLeft w:val="0"/>
      <w:marRight w:val="0"/>
      <w:marTop w:val="0"/>
      <w:marBottom w:val="0"/>
      <w:divBdr>
        <w:top w:val="none" w:sz="0" w:space="0" w:color="auto"/>
        <w:left w:val="none" w:sz="0" w:space="0" w:color="auto"/>
        <w:bottom w:val="none" w:sz="0" w:space="0" w:color="auto"/>
        <w:right w:val="none" w:sz="0" w:space="0" w:color="auto"/>
      </w:divBdr>
    </w:div>
    <w:div w:id="1638954924">
      <w:bodyDiv w:val="1"/>
      <w:marLeft w:val="0"/>
      <w:marRight w:val="0"/>
      <w:marTop w:val="0"/>
      <w:marBottom w:val="0"/>
      <w:divBdr>
        <w:top w:val="none" w:sz="0" w:space="0" w:color="auto"/>
        <w:left w:val="none" w:sz="0" w:space="0" w:color="auto"/>
        <w:bottom w:val="none" w:sz="0" w:space="0" w:color="auto"/>
        <w:right w:val="none" w:sz="0" w:space="0" w:color="auto"/>
      </w:divBdr>
    </w:div>
    <w:div w:id="1654406406">
      <w:bodyDiv w:val="1"/>
      <w:marLeft w:val="0"/>
      <w:marRight w:val="0"/>
      <w:marTop w:val="0"/>
      <w:marBottom w:val="0"/>
      <w:divBdr>
        <w:top w:val="none" w:sz="0" w:space="0" w:color="auto"/>
        <w:left w:val="none" w:sz="0" w:space="0" w:color="auto"/>
        <w:bottom w:val="none" w:sz="0" w:space="0" w:color="auto"/>
        <w:right w:val="none" w:sz="0" w:space="0" w:color="auto"/>
      </w:divBdr>
    </w:div>
    <w:div w:id="1706445933">
      <w:bodyDiv w:val="1"/>
      <w:marLeft w:val="0"/>
      <w:marRight w:val="0"/>
      <w:marTop w:val="0"/>
      <w:marBottom w:val="0"/>
      <w:divBdr>
        <w:top w:val="none" w:sz="0" w:space="0" w:color="auto"/>
        <w:left w:val="none" w:sz="0" w:space="0" w:color="auto"/>
        <w:bottom w:val="none" w:sz="0" w:space="0" w:color="auto"/>
        <w:right w:val="none" w:sz="0" w:space="0" w:color="auto"/>
      </w:divBdr>
    </w:div>
    <w:div w:id="1721976487">
      <w:bodyDiv w:val="1"/>
      <w:marLeft w:val="0"/>
      <w:marRight w:val="0"/>
      <w:marTop w:val="0"/>
      <w:marBottom w:val="0"/>
      <w:divBdr>
        <w:top w:val="none" w:sz="0" w:space="0" w:color="auto"/>
        <w:left w:val="none" w:sz="0" w:space="0" w:color="auto"/>
        <w:bottom w:val="none" w:sz="0" w:space="0" w:color="auto"/>
        <w:right w:val="none" w:sz="0" w:space="0" w:color="auto"/>
      </w:divBdr>
    </w:div>
    <w:div w:id="1725368913">
      <w:bodyDiv w:val="1"/>
      <w:marLeft w:val="0"/>
      <w:marRight w:val="0"/>
      <w:marTop w:val="0"/>
      <w:marBottom w:val="0"/>
      <w:divBdr>
        <w:top w:val="none" w:sz="0" w:space="0" w:color="auto"/>
        <w:left w:val="none" w:sz="0" w:space="0" w:color="auto"/>
        <w:bottom w:val="none" w:sz="0" w:space="0" w:color="auto"/>
        <w:right w:val="none" w:sz="0" w:space="0" w:color="auto"/>
      </w:divBdr>
    </w:div>
    <w:div w:id="1756701649">
      <w:bodyDiv w:val="1"/>
      <w:marLeft w:val="0"/>
      <w:marRight w:val="0"/>
      <w:marTop w:val="0"/>
      <w:marBottom w:val="0"/>
      <w:divBdr>
        <w:top w:val="none" w:sz="0" w:space="0" w:color="auto"/>
        <w:left w:val="none" w:sz="0" w:space="0" w:color="auto"/>
        <w:bottom w:val="none" w:sz="0" w:space="0" w:color="auto"/>
        <w:right w:val="none" w:sz="0" w:space="0" w:color="auto"/>
      </w:divBdr>
    </w:div>
    <w:div w:id="1781794759">
      <w:bodyDiv w:val="1"/>
      <w:marLeft w:val="0"/>
      <w:marRight w:val="0"/>
      <w:marTop w:val="0"/>
      <w:marBottom w:val="0"/>
      <w:divBdr>
        <w:top w:val="none" w:sz="0" w:space="0" w:color="auto"/>
        <w:left w:val="none" w:sz="0" w:space="0" w:color="auto"/>
        <w:bottom w:val="none" w:sz="0" w:space="0" w:color="auto"/>
        <w:right w:val="none" w:sz="0" w:space="0" w:color="auto"/>
      </w:divBdr>
    </w:div>
    <w:div w:id="1812362466">
      <w:bodyDiv w:val="1"/>
      <w:marLeft w:val="0"/>
      <w:marRight w:val="0"/>
      <w:marTop w:val="0"/>
      <w:marBottom w:val="0"/>
      <w:divBdr>
        <w:top w:val="none" w:sz="0" w:space="0" w:color="auto"/>
        <w:left w:val="none" w:sz="0" w:space="0" w:color="auto"/>
        <w:bottom w:val="none" w:sz="0" w:space="0" w:color="auto"/>
        <w:right w:val="none" w:sz="0" w:space="0" w:color="auto"/>
      </w:divBdr>
    </w:div>
    <w:div w:id="1828324774">
      <w:bodyDiv w:val="1"/>
      <w:marLeft w:val="0"/>
      <w:marRight w:val="0"/>
      <w:marTop w:val="0"/>
      <w:marBottom w:val="0"/>
      <w:divBdr>
        <w:top w:val="none" w:sz="0" w:space="0" w:color="auto"/>
        <w:left w:val="none" w:sz="0" w:space="0" w:color="auto"/>
        <w:bottom w:val="none" w:sz="0" w:space="0" w:color="auto"/>
        <w:right w:val="none" w:sz="0" w:space="0" w:color="auto"/>
      </w:divBdr>
    </w:div>
    <w:div w:id="1851335345">
      <w:bodyDiv w:val="1"/>
      <w:marLeft w:val="0"/>
      <w:marRight w:val="0"/>
      <w:marTop w:val="0"/>
      <w:marBottom w:val="0"/>
      <w:divBdr>
        <w:top w:val="none" w:sz="0" w:space="0" w:color="auto"/>
        <w:left w:val="none" w:sz="0" w:space="0" w:color="auto"/>
        <w:bottom w:val="none" w:sz="0" w:space="0" w:color="auto"/>
        <w:right w:val="none" w:sz="0" w:space="0" w:color="auto"/>
      </w:divBdr>
    </w:div>
    <w:div w:id="1853035019">
      <w:bodyDiv w:val="1"/>
      <w:marLeft w:val="0"/>
      <w:marRight w:val="0"/>
      <w:marTop w:val="0"/>
      <w:marBottom w:val="0"/>
      <w:divBdr>
        <w:top w:val="none" w:sz="0" w:space="0" w:color="auto"/>
        <w:left w:val="none" w:sz="0" w:space="0" w:color="auto"/>
        <w:bottom w:val="none" w:sz="0" w:space="0" w:color="auto"/>
        <w:right w:val="none" w:sz="0" w:space="0" w:color="auto"/>
      </w:divBdr>
    </w:div>
    <w:div w:id="1877427118">
      <w:bodyDiv w:val="1"/>
      <w:marLeft w:val="0"/>
      <w:marRight w:val="0"/>
      <w:marTop w:val="0"/>
      <w:marBottom w:val="0"/>
      <w:divBdr>
        <w:top w:val="none" w:sz="0" w:space="0" w:color="auto"/>
        <w:left w:val="none" w:sz="0" w:space="0" w:color="auto"/>
        <w:bottom w:val="none" w:sz="0" w:space="0" w:color="auto"/>
        <w:right w:val="none" w:sz="0" w:space="0" w:color="auto"/>
      </w:divBdr>
    </w:div>
    <w:div w:id="1888565680">
      <w:bodyDiv w:val="1"/>
      <w:marLeft w:val="0"/>
      <w:marRight w:val="0"/>
      <w:marTop w:val="0"/>
      <w:marBottom w:val="0"/>
      <w:divBdr>
        <w:top w:val="none" w:sz="0" w:space="0" w:color="auto"/>
        <w:left w:val="none" w:sz="0" w:space="0" w:color="auto"/>
        <w:bottom w:val="none" w:sz="0" w:space="0" w:color="auto"/>
        <w:right w:val="none" w:sz="0" w:space="0" w:color="auto"/>
      </w:divBdr>
    </w:div>
    <w:div w:id="1892569845">
      <w:bodyDiv w:val="1"/>
      <w:marLeft w:val="0"/>
      <w:marRight w:val="0"/>
      <w:marTop w:val="0"/>
      <w:marBottom w:val="0"/>
      <w:divBdr>
        <w:top w:val="none" w:sz="0" w:space="0" w:color="auto"/>
        <w:left w:val="none" w:sz="0" w:space="0" w:color="auto"/>
        <w:bottom w:val="none" w:sz="0" w:space="0" w:color="auto"/>
        <w:right w:val="none" w:sz="0" w:space="0" w:color="auto"/>
      </w:divBdr>
    </w:div>
    <w:div w:id="1903174334">
      <w:bodyDiv w:val="1"/>
      <w:marLeft w:val="0"/>
      <w:marRight w:val="0"/>
      <w:marTop w:val="0"/>
      <w:marBottom w:val="0"/>
      <w:divBdr>
        <w:top w:val="none" w:sz="0" w:space="0" w:color="auto"/>
        <w:left w:val="none" w:sz="0" w:space="0" w:color="auto"/>
        <w:bottom w:val="none" w:sz="0" w:space="0" w:color="auto"/>
        <w:right w:val="none" w:sz="0" w:space="0" w:color="auto"/>
      </w:divBdr>
      <w:divsChild>
        <w:div w:id="1590576766">
          <w:marLeft w:val="0"/>
          <w:marRight w:val="60"/>
          <w:marTop w:val="0"/>
          <w:marBottom w:val="0"/>
          <w:divBdr>
            <w:top w:val="none" w:sz="0" w:space="0" w:color="auto"/>
            <w:left w:val="none" w:sz="0" w:space="0" w:color="auto"/>
            <w:bottom w:val="none" w:sz="0" w:space="0" w:color="auto"/>
            <w:right w:val="none" w:sz="0" w:space="0" w:color="auto"/>
          </w:divBdr>
        </w:div>
      </w:divsChild>
    </w:div>
    <w:div w:id="1940483291">
      <w:bodyDiv w:val="1"/>
      <w:marLeft w:val="0"/>
      <w:marRight w:val="0"/>
      <w:marTop w:val="0"/>
      <w:marBottom w:val="0"/>
      <w:divBdr>
        <w:top w:val="none" w:sz="0" w:space="0" w:color="auto"/>
        <w:left w:val="none" w:sz="0" w:space="0" w:color="auto"/>
        <w:bottom w:val="none" w:sz="0" w:space="0" w:color="auto"/>
        <w:right w:val="none" w:sz="0" w:space="0" w:color="auto"/>
      </w:divBdr>
    </w:div>
    <w:div w:id="1946375560">
      <w:bodyDiv w:val="1"/>
      <w:marLeft w:val="0"/>
      <w:marRight w:val="0"/>
      <w:marTop w:val="0"/>
      <w:marBottom w:val="0"/>
      <w:divBdr>
        <w:top w:val="none" w:sz="0" w:space="0" w:color="auto"/>
        <w:left w:val="none" w:sz="0" w:space="0" w:color="auto"/>
        <w:bottom w:val="none" w:sz="0" w:space="0" w:color="auto"/>
        <w:right w:val="none" w:sz="0" w:space="0" w:color="auto"/>
      </w:divBdr>
    </w:div>
    <w:div w:id="1948539921">
      <w:bodyDiv w:val="1"/>
      <w:marLeft w:val="0"/>
      <w:marRight w:val="0"/>
      <w:marTop w:val="0"/>
      <w:marBottom w:val="0"/>
      <w:divBdr>
        <w:top w:val="none" w:sz="0" w:space="0" w:color="auto"/>
        <w:left w:val="none" w:sz="0" w:space="0" w:color="auto"/>
        <w:bottom w:val="none" w:sz="0" w:space="0" w:color="auto"/>
        <w:right w:val="none" w:sz="0" w:space="0" w:color="auto"/>
      </w:divBdr>
    </w:div>
    <w:div w:id="1952349686">
      <w:bodyDiv w:val="1"/>
      <w:marLeft w:val="0"/>
      <w:marRight w:val="0"/>
      <w:marTop w:val="0"/>
      <w:marBottom w:val="0"/>
      <w:divBdr>
        <w:top w:val="none" w:sz="0" w:space="0" w:color="auto"/>
        <w:left w:val="none" w:sz="0" w:space="0" w:color="auto"/>
        <w:bottom w:val="none" w:sz="0" w:space="0" w:color="auto"/>
        <w:right w:val="none" w:sz="0" w:space="0" w:color="auto"/>
      </w:divBdr>
    </w:div>
    <w:div w:id="1955287012">
      <w:bodyDiv w:val="1"/>
      <w:marLeft w:val="0"/>
      <w:marRight w:val="0"/>
      <w:marTop w:val="0"/>
      <w:marBottom w:val="0"/>
      <w:divBdr>
        <w:top w:val="none" w:sz="0" w:space="0" w:color="auto"/>
        <w:left w:val="none" w:sz="0" w:space="0" w:color="auto"/>
        <w:bottom w:val="none" w:sz="0" w:space="0" w:color="auto"/>
        <w:right w:val="none" w:sz="0" w:space="0" w:color="auto"/>
      </w:divBdr>
    </w:div>
    <w:div w:id="1967008123">
      <w:bodyDiv w:val="1"/>
      <w:marLeft w:val="0"/>
      <w:marRight w:val="0"/>
      <w:marTop w:val="0"/>
      <w:marBottom w:val="0"/>
      <w:divBdr>
        <w:top w:val="none" w:sz="0" w:space="0" w:color="auto"/>
        <w:left w:val="none" w:sz="0" w:space="0" w:color="auto"/>
        <w:bottom w:val="none" w:sz="0" w:space="0" w:color="auto"/>
        <w:right w:val="none" w:sz="0" w:space="0" w:color="auto"/>
      </w:divBdr>
    </w:div>
    <w:div w:id="1968776739">
      <w:bodyDiv w:val="1"/>
      <w:marLeft w:val="0"/>
      <w:marRight w:val="0"/>
      <w:marTop w:val="0"/>
      <w:marBottom w:val="0"/>
      <w:divBdr>
        <w:top w:val="none" w:sz="0" w:space="0" w:color="auto"/>
        <w:left w:val="none" w:sz="0" w:space="0" w:color="auto"/>
        <w:bottom w:val="none" w:sz="0" w:space="0" w:color="auto"/>
        <w:right w:val="none" w:sz="0" w:space="0" w:color="auto"/>
      </w:divBdr>
    </w:div>
    <w:div w:id="1983846357">
      <w:bodyDiv w:val="1"/>
      <w:marLeft w:val="0"/>
      <w:marRight w:val="0"/>
      <w:marTop w:val="0"/>
      <w:marBottom w:val="0"/>
      <w:divBdr>
        <w:top w:val="none" w:sz="0" w:space="0" w:color="auto"/>
        <w:left w:val="none" w:sz="0" w:space="0" w:color="auto"/>
        <w:bottom w:val="none" w:sz="0" w:space="0" w:color="auto"/>
        <w:right w:val="none" w:sz="0" w:space="0" w:color="auto"/>
      </w:divBdr>
    </w:div>
    <w:div w:id="1989746072">
      <w:bodyDiv w:val="1"/>
      <w:marLeft w:val="0"/>
      <w:marRight w:val="0"/>
      <w:marTop w:val="0"/>
      <w:marBottom w:val="0"/>
      <w:divBdr>
        <w:top w:val="none" w:sz="0" w:space="0" w:color="auto"/>
        <w:left w:val="none" w:sz="0" w:space="0" w:color="auto"/>
        <w:bottom w:val="none" w:sz="0" w:space="0" w:color="auto"/>
        <w:right w:val="none" w:sz="0" w:space="0" w:color="auto"/>
      </w:divBdr>
      <w:divsChild>
        <w:div w:id="687101557">
          <w:marLeft w:val="0"/>
          <w:marRight w:val="60"/>
          <w:marTop w:val="0"/>
          <w:marBottom w:val="0"/>
          <w:divBdr>
            <w:top w:val="none" w:sz="0" w:space="0" w:color="auto"/>
            <w:left w:val="none" w:sz="0" w:space="0" w:color="auto"/>
            <w:bottom w:val="none" w:sz="0" w:space="0" w:color="auto"/>
            <w:right w:val="none" w:sz="0" w:space="0" w:color="auto"/>
          </w:divBdr>
        </w:div>
      </w:divsChild>
    </w:div>
    <w:div w:id="2049799102">
      <w:bodyDiv w:val="1"/>
      <w:marLeft w:val="0"/>
      <w:marRight w:val="0"/>
      <w:marTop w:val="0"/>
      <w:marBottom w:val="0"/>
      <w:divBdr>
        <w:top w:val="none" w:sz="0" w:space="0" w:color="auto"/>
        <w:left w:val="none" w:sz="0" w:space="0" w:color="auto"/>
        <w:bottom w:val="none" w:sz="0" w:space="0" w:color="auto"/>
        <w:right w:val="none" w:sz="0" w:space="0" w:color="auto"/>
      </w:divBdr>
    </w:div>
    <w:div w:id="212156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mill040/mlsopt"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archive.ics.uci.edu/ml"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yh\Desktop\2004PaperTemplate_0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 xmlns="acb3ffd4-137a-4652-89d7-b2a80592d1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239ECDEA45604F8D48909B603647C4" ma:contentTypeVersion="11" ma:contentTypeDescription="Create a new document." ma:contentTypeScope="" ma:versionID="18bd789db36225a8d21044da77fdbb82">
  <xsd:schema xmlns:xsd="http://www.w3.org/2001/XMLSchema" xmlns:xs="http://www.w3.org/2001/XMLSchema" xmlns:p="http://schemas.microsoft.com/office/2006/metadata/properties" xmlns:ns2="acb3ffd4-137a-4652-89d7-b2a80592d1a0" xmlns:ns3="667f5e7a-685d-4a21-8938-31bf5582145f" targetNamespace="http://schemas.microsoft.com/office/2006/metadata/properties" ma:root="true" ma:fieldsID="f37c99ec25e943d601023b60b9981597" ns2:_="" ns3:_="">
    <xsd:import namespace="acb3ffd4-137a-4652-89d7-b2a80592d1a0"/>
    <xsd:import namespace="667f5e7a-685d-4a21-8938-31bf5582145f"/>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Comment" minOccurs="0"/>
                <xsd:element ref="ns3:SharedWithUsers" minOccurs="0"/>
                <xsd:element ref="ns3:SharedWithDetail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3ffd4-137a-4652-89d7-b2a80592d1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Comment" ma:index="13" nillable="true" ma:displayName="Comment" ma:format="Dropdown" ma:internalName="Comment">
      <xsd:simpleType>
        <xsd:restriction base="dms:Text">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7f5e7a-685d-4a21-8938-31bf5582145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B2715E-65B0-4C61-A9C4-65AE47A9DB30}">
  <ds:schemaRefs>
    <ds:schemaRef ds:uri="http://schemas.microsoft.com/sharepoint/v3/contenttype/forms"/>
  </ds:schemaRefs>
</ds:datastoreItem>
</file>

<file path=customXml/itemProps2.xml><?xml version="1.0" encoding="utf-8"?>
<ds:datastoreItem xmlns:ds="http://schemas.openxmlformats.org/officeDocument/2006/customXml" ds:itemID="{DD151F05-523F-4EF2-B5C4-63F392140B87}">
  <ds:schemaRefs>
    <ds:schemaRef ds:uri="http://schemas.microsoft.com/office/2006/metadata/properties"/>
    <ds:schemaRef ds:uri="http://schemas.microsoft.com/office/infopath/2007/PartnerControls"/>
    <ds:schemaRef ds:uri="acb3ffd4-137a-4652-89d7-b2a80592d1a0"/>
  </ds:schemaRefs>
</ds:datastoreItem>
</file>

<file path=customXml/itemProps3.xml><?xml version="1.0" encoding="utf-8"?>
<ds:datastoreItem xmlns:ds="http://schemas.openxmlformats.org/officeDocument/2006/customXml" ds:itemID="{7A76D42F-C876-43FC-9675-CC9C7EE4B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3ffd4-137a-4652-89d7-b2a80592d1a0"/>
    <ds:schemaRef ds:uri="667f5e7a-685d-4a21-8938-31bf558214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Settings\amyh\Desktop\2004PaperTemplate_000.dot</Template>
  <TotalTime>36</TotalTime>
  <Pages>9</Pages>
  <Words>3945</Words>
  <Characters>22490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I/ITSEC Author's Paper Template</vt:lpstr>
    </vt:vector>
  </TitlesOfParts>
  <Company>Soar Technology, Inc.</Company>
  <LinksUpToDate>false</LinksUpToDate>
  <CharactersWithSpaces>26383</CharactersWithSpaces>
  <SharedDoc>false</SharedDoc>
  <HLinks>
    <vt:vector size="12" baseType="variant">
      <vt:variant>
        <vt:i4>327717</vt:i4>
      </vt:variant>
      <vt:variant>
        <vt:i4>6</vt:i4>
      </vt:variant>
      <vt:variant>
        <vt:i4>0</vt:i4>
      </vt:variant>
      <vt:variant>
        <vt:i4>5</vt:i4>
      </vt:variant>
      <vt:variant>
        <vt:lpwstr>http://owl.english.purdue.edu/handouts/research/r_apa.html</vt:lpwstr>
      </vt:variant>
      <vt:variant>
        <vt:lpwstr>Examples</vt:lpwstr>
      </vt:variant>
      <vt:variant>
        <vt:i4>4522057</vt:i4>
      </vt:variant>
      <vt:variant>
        <vt:i4>0</vt:i4>
      </vt:variant>
      <vt:variant>
        <vt:i4>0</vt:i4>
      </vt:variant>
      <vt:variant>
        <vt:i4>5</vt:i4>
      </vt:variant>
      <vt:variant>
        <vt:lpwstr>http://www.iitsec.org/documents/AuthorKit.zip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I/ITSEC Author's Paper Template</dc:title>
  <dc:creator>amyh</dc:creator>
  <cp:lastModifiedBy>Family Computer</cp:lastModifiedBy>
  <cp:revision>82</cp:revision>
  <cp:lastPrinted>2020-02-17T17:31:00Z</cp:lastPrinted>
  <dcterms:created xsi:type="dcterms:W3CDTF">2020-02-17T17:31:00Z</dcterms:created>
  <dcterms:modified xsi:type="dcterms:W3CDTF">2020-03-20T07:12:00Z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0x01010030239ECDEA45604F8D48909B603647C4</vt:lpwstr>
  </property>
  <property fmtid="{D5CDD505-2E9C-101B-9397-08002B2CF9AE}" pid="3" name="IsMyDocuments">
    <vt:bool>true</vt:bool>
  </property>
</Properties>
</file>